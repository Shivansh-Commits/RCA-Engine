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79579D" w14:textId="77777777" w:rsidR="00627DE4" w:rsidRDefault="004D3D9C" w:rsidP="00796CE9">
      <w:pPr>
        <w:pStyle w:val="Title"/>
      </w:pPr>
      <w:r w:rsidRPr="004D3D9C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0" wp14:anchorId="43B74C8E" wp14:editId="6A00BDF2">
                <wp:simplePos x="0" y="0"/>
                <wp:positionH relativeFrom="column">
                  <wp:posOffset>140335</wp:posOffset>
                </wp:positionH>
                <wp:positionV relativeFrom="paragraph">
                  <wp:posOffset>608330</wp:posOffset>
                </wp:positionV>
                <wp:extent cx="6548400" cy="6127200"/>
                <wp:effectExtent l="0" t="0" r="5080" b="0"/>
                <wp:wrapSquare wrapText="bothSides"/>
                <wp:docPr id="207834527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48400" cy="6127200"/>
                        </a:xfrm>
                        <a:prstGeom prst="roundRect">
                          <a:avLst>
                            <a:gd name="adj" fmla="val 4836"/>
                          </a:avLst>
                        </a:prstGeom>
                        <a:solidFill>
                          <a:srgbClr val="2A3D2B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5AFE995" w14:textId="77777777" w:rsidR="004D3D9C" w:rsidRPr="00B7571A" w:rsidRDefault="00592E35" w:rsidP="004D3D9C">
                            <w:pPr>
                              <w:rPr>
                                <w:rFonts w:ascii="Saans SemiBold" w:hAnsi="Saans SemiBold" w:cs="Arial"/>
                                <w:sz w:val="40"/>
                                <w:szCs w:val="40"/>
                              </w:rPr>
                            </w:pPr>
                            <w:r w:rsidRPr="00592E35">
                              <w:rPr>
                                <w:rFonts w:eastAsiaTheme="majorEastAsia" w:cstheme="majorBidi"/>
                                <w:b/>
                                <w:bCs/>
                                <w:color w:val="FFFFFF" w:themeColor="background1"/>
                                <w:spacing w:val="-10"/>
                                <w:kern w:val="28"/>
                                <w:sz w:val="80"/>
                                <w:szCs w:val="80"/>
                                <w:lang w:val="en-IN"/>
                              </w:rPr>
                              <w:t>L3 Engine User Manual</w:t>
                            </w:r>
                          </w:p>
                          <w:p w14:paraId="2F7AE609" w14:textId="77777777" w:rsidR="00A80B31" w:rsidRPr="00A80B31" w:rsidRDefault="00A80B31" w:rsidP="00A80B31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A80B31">
                              <w:rPr>
                                <w:color w:val="FFFFFF" w:themeColor="background1"/>
                              </w:rPr>
                              <w:t>Comprehensive Guide for Production Issue Resolution</w:t>
                            </w:r>
                          </w:p>
                          <w:p w14:paraId="1DAA7BAE" w14:textId="77777777" w:rsidR="004D3D9C" w:rsidRPr="00796CE9" w:rsidRDefault="004D3D9C" w:rsidP="004D3D9C">
                            <w:pPr>
                              <w:rPr>
                                <w:rFonts w:cs="Arial"/>
                                <w:b/>
                                <w:bCs/>
                              </w:rPr>
                            </w:pPr>
                          </w:p>
                          <w:p w14:paraId="30578D11" w14:textId="77777777" w:rsidR="004D3D9C" w:rsidRPr="00796CE9" w:rsidRDefault="004D3D9C" w:rsidP="004D3D9C">
                            <w:pPr>
                              <w:rPr>
                                <w:rFonts w:cs="Arial"/>
                                <w:b/>
                                <w:bCs/>
                              </w:rPr>
                            </w:pPr>
                          </w:p>
                          <w:p w14:paraId="29CB8A43" w14:textId="33EE255D" w:rsidR="004D3D9C" w:rsidRPr="00094CE3" w:rsidRDefault="004D3D9C" w:rsidP="00094CE3">
                            <w:pPr>
                              <w:pStyle w:val="BodyText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251999" tIns="216000" rIns="251999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B74C8E" id="Text Box 1" o:spid="_x0000_s1026" style="position:absolute;margin-left:11.05pt;margin-top:47.9pt;width:515.6pt;height:482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317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ZEVUQIAAIkEAAAOAAAAZHJzL2Uyb0RvYy54bWysVE1v2zAMvQ/YfxB0X+x8LgniFGmKDgOC&#10;tlg69KzIUuJBEjVJid39+lGyk6zbTsMuMimST+Qj6cVNoxU5CecrMAXt93JKhOFQVmZf0K/P9x+m&#10;lPjATMkUGFHQV+HpzfL9u0Vt52IAB1ClcARBjJ/XtqCHEOw8yzw/CM18D6wwaJTgNAuoun1WOlYj&#10;ulbZIM8nWQ2utA648B5v71ojXSZ8KQUPj1J6EYgqKOYW0unSuYtntlyw+d4xe6h4lwb7hyw0qww+&#10;eoG6Y4GRo6v+gNIVd+BBhh4HnYGUFRepBqymn/9WzfbArEi1IDneXmjy/w+WP5y29smR0NxCgw2M&#10;hNTWzz1exnoa6XT8YqYE7Ujh64U20QTC8XIyHk1HOZo42ib9wUdsTMTJruHW+fBJgCZRKKiDoym/&#10;YHMSZ+y08SGRVxLDNE4JK79RIrXCVpyYIqPpcNIBdr4IfYaMgR5UVd5XSiXF7Xdr5QhGFnSwGt4N&#10;brvgN27KkBrTHY7zlISBGN9mrQwmf2UhSqHZNR01OyhfkTEH7TB5y+8rrGrDfHhiDlNGJnAjwiMe&#10;UgE+Ap1EyQHcj7/dR39sKlopqXEaC+q/H5kTlKjPBts9GPdnsxnOb6v1J3nk272x7ZI2GiP9lJij&#10;XgPW38f1szyJMSCosygd6BfcnVV8GE3McHy+oOEsrkO7Jrh7XKxWyQln1rKwMVvLI3RkO7bhuXlh&#10;zna9DTgWD3AeXTZPHWt5vfrGSAOrYwBZhWiMHLfEdgrOe5qgbjfjQv2qJ6/rH2T5EwAA//8DAFBL&#10;AwQUAAYACAAAACEAwsPLcN0AAAALAQAADwAAAGRycy9kb3ducmV2LnhtbEyPwU7DMBBE70j8g7VI&#10;3KjdVG0hjVOhIJQzbT/Ajd04wl4ntpOGv8c5wW1HM5p9Uxxna8ikfOgcclivGBCFjZMdthwu58+X&#10;VyAhCpTCOFQcflSAY/n4UIhcujt+qekUW5JKMOSCg46xzykNjVZWhJXrFSbv5rwVMUnfUunFPZVb&#10;QzPGdtSKDtMHLXpVadV8n0bLYWyGel/rYZDntvqYqtnXznjOn5/m9wOQqOb4F4YFP6FDmZiubkQZ&#10;iOGQZeuU5PC2TQsWn203GyDX5dqxPdCyoP83lL8AAAD//wMAUEsBAi0AFAAGAAgAAAAhALaDOJL+&#10;AAAA4QEAABMAAAAAAAAAAAAAAAAAAAAAAFtDb250ZW50X1R5cGVzXS54bWxQSwECLQAUAAYACAAA&#10;ACEAOP0h/9YAAACUAQAACwAAAAAAAAAAAAAAAAAvAQAAX3JlbHMvLnJlbHNQSwECLQAUAAYACAAA&#10;ACEAc/2RFVECAACJBAAADgAAAAAAAAAAAAAAAAAuAgAAZHJzL2Uyb0RvYy54bWxQSwECLQAUAAYA&#10;CAAAACEAwsPLcN0AAAALAQAADwAAAAAAAAAAAAAAAACrBAAAZHJzL2Rvd25yZXYueG1sUEsFBgAA&#10;AAAEAAQA8wAAALUFAAAAAA==&#10;" o:allowoverlap="f" fillcolor="#2a3d2b" stroked="f" strokeweight=".5pt">
                <v:textbox inset="6.99997mm,6mm,6.99997mm">
                  <w:txbxContent>
                    <w:p w14:paraId="45AFE995" w14:textId="77777777" w:rsidR="004D3D9C" w:rsidRPr="00B7571A" w:rsidRDefault="00592E35" w:rsidP="004D3D9C">
                      <w:pPr>
                        <w:rPr>
                          <w:rFonts w:ascii="Saans SemiBold" w:hAnsi="Saans SemiBold" w:cs="Arial"/>
                          <w:sz w:val="40"/>
                          <w:szCs w:val="40"/>
                        </w:rPr>
                      </w:pPr>
                      <w:r w:rsidRPr="00592E35">
                        <w:rPr>
                          <w:rFonts w:eastAsiaTheme="majorEastAsia" w:cstheme="majorBidi"/>
                          <w:b/>
                          <w:bCs/>
                          <w:color w:val="FFFFFF" w:themeColor="background1"/>
                          <w:spacing w:val="-10"/>
                          <w:kern w:val="28"/>
                          <w:sz w:val="80"/>
                          <w:szCs w:val="80"/>
                          <w:lang w:val="en-IN"/>
                        </w:rPr>
                        <w:t>L3 Engine User Manual</w:t>
                      </w:r>
                    </w:p>
                    <w:p w14:paraId="2F7AE609" w14:textId="77777777" w:rsidR="00A80B31" w:rsidRPr="00A80B31" w:rsidRDefault="00A80B31" w:rsidP="00A80B31">
                      <w:pPr>
                        <w:rPr>
                          <w:color w:val="FFFFFF" w:themeColor="background1"/>
                        </w:rPr>
                      </w:pPr>
                      <w:r w:rsidRPr="00A80B31">
                        <w:rPr>
                          <w:color w:val="FFFFFF" w:themeColor="background1"/>
                        </w:rPr>
                        <w:t>Comprehensive Guide for Production Issue Resolution</w:t>
                      </w:r>
                    </w:p>
                    <w:p w14:paraId="1DAA7BAE" w14:textId="77777777" w:rsidR="004D3D9C" w:rsidRPr="00796CE9" w:rsidRDefault="004D3D9C" w:rsidP="004D3D9C">
                      <w:pPr>
                        <w:rPr>
                          <w:rFonts w:cs="Arial"/>
                          <w:b/>
                          <w:bCs/>
                        </w:rPr>
                      </w:pPr>
                    </w:p>
                    <w:p w14:paraId="30578D11" w14:textId="77777777" w:rsidR="004D3D9C" w:rsidRPr="00796CE9" w:rsidRDefault="004D3D9C" w:rsidP="004D3D9C">
                      <w:pPr>
                        <w:rPr>
                          <w:rFonts w:cs="Arial"/>
                          <w:b/>
                          <w:bCs/>
                        </w:rPr>
                      </w:pPr>
                    </w:p>
                    <w:p w14:paraId="29CB8A43" w14:textId="33EE255D" w:rsidR="004D3D9C" w:rsidRPr="00094CE3" w:rsidRDefault="004D3D9C" w:rsidP="00094CE3">
                      <w:pPr>
                        <w:pStyle w:val="BodyText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  <w10:wrap type="square"/>
              </v:roundrect>
            </w:pict>
          </mc:Fallback>
        </mc:AlternateContent>
      </w:r>
      <w:r w:rsidRPr="004D3D9C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983EF5D" wp14:editId="1582A5B2">
                <wp:simplePos x="0" y="0"/>
                <wp:positionH relativeFrom="column">
                  <wp:posOffset>147320</wp:posOffset>
                </wp:positionH>
                <wp:positionV relativeFrom="paragraph">
                  <wp:posOffset>6786880</wp:posOffset>
                </wp:positionV>
                <wp:extent cx="3222000" cy="2754000"/>
                <wp:effectExtent l="0" t="0" r="0" b="8255"/>
                <wp:wrapNone/>
                <wp:docPr id="79918994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2000" cy="2754000"/>
                        </a:xfrm>
                        <a:prstGeom prst="roundRect">
                          <a:avLst>
                            <a:gd name="adj" fmla="val 9917"/>
                          </a:avLst>
                        </a:prstGeom>
                        <a:solidFill>
                          <a:schemeClr val="bg2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45C4810" w14:textId="77777777" w:rsidR="00094CE3" w:rsidRDefault="00094CE3" w:rsidP="00094CE3">
                            <w:pPr>
                              <w:rPr>
                                <w:color w:val="202020"/>
                              </w:rPr>
                            </w:pPr>
                          </w:p>
                          <w:p w14:paraId="44CA008E" w14:textId="77777777" w:rsidR="00306038" w:rsidRDefault="00306038" w:rsidP="00094CE3">
                            <w:pPr>
                              <w:rPr>
                                <w:color w:val="202020"/>
                              </w:rPr>
                            </w:pPr>
                          </w:p>
                          <w:p w14:paraId="2D6A741B" w14:textId="77777777" w:rsidR="00306038" w:rsidRDefault="00306038" w:rsidP="00094CE3">
                            <w:pPr>
                              <w:rPr>
                                <w:color w:val="202020"/>
                              </w:rPr>
                            </w:pPr>
                          </w:p>
                          <w:p w14:paraId="3BF93413" w14:textId="77777777" w:rsidR="00306038" w:rsidRDefault="00306038" w:rsidP="00094CE3">
                            <w:pPr>
                              <w:rPr>
                                <w:color w:val="202020"/>
                              </w:rPr>
                            </w:pPr>
                          </w:p>
                          <w:p w14:paraId="233F9E39" w14:textId="77777777" w:rsidR="00306038" w:rsidRDefault="00306038" w:rsidP="00094CE3">
                            <w:pPr>
                              <w:rPr>
                                <w:color w:val="202020"/>
                              </w:rPr>
                            </w:pPr>
                          </w:p>
                          <w:p w14:paraId="213EFDBD" w14:textId="77777777" w:rsidR="00306038" w:rsidRDefault="00306038" w:rsidP="00094CE3">
                            <w:pPr>
                              <w:rPr>
                                <w:color w:val="202020"/>
                              </w:rPr>
                            </w:pPr>
                          </w:p>
                          <w:p w14:paraId="6F3D3652" w14:textId="77777777" w:rsidR="00306038" w:rsidRPr="00842B79" w:rsidRDefault="00306038" w:rsidP="00094CE3">
                            <w:pPr>
                              <w:rPr>
                                <w:color w:val="202020"/>
                              </w:rPr>
                            </w:pPr>
                          </w:p>
                          <w:p w14:paraId="63453765" w14:textId="77777777" w:rsidR="00094CE3" w:rsidRPr="00842B79" w:rsidRDefault="00094CE3" w:rsidP="00094CE3">
                            <w:pPr>
                              <w:rPr>
                                <w:color w:val="202020"/>
                              </w:rPr>
                            </w:pPr>
                          </w:p>
                          <w:p w14:paraId="716B169F" w14:textId="77777777" w:rsidR="00094CE3" w:rsidRPr="00842B79" w:rsidRDefault="00094CE3" w:rsidP="00094CE3">
                            <w:pPr>
                              <w:rPr>
                                <w:color w:val="202020"/>
                              </w:rPr>
                            </w:pPr>
                          </w:p>
                          <w:p w14:paraId="06F1E3EB" w14:textId="366CECF6" w:rsidR="00306038" w:rsidRDefault="004D3D9C" w:rsidP="00094CE3">
                            <w:pPr>
                              <w:rPr>
                                <w:color w:val="202020"/>
                              </w:rPr>
                            </w:pPr>
                            <w:r w:rsidRPr="00842B79">
                              <w:rPr>
                                <w:color w:val="202020"/>
                              </w:rPr>
                              <w:t>Author</w:t>
                            </w:r>
                            <w:r w:rsidR="00A80B31">
                              <w:rPr>
                                <w:color w:val="202020"/>
                              </w:rPr>
                              <w:t xml:space="preserve"> </w:t>
                            </w:r>
                            <w:r w:rsidR="00306038">
                              <w:rPr>
                                <w:color w:val="202020"/>
                              </w:rPr>
                              <w:t xml:space="preserve">- </w:t>
                            </w:r>
                          </w:p>
                          <w:p w14:paraId="344FD869" w14:textId="1A59ED50" w:rsidR="004D3D9C" w:rsidRPr="00842B79" w:rsidRDefault="00A80B31" w:rsidP="00094CE3">
                            <w:pPr>
                              <w:rPr>
                                <w:color w:val="202020"/>
                              </w:rPr>
                            </w:pPr>
                            <w:r>
                              <w:rPr>
                                <w:color w:val="202020"/>
                              </w:rPr>
                              <w:t>Shivansh Singh Bhadouria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251999" tIns="216000" rIns="251999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83EF5D" id="Text Box 5" o:spid="_x0000_s1027" style="position:absolute;margin-left:11.6pt;margin-top:534.4pt;width:253.7pt;height:216.8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64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YQDUAIAAI8EAAAOAAAAZHJzL2Uyb0RvYy54bWysVFGP2jAMfp+0/xDlfRR6BwxEOTFOTJPQ&#10;3WncdM8hTaBTEmdJoGW/fk5a4G7b07SX1I7tL/Znu7O7RityFM5XYAo66PUpEYZDWZldQb89rz58&#10;pMQHZkqmwIiCnoSnd/P372a1nYoc9qBK4QiCGD+tbUH3Idhplnm+F5r5Hlhh0CjBaRZQdbusdKxG&#10;dK2yvN8fZTW40jrgwnu8vW+NdJ7wpRQ8PErpRSCqoJhbSKdL5zae2XzGpjvH7L7iXRrsH7LQrDL4&#10;6AXqngVGDq76A0pX3IEHGXocdAZSVlykGrCaQf+3ajZ7ZkWqBcnx9kKT/3+w/OG4sU+OhOYTNNjA&#10;SEht/dTjZaynkU7HL2ZK0I4Uni60iSYQjpc3eY6tQBNHWz4e3kYFcbJruHU+fBagSRQK6uBgyq/Y&#10;nMQZO659SOSVxDCNU8LK75RIrbAVR6bIZDIYd4CdL0KfIWOgB1WVq0qppMTZEUvlCMYWdLvLu9g3&#10;XsqQuqCjm2E/5WAghrdJK4O5X0mIUmi2DanKVwRtoTwhbw7akfKWryqsbc18eGIOE0c+cC/CIx5S&#10;Ab4FnUTJHtzPv91Hf2wtWimpcSYL6n8cmBOUqC8Gm54PB5PJBKe41QajxLp7Y9sm7XY4zjEBc9BL&#10;QA4GuISWJxFvXVBnUTrQL7hBi/gwmpjh+HxBw1lchnZZcAO5WCySE06uZWFtNpZH6Mh5bMZz88Kc&#10;7ToccDge4DzAbJr61tJ79Y2RBhaHALIK0RipbontFJz6NEfdhsa1eq0nr+t/ZP4LAAD//wMAUEsD&#10;BBQABgAIAAAAIQB8Jh0k4QAAAAwBAAAPAAAAZHJzL2Rvd25yZXYueG1sTI9NS8NAEIbvgv9hGcGL&#10;2F0TE0KaTVFBFEGhtXjeZqdJaHY2ZLdt/PeOJz3OOw/vR7Wa3SBOOIXek4a7hQKB1HjbU6th+/l8&#10;W4AI0ZA1gyfU8I0BVvXlRWVK68+0xtMmtoJNKJRGQxfjWEoZmg6dCQs/IvFv7ydnIp9TK+1kzmzu&#10;BpkolUtneuKEzoz41GFz2BydhsLm7ctj+l6s327us4+v5vDahK3W11fzwxJExDn+wfBbn6tDzZ12&#10;/kg2iEFDkiZMsq7ygjcwkaUqB7FjKVNJBrKu5P8R9Q8AAAD//wMAUEsBAi0AFAAGAAgAAAAhALaD&#10;OJL+AAAA4QEAABMAAAAAAAAAAAAAAAAAAAAAAFtDb250ZW50X1R5cGVzXS54bWxQSwECLQAUAAYA&#10;CAAAACEAOP0h/9YAAACUAQAACwAAAAAAAAAAAAAAAAAvAQAAX3JlbHMvLnJlbHNQSwECLQAUAAYA&#10;CAAAACEAHo2EA1ACAACPBAAADgAAAAAAAAAAAAAAAAAuAgAAZHJzL2Uyb0RvYy54bWxQSwECLQAU&#10;AAYACAAAACEAfCYdJOEAAAAMAQAADwAAAAAAAAAAAAAAAACqBAAAZHJzL2Rvd25yZXYueG1sUEsF&#10;BgAAAAAEAAQA8wAAALgFAAAAAA==&#10;" fillcolor="#e8e8e3 [3214]" stroked="f" strokeweight=".5pt">
                <v:textbox inset="6.99997mm,6mm,6.99997mm">
                  <w:txbxContent>
                    <w:p w14:paraId="045C4810" w14:textId="77777777" w:rsidR="00094CE3" w:rsidRDefault="00094CE3" w:rsidP="00094CE3">
                      <w:pPr>
                        <w:rPr>
                          <w:color w:val="202020"/>
                        </w:rPr>
                      </w:pPr>
                    </w:p>
                    <w:p w14:paraId="44CA008E" w14:textId="77777777" w:rsidR="00306038" w:rsidRDefault="00306038" w:rsidP="00094CE3">
                      <w:pPr>
                        <w:rPr>
                          <w:color w:val="202020"/>
                        </w:rPr>
                      </w:pPr>
                    </w:p>
                    <w:p w14:paraId="2D6A741B" w14:textId="77777777" w:rsidR="00306038" w:rsidRDefault="00306038" w:rsidP="00094CE3">
                      <w:pPr>
                        <w:rPr>
                          <w:color w:val="202020"/>
                        </w:rPr>
                      </w:pPr>
                    </w:p>
                    <w:p w14:paraId="3BF93413" w14:textId="77777777" w:rsidR="00306038" w:rsidRDefault="00306038" w:rsidP="00094CE3">
                      <w:pPr>
                        <w:rPr>
                          <w:color w:val="202020"/>
                        </w:rPr>
                      </w:pPr>
                    </w:p>
                    <w:p w14:paraId="233F9E39" w14:textId="77777777" w:rsidR="00306038" w:rsidRDefault="00306038" w:rsidP="00094CE3">
                      <w:pPr>
                        <w:rPr>
                          <w:color w:val="202020"/>
                        </w:rPr>
                      </w:pPr>
                    </w:p>
                    <w:p w14:paraId="213EFDBD" w14:textId="77777777" w:rsidR="00306038" w:rsidRDefault="00306038" w:rsidP="00094CE3">
                      <w:pPr>
                        <w:rPr>
                          <w:color w:val="202020"/>
                        </w:rPr>
                      </w:pPr>
                    </w:p>
                    <w:p w14:paraId="6F3D3652" w14:textId="77777777" w:rsidR="00306038" w:rsidRPr="00842B79" w:rsidRDefault="00306038" w:rsidP="00094CE3">
                      <w:pPr>
                        <w:rPr>
                          <w:color w:val="202020"/>
                        </w:rPr>
                      </w:pPr>
                    </w:p>
                    <w:p w14:paraId="63453765" w14:textId="77777777" w:rsidR="00094CE3" w:rsidRPr="00842B79" w:rsidRDefault="00094CE3" w:rsidP="00094CE3">
                      <w:pPr>
                        <w:rPr>
                          <w:color w:val="202020"/>
                        </w:rPr>
                      </w:pPr>
                    </w:p>
                    <w:p w14:paraId="716B169F" w14:textId="77777777" w:rsidR="00094CE3" w:rsidRPr="00842B79" w:rsidRDefault="00094CE3" w:rsidP="00094CE3">
                      <w:pPr>
                        <w:rPr>
                          <w:color w:val="202020"/>
                        </w:rPr>
                      </w:pPr>
                    </w:p>
                    <w:p w14:paraId="06F1E3EB" w14:textId="366CECF6" w:rsidR="00306038" w:rsidRDefault="004D3D9C" w:rsidP="00094CE3">
                      <w:pPr>
                        <w:rPr>
                          <w:color w:val="202020"/>
                        </w:rPr>
                      </w:pPr>
                      <w:r w:rsidRPr="00842B79">
                        <w:rPr>
                          <w:color w:val="202020"/>
                        </w:rPr>
                        <w:t>Author</w:t>
                      </w:r>
                      <w:r w:rsidR="00A80B31">
                        <w:rPr>
                          <w:color w:val="202020"/>
                        </w:rPr>
                        <w:t xml:space="preserve"> </w:t>
                      </w:r>
                      <w:r w:rsidR="00306038">
                        <w:rPr>
                          <w:color w:val="202020"/>
                        </w:rPr>
                        <w:t xml:space="preserve">- </w:t>
                      </w:r>
                    </w:p>
                    <w:p w14:paraId="344FD869" w14:textId="1A59ED50" w:rsidR="004D3D9C" w:rsidRPr="00842B79" w:rsidRDefault="00A80B31" w:rsidP="00094CE3">
                      <w:pPr>
                        <w:rPr>
                          <w:color w:val="202020"/>
                        </w:rPr>
                      </w:pPr>
                      <w:r>
                        <w:rPr>
                          <w:color w:val="202020"/>
                        </w:rPr>
                        <w:t>Shivansh Singh Bhadouria</w:t>
                      </w:r>
                    </w:p>
                  </w:txbxContent>
                </v:textbox>
              </v:roundrect>
            </w:pict>
          </mc:Fallback>
        </mc:AlternateContent>
      </w:r>
      <w:r w:rsidRPr="004D3D9C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01B4826" wp14:editId="41ABB345">
                <wp:simplePos x="0" y="0"/>
                <wp:positionH relativeFrom="column">
                  <wp:posOffset>3416935</wp:posOffset>
                </wp:positionH>
                <wp:positionV relativeFrom="paragraph">
                  <wp:posOffset>6786880</wp:posOffset>
                </wp:positionV>
                <wp:extent cx="3272400" cy="2754000"/>
                <wp:effectExtent l="0" t="0" r="4445" b="1905"/>
                <wp:wrapNone/>
                <wp:docPr id="669102116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2400" cy="2754000"/>
                        </a:xfrm>
                        <a:prstGeom prst="roundRect">
                          <a:avLst>
                            <a:gd name="adj" fmla="val 8601"/>
                          </a:avLst>
                        </a:prstGeom>
                        <a:solidFill>
                          <a:srgbClr val="A896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82EFCFF" w14:textId="77777777" w:rsidR="00306038" w:rsidRDefault="00306038" w:rsidP="00094CE3">
                            <w:pPr>
                              <w:rPr>
                                <w:color w:val="202020"/>
                              </w:rPr>
                            </w:pPr>
                          </w:p>
                          <w:p w14:paraId="3DA637EA" w14:textId="77777777" w:rsidR="00306038" w:rsidRDefault="00306038" w:rsidP="00094CE3">
                            <w:pPr>
                              <w:rPr>
                                <w:color w:val="202020"/>
                              </w:rPr>
                            </w:pPr>
                          </w:p>
                          <w:p w14:paraId="3C48ABB7" w14:textId="77777777" w:rsidR="00306038" w:rsidRDefault="00306038" w:rsidP="00094CE3">
                            <w:pPr>
                              <w:rPr>
                                <w:color w:val="202020"/>
                              </w:rPr>
                            </w:pPr>
                          </w:p>
                          <w:p w14:paraId="03CD8811" w14:textId="77777777" w:rsidR="00306038" w:rsidRDefault="00306038" w:rsidP="00094CE3">
                            <w:pPr>
                              <w:rPr>
                                <w:color w:val="202020"/>
                              </w:rPr>
                            </w:pPr>
                          </w:p>
                          <w:p w14:paraId="66BFED18" w14:textId="77777777" w:rsidR="00306038" w:rsidRDefault="00306038" w:rsidP="00094CE3">
                            <w:pPr>
                              <w:rPr>
                                <w:color w:val="202020"/>
                              </w:rPr>
                            </w:pPr>
                          </w:p>
                          <w:p w14:paraId="15A89C7B" w14:textId="77777777" w:rsidR="00306038" w:rsidRDefault="00306038" w:rsidP="00094CE3">
                            <w:pPr>
                              <w:rPr>
                                <w:color w:val="202020"/>
                              </w:rPr>
                            </w:pPr>
                          </w:p>
                          <w:p w14:paraId="325EB4A4" w14:textId="77777777" w:rsidR="00306038" w:rsidRDefault="00306038" w:rsidP="00094CE3">
                            <w:pPr>
                              <w:rPr>
                                <w:color w:val="202020"/>
                              </w:rPr>
                            </w:pPr>
                          </w:p>
                          <w:p w14:paraId="4A143CAE" w14:textId="77777777" w:rsidR="00306038" w:rsidRDefault="00306038" w:rsidP="00094CE3">
                            <w:pPr>
                              <w:rPr>
                                <w:color w:val="202020"/>
                              </w:rPr>
                            </w:pPr>
                          </w:p>
                          <w:p w14:paraId="1D61FB77" w14:textId="77777777" w:rsidR="00306038" w:rsidRDefault="00306038" w:rsidP="00094CE3">
                            <w:pPr>
                              <w:rPr>
                                <w:color w:val="202020"/>
                              </w:rPr>
                            </w:pPr>
                          </w:p>
                          <w:p w14:paraId="2F500BFF" w14:textId="0568B7DB" w:rsidR="00796CE9" w:rsidRPr="00842B79" w:rsidRDefault="00A80B31" w:rsidP="00094CE3">
                            <w:pPr>
                              <w:rPr>
                                <w:color w:val="202020"/>
                              </w:rPr>
                            </w:pPr>
                            <w:r>
                              <w:rPr>
                                <w:color w:val="202020"/>
                              </w:rPr>
                              <w:t>Location - Delhi GCC</w:t>
                            </w:r>
                          </w:p>
                          <w:p w14:paraId="2CE9098F" w14:textId="19CEEEB4" w:rsidR="004D3D9C" w:rsidRPr="00842B79" w:rsidRDefault="00A80B31" w:rsidP="00094CE3">
                            <w:pPr>
                              <w:rPr>
                                <w:color w:val="202020"/>
                              </w:rPr>
                            </w:pPr>
                            <w:r>
                              <w:rPr>
                                <w:color w:val="202020"/>
                              </w:rPr>
                              <w:t>Date - 26</w:t>
                            </w:r>
                            <w:r w:rsidRPr="00A80B31">
                              <w:rPr>
                                <w:color w:val="202020"/>
                                <w:vertAlign w:val="superscript"/>
                              </w:rPr>
                              <w:t>th</w:t>
                            </w:r>
                            <w:r>
                              <w:rPr>
                                <w:color w:val="202020"/>
                              </w:rPr>
                              <w:t xml:space="preserve"> November 2025</w:t>
                            </w:r>
                          </w:p>
                          <w:p w14:paraId="03207737" w14:textId="77777777" w:rsidR="002B3EC8" w:rsidRPr="00842B79" w:rsidRDefault="002B3EC8" w:rsidP="00094CE3">
                            <w:pPr>
                              <w:rPr>
                                <w:color w:val="202020"/>
                              </w:rPr>
                            </w:pPr>
                          </w:p>
                          <w:p w14:paraId="0F8A184E" w14:textId="77777777" w:rsidR="00796CE9" w:rsidRPr="00842B79" w:rsidRDefault="00796CE9" w:rsidP="00094CE3">
                            <w:pPr>
                              <w:rPr>
                                <w:color w:val="202020"/>
                              </w:rPr>
                            </w:pPr>
                          </w:p>
                          <w:p w14:paraId="3FD318F8" w14:textId="77777777" w:rsidR="00796CE9" w:rsidRPr="00842B79" w:rsidRDefault="00796CE9" w:rsidP="00094CE3">
                            <w:pPr>
                              <w:rPr>
                                <w:color w:val="202020"/>
                              </w:rPr>
                            </w:pPr>
                          </w:p>
                          <w:p w14:paraId="434CB3A3" w14:textId="77777777" w:rsidR="004D3D9C" w:rsidRPr="00842B79" w:rsidRDefault="004D3D9C" w:rsidP="00094CE3">
                            <w:pPr>
                              <w:rPr>
                                <w:color w:val="202020"/>
                              </w:rPr>
                            </w:pPr>
                          </w:p>
                          <w:p w14:paraId="70945B63" w14:textId="77777777" w:rsidR="004D3D9C" w:rsidRPr="00842B79" w:rsidRDefault="004D3D9C" w:rsidP="00094CE3">
                            <w:pPr>
                              <w:rPr>
                                <w:color w:val="2020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251999" tIns="216000" rIns="251999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1B4826" id="_x0000_s1028" style="position:absolute;margin-left:269.05pt;margin-top:534.4pt;width:257.65pt;height:216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56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ZBrVQIAAJAEAAAOAAAAZHJzL2Uyb0RvYy54bWysVMFu2zAMvQ/YPwi6L3bcJm2COkWWIsOA&#10;oC3WDj0rshR7kERNUmJnXz9Kdpp122nYRSb1SIp8JH1z22lFDsL5BkxJx6OcEmE4VI3ZlfTr8/rD&#10;NSU+MFMxBUaU9Cg8vV28f3fT2rkooAZVCUcwiPHz1pa0DsHOs8zzWmjmR2CFQVCC0yyg6nZZ5ViL&#10;0bXKijyfZi24yjrgwnu8vetBukjxpRQ8PEjpRSCqpJhbSKdL5zae2eKGzXeO2brhQxrsH7LQrDH4&#10;6GuoOxYY2bvmj1C64Q48yDDioDOQsuEi1YDVjPPfqnmqmRWpFiTH21ea/P8Ly+8PT/bRkdB9hA4b&#10;GAlprZ97vIz1dNLp+MVMCeJI4fGVNtEFwvHyorgqLnOEOGLF1QTlRGx2drfOh08CNIlCSR3sTfUF&#10;m5M4Y4eND4m8ihimcUpY9Y0SqRW24sAUuZ7mKTEMONiidAoZHT2oplo3SiXF7bYr5Qh6lnR5PZuu&#10;17EqdHljpgxpSzq9mOQpCQPRv7dTBs3PLEQpdNuONBXWd2JoC9URiXPQz5S3fN1gcRvmwyNzmDkS&#10;gosRHvCQCvAtGCRKanA//nYf7bG3iFLS4lCW1H/fMycoUZ8Ndr2YjGezGY5xr42nkWni3mDbpF1O&#10;rgqEzF6vAGkY4xZansToENRJlA70C67QMj6MEDMcny9pOImr0G8LriAXy2UywtG1LGzMk+UxdCQ9&#10;duO5e2HODi0OOB33cJrgoXE9vWfb6GlguQ8gmxDBSHVP7KDg2KfWDSsa9+pXPVmdfySLnwAAAP//&#10;AwBQSwMEFAAGAAgAAAAhAOM9dBTiAAAADgEAAA8AAABkcnMvZG93bnJldi54bWxMj0FLw0AQhe+C&#10;/2EZwZvdbWtKSLMpIsRDEWpb0es2O02C2dmQ3bbRX+/0pLd5vI837+Wr0XXijENoPWmYThQIpMrb&#10;lmoN7/vyIQURoiFrOk+o4RsDrIrbm9xk1l9oi+ddrAWHUMiMhibGPpMyVA06Eya+R2Lv6AdnIsuh&#10;lnYwFw53nZwptZDOtMQfGtPjc4PV1+7kNLzuKf1cb/BFYvz4eSs3sVxHq/X93fi0BBFxjH8wXOtz&#10;dSi408GfyAbRaUjm6ZRRNtQi5RFXRCXzRxAHvhI1S0AWufw/o/gFAAD//wMAUEsBAi0AFAAGAAgA&#10;AAAhALaDOJL+AAAA4QEAABMAAAAAAAAAAAAAAAAAAAAAAFtDb250ZW50X1R5cGVzXS54bWxQSwEC&#10;LQAUAAYACAAAACEAOP0h/9YAAACUAQAACwAAAAAAAAAAAAAAAAAvAQAAX3JlbHMvLnJlbHNQSwEC&#10;LQAUAAYACAAAACEAfcGQa1UCAACQBAAADgAAAAAAAAAAAAAAAAAuAgAAZHJzL2Uyb0RvYy54bWxQ&#10;SwECLQAUAAYACAAAACEA4z10FOIAAAAOAQAADwAAAAAAAAAAAAAAAACvBAAAZHJzL2Rvd25yZXYu&#10;eG1sUEsFBgAAAAAEAAQA8wAAAL4FAAAAAA==&#10;" fillcolor="#a896ff" stroked="f" strokeweight=".5pt">
                <v:textbox inset="6.99997mm,6mm,6.99997mm">
                  <w:txbxContent>
                    <w:p w14:paraId="182EFCFF" w14:textId="77777777" w:rsidR="00306038" w:rsidRDefault="00306038" w:rsidP="00094CE3">
                      <w:pPr>
                        <w:rPr>
                          <w:color w:val="202020"/>
                        </w:rPr>
                      </w:pPr>
                    </w:p>
                    <w:p w14:paraId="3DA637EA" w14:textId="77777777" w:rsidR="00306038" w:rsidRDefault="00306038" w:rsidP="00094CE3">
                      <w:pPr>
                        <w:rPr>
                          <w:color w:val="202020"/>
                        </w:rPr>
                      </w:pPr>
                    </w:p>
                    <w:p w14:paraId="3C48ABB7" w14:textId="77777777" w:rsidR="00306038" w:rsidRDefault="00306038" w:rsidP="00094CE3">
                      <w:pPr>
                        <w:rPr>
                          <w:color w:val="202020"/>
                        </w:rPr>
                      </w:pPr>
                    </w:p>
                    <w:p w14:paraId="03CD8811" w14:textId="77777777" w:rsidR="00306038" w:rsidRDefault="00306038" w:rsidP="00094CE3">
                      <w:pPr>
                        <w:rPr>
                          <w:color w:val="202020"/>
                        </w:rPr>
                      </w:pPr>
                    </w:p>
                    <w:p w14:paraId="66BFED18" w14:textId="77777777" w:rsidR="00306038" w:rsidRDefault="00306038" w:rsidP="00094CE3">
                      <w:pPr>
                        <w:rPr>
                          <w:color w:val="202020"/>
                        </w:rPr>
                      </w:pPr>
                    </w:p>
                    <w:p w14:paraId="15A89C7B" w14:textId="77777777" w:rsidR="00306038" w:rsidRDefault="00306038" w:rsidP="00094CE3">
                      <w:pPr>
                        <w:rPr>
                          <w:color w:val="202020"/>
                        </w:rPr>
                      </w:pPr>
                    </w:p>
                    <w:p w14:paraId="325EB4A4" w14:textId="77777777" w:rsidR="00306038" w:rsidRDefault="00306038" w:rsidP="00094CE3">
                      <w:pPr>
                        <w:rPr>
                          <w:color w:val="202020"/>
                        </w:rPr>
                      </w:pPr>
                    </w:p>
                    <w:p w14:paraId="4A143CAE" w14:textId="77777777" w:rsidR="00306038" w:rsidRDefault="00306038" w:rsidP="00094CE3">
                      <w:pPr>
                        <w:rPr>
                          <w:color w:val="202020"/>
                        </w:rPr>
                      </w:pPr>
                    </w:p>
                    <w:p w14:paraId="1D61FB77" w14:textId="77777777" w:rsidR="00306038" w:rsidRDefault="00306038" w:rsidP="00094CE3">
                      <w:pPr>
                        <w:rPr>
                          <w:color w:val="202020"/>
                        </w:rPr>
                      </w:pPr>
                    </w:p>
                    <w:p w14:paraId="2F500BFF" w14:textId="0568B7DB" w:rsidR="00796CE9" w:rsidRPr="00842B79" w:rsidRDefault="00A80B31" w:rsidP="00094CE3">
                      <w:pPr>
                        <w:rPr>
                          <w:color w:val="202020"/>
                        </w:rPr>
                      </w:pPr>
                      <w:r>
                        <w:rPr>
                          <w:color w:val="202020"/>
                        </w:rPr>
                        <w:t>Location - Delhi GCC</w:t>
                      </w:r>
                    </w:p>
                    <w:p w14:paraId="2CE9098F" w14:textId="19CEEEB4" w:rsidR="004D3D9C" w:rsidRPr="00842B79" w:rsidRDefault="00A80B31" w:rsidP="00094CE3">
                      <w:pPr>
                        <w:rPr>
                          <w:color w:val="202020"/>
                        </w:rPr>
                      </w:pPr>
                      <w:r>
                        <w:rPr>
                          <w:color w:val="202020"/>
                        </w:rPr>
                        <w:t>Date - 26</w:t>
                      </w:r>
                      <w:r w:rsidRPr="00A80B31">
                        <w:rPr>
                          <w:color w:val="202020"/>
                          <w:vertAlign w:val="superscript"/>
                        </w:rPr>
                        <w:t>th</w:t>
                      </w:r>
                      <w:r>
                        <w:rPr>
                          <w:color w:val="202020"/>
                        </w:rPr>
                        <w:t xml:space="preserve"> November 2025</w:t>
                      </w:r>
                    </w:p>
                    <w:p w14:paraId="03207737" w14:textId="77777777" w:rsidR="002B3EC8" w:rsidRPr="00842B79" w:rsidRDefault="002B3EC8" w:rsidP="00094CE3">
                      <w:pPr>
                        <w:rPr>
                          <w:color w:val="202020"/>
                        </w:rPr>
                      </w:pPr>
                    </w:p>
                    <w:p w14:paraId="0F8A184E" w14:textId="77777777" w:rsidR="00796CE9" w:rsidRPr="00842B79" w:rsidRDefault="00796CE9" w:rsidP="00094CE3">
                      <w:pPr>
                        <w:rPr>
                          <w:color w:val="202020"/>
                        </w:rPr>
                      </w:pPr>
                    </w:p>
                    <w:p w14:paraId="3FD318F8" w14:textId="77777777" w:rsidR="00796CE9" w:rsidRPr="00842B79" w:rsidRDefault="00796CE9" w:rsidP="00094CE3">
                      <w:pPr>
                        <w:rPr>
                          <w:color w:val="202020"/>
                        </w:rPr>
                      </w:pPr>
                    </w:p>
                    <w:p w14:paraId="434CB3A3" w14:textId="77777777" w:rsidR="004D3D9C" w:rsidRPr="00842B79" w:rsidRDefault="004D3D9C" w:rsidP="00094CE3">
                      <w:pPr>
                        <w:rPr>
                          <w:color w:val="202020"/>
                        </w:rPr>
                      </w:pPr>
                    </w:p>
                    <w:p w14:paraId="70945B63" w14:textId="77777777" w:rsidR="004D3D9C" w:rsidRPr="00842B79" w:rsidRDefault="004D3D9C" w:rsidP="00094CE3">
                      <w:pPr>
                        <w:rPr>
                          <w:color w:val="20202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14:paraId="5C22F19C" w14:textId="77777777" w:rsidR="00585F16" w:rsidRDefault="00585F16" w:rsidP="004D3D9C">
      <w:pPr>
        <w:ind w:left="720"/>
        <w:rPr>
          <w:b/>
          <w:bCs/>
        </w:rPr>
      </w:pPr>
    </w:p>
    <w:p w14:paraId="439BC3C4" w14:textId="77777777" w:rsidR="00585F16" w:rsidRPr="002B3EC8" w:rsidRDefault="00585F16" w:rsidP="002B3EC8">
      <w:pPr>
        <w:rPr>
          <w:rFonts w:ascii="Saans SemiBold" w:hAnsi="Saans SemiBold"/>
        </w:rPr>
      </w:pPr>
      <w:r>
        <w:br w:type="page"/>
      </w:r>
    </w:p>
    <w:p w14:paraId="49B204BA" w14:textId="77777777" w:rsidR="00627DE4" w:rsidRPr="00842B79" w:rsidRDefault="002B3EC8" w:rsidP="00796CE9">
      <w:pPr>
        <w:pStyle w:val="Title"/>
      </w:pPr>
      <w:r w:rsidRPr="00842B79">
        <w:lastRenderedPageBreak/>
        <w:t>CONTENTS</w:t>
      </w:r>
    </w:p>
    <w:p w14:paraId="4D6C3B32" w14:textId="77777777" w:rsidR="00585F16" w:rsidRPr="00842B79" w:rsidRDefault="00585F16" w:rsidP="00585F16"/>
    <w:p w14:paraId="6098F891" w14:textId="7DEAE860" w:rsidR="00A80B31" w:rsidRPr="00C519B2" w:rsidRDefault="00A80B31" w:rsidP="003A6A41">
      <w:pPr>
        <w:spacing w:line="600" w:lineRule="auto"/>
        <w:rPr>
          <w:sz w:val="36"/>
          <w:szCs w:val="36"/>
        </w:rPr>
      </w:pPr>
      <w:r w:rsidRPr="00C519B2">
        <w:rPr>
          <w:sz w:val="36"/>
          <w:szCs w:val="36"/>
        </w:rPr>
        <w:t>1. Summary</w:t>
      </w:r>
    </w:p>
    <w:p w14:paraId="6784C0AB" w14:textId="77777777" w:rsidR="00A80B31" w:rsidRPr="00C519B2" w:rsidRDefault="00A80B31" w:rsidP="003A6A41">
      <w:pPr>
        <w:spacing w:line="600" w:lineRule="auto"/>
        <w:rPr>
          <w:sz w:val="36"/>
          <w:szCs w:val="36"/>
        </w:rPr>
      </w:pPr>
      <w:r w:rsidRPr="00C519B2">
        <w:rPr>
          <w:sz w:val="36"/>
          <w:szCs w:val="36"/>
        </w:rPr>
        <w:t>2. System Overview</w:t>
      </w:r>
    </w:p>
    <w:p w14:paraId="6AE052D6" w14:textId="77777777" w:rsidR="00A80B31" w:rsidRPr="00C519B2" w:rsidRDefault="00A80B31" w:rsidP="003A6A41">
      <w:pPr>
        <w:spacing w:line="600" w:lineRule="auto"/>
        <w:rPr>
          <w:sz w:val="36"/>
          <w:szCs w:val="36"/>
        </w:rPr>
      </w:pPr>
      <w:r w:rsidRPr="00C519B2">
        <w:rPr>
          <w:sz w:val="36"/>
          <w:szCs w:val="36"/>
        </w:rPr>
        <w:t>3. Getting Started</w:t>
      </w:r>
    </w:p>
    <w:p w14:paraId="3AD6B91A" w14:textId="77777777" w:rsidR="00A80B31" w:rsidRPr="00C519B2" w:rsidRDefault="00A80B31" w:rsidP="003A6A41">
      <w:pPr>
        <w:spacing w:line="600" w:lineRule="auto"/>
        <w:rPr>
          <w:sz w:val="36"/>
          <w:szCs w:val="36"/>
        </w:rPr>
      </w:pPr>
      <w:r w:rsidRPr="00C519B2">
        <w:rPr>
          <w:sz w:val="36"/>
          <w:szCs w:val="36"/>
        </w:rPr>
        <w:t>4. Module 1: Log Extraction Engine</w:t>
      </w:r>
    </w:p>
    <w:p w14:paraId="5A8800DF" w14:textId="77777777" w:rsidR="00A80B31" w:rsidRPr="00C519B2" w:rsidRDefault="00A80B31" w:rsidP="003A6A41">
      <w:pPr>
        <w:spacing w:line="600" w:lineRule="auto"/>
        <w:rPr>
          <w:sz w:val="36"/>
          <w:szCs w:val="36"/>
        </w:rPr>
      </w:pPr>
      <w:r w:rsidRPr="00C519B2">
        <w:rPr>
          <w:sz w:val="36"/>
          <w:szCs w:val="36"/>
        </w:rPr>
        <w:t>5. Module 2: Log Parser Engine</w:t>
      </w:r>
    </w:p>
    <w:p w14:paraId="2E965077" w14:textId="77777777" w:rsidR="00A80B31" w:rsidRPr="00C519B2" w:rsidRDefault="00A80B31" w:rsidP="003A6A41">
      <w:pPr>
        <w:spacing w:line="600" w:lineRule="auto"/>
        <w:rPr>
          <w:sz w:val="36"/>
          <w:szCs w:val="36"/>
        </w:rPr>
      </w:pPr>
      <w:r w:rsidRPr="00C519B2">
        <w:rPr>
          <w:sz w:val="36"/>
          <w:szCs w:val="36"/>
        </w:rPr>
        <w:t>6. Module 3: RCA Engine (Root Cause Analysis)</w:t>
      </w:r>
    </w:p>
    <w:p w14:paraId="5799BCD2" w14:textId="77777777" w:rsidR="00A80B31" w:rsidRPr="00C519B2" w:rsidRDefault="00A80B31" w:rsidP="003A6A41">
      <w:pPr>
        <w:spacing w:line="600" w:lineRule="auto"/>
        <w:rPr>
          <w:sz w:val="36"/>
          <w:szCs w:val="36"/>
        </w:rPr>
      </w:pPr>
      <w:r w:rsidRPr="00C519B2">
        <w:rPr>
          <w:sz w:val="36"/>
          <w:szCs w:val="36"/>
        </w:rPr>
        <w:t>7. Data Flow &amp; Integration</w:t>
      </w:r>
    </w:p>
    <w:p w14:paraId="3FEDAB17" w14:textId="77777777" w:rsidR="00A80B31" w:rsidRPr="00C519B2" w:rsidRDefault="00A80B31" w:rsidP="003A6A41">
      <w:pPr>
        <w:spacing w:line="600" w:lineRule="auto"/>
        <w:rPr>
          <w:sz w:val="36"/>
          <w:szCs w:val="36"/>
        </w:rPr>
      </w:pPr>
      <w:r w:rsidRPr="00C519B2">
        <w:rPr>
          <w:sz w:val="36"/>
          <w:szCs w:val="36"/>
        </w:rPr>
        <w:t>8. Troubleshooting Guide</w:t>
      </w:r>
    </w:p>
    <w:p w14:paraId="1BC9734A" w14:textId="77777777" w:rsidR="00A80B31" w:rsidRPr="00C519B2" w:rsidRDefault="00A80B31" w:rsidP="003A6A41">
      <w:pPr>
        <w:spacing w:line="600" w:lineRule="auto"/>
        <w:rPr>
          <w:sz w:val="36"/>
          <w:szCs w:val="36"/>
        </w:rPr>
      </w:pPr>
      <w:r w:rsidRPr="00C519B2">
        <w:rPr>
          <w:sz w:val="36"/>
          <w:szCs w:val="36"/>
        </w:rPr>
        <w:t>9. Best Practices</w:t>
      </w:r>
    </w:p>
    <w:p w14:paraId="1A58A0DF" w14:textId="77777777" w:rsidR="00A80B31" w:rsidRPr="00C519B2" w:rsidRDefault="00A80B31" w:rsidP="003A6A41">
      <w:pPr>
        <w:spacing w:line="600" w:lineRule="auto"/>
        <w:rPr>
          <w:sz w:val="36"/>
          <w:szCs w:val="36"/>
        </w:rPr>
      </w:pPr>
      <w:r w:rsidRPr="00C519B2">
        <w:rPr>
          <w:sz w:val="36"/>
          <w:szCs w:val="36"/>
        </w:rPr>
        <w:t>10. Appendices</w:t>
      </w:r>
    </w:p>
    <w:p w14:paraId="583330C3" w14:textId="77777777" w:rsidR="00D95666" w:rsidRPr="00842B79" w:rsidRDefault="00D95666" w:rsidP="00527D49">
      <w:pPr>
        <w:rPr>
          <w:b/>
        </w:rPr>
      </w:pPr>
    </w:p>
    <w:p w14:paraId="3EE29A35" w14:textId="77777777" w:rsidR="00D95666" w:rsidRPr="00842B79" w:rsidRDefault="00D95666" w:rsidP="00527D49">
      <w:pPr>
        <w:rPr>
          <w:b/>
        </w:rPr>
      </w:pPr>
    </w:p>
    <w:p w14:paraId="1642B647" w14:textId="77777777" w:rsidR="00D95666" w:rsidRDefault="00D95666" w:rsidP="00527D49">
      <w:pPr>
        <w:rPr>
          <w:b/>
        </w:rPr>
      </w:pPr>
    </w:p>
    <w:p w14:paraId="759486D2" w14:textId="77777777" w:rsidR="00C519B2" w:rsidRDefault="00C519B2" w:rsidP="00527D49">
      <w:pPr>
        <w:rPr>
          <w:b/>
        </w:rPr>
      </w:pPr>
    </w:p>
    <w:p w14:paraId="032A4990" w14:textId="77777777" w:rsidR="00C519B2" w:rsidRDefault="00C519B2" w:rsidP="00527D49">
      <w:pPr>
        <w:rPr>
          <w:b/>
        </w:rPr>
      </w:pPr>
    </w:p>
    <w:p w14:paraId="35A37131" w14:textId="77777777" w:rsidR="00C519B2" w:rsidRDefault="00C519B2" w:rsidP="00527D49">
      <w:pPr>
        <w:rPr>
          <w:b/>
        </w:rPr>
      </w:pPr>
    </w:p>
    <w:p w14:paraId="054E2897" w14:textId="77777777" w:rsidR="00C519B2" w:rsidRDefault="00C519B2" w:rsidP="00527D49">
      <w:pPr>
        <w:rPr>
          <w:b/>
        </w:rPr>
      </w:pPr>
    </w:p>
    <w:p w14:paraId="6B3B3B53" w14:textId="77777777" w:rsidR="00C519B2" w:rsidRDefault="00C519B2" w:rsidP="00527D49">
      <w:pPr>
        <w:rPr>
          <w:b/>
        </w:rPr>
      </w:pPr>
    </w:p>
    <w:p w14:paraId="28EC101F" w14:textId="77777777" w:rsidR="00C519B2" w:rsidRDefault="00C519B2" w:rsidP="00527D49">
      <w:pPr>
        <w:rPr>
          <w:b/>
        </w:rPr>
      </w:pPr>
    </w:p>
    <w:p w14:paraId="5EC83426" w14:textId="77777777" w:rsidR="00C519B2" w:rsidRDefault="00C519B2" w:rsidP="00527D49">
      <w:pPr>
        <w:rPr>
          <w:b/>
        </w:rPr>
      </w:pPr>
    </w:p>
    <w:p w14:paraId="36865C36" w14:textId="77777777" w:rsidR="00C519B2" w:rsidRPr="00842B79" w:rsidRDefault="00C519B2" w:rsidP="00527D49">
      <w:pPr>
        <w:rPr>
          <w:b/>
        </w:rPr>
      </w:pPr>
    </w:p>
    <w:p w14:paraId="0134858A" w14:textId="108CAAFF" w:rsidR="0030676F" w:rsidRPr="00C519B2" w:rsidRDefault="004D0639" w:rsidP="003A6A41">
      <w:pPr>
        <w:pStyle w:val="ListParagraph"/>
        <w:numPr>
          <w:ilvl w:val="0"/>
          <w:numId w:val="31"/>
        </w:numPr>
        <w:rPr>
          <w:rFonts w:cs="Arial"/>
          <w:sz w:val="40"/>
          <w:szCs w:val="40"/>
        </w:rPr>
      </w:pPr>
      <w:r>
        <w:rPr>
          <w:rFonts w:cs="Arial"/>
          <w:sz w:val="40"/>
          <w:szCs w:val="40"/>
        </w:rPr>
        <w:lastRenderedPageBreak/>
        <w:t xml:space="preserve">Summary </w:t>
      </w:r>
    </w:p>
    <w:p w14:paraId="518E30BB" w14:textId="77777777" w:rsidR="003A6A41" w:rsidRPr="003A6A41" w:rsidRDefault="003A6A41" w:rsidP="003A6A41">
      <w:pPr>
        <w:pStyle w:val="ListParagraph"/>
        <w:rPr>
          <w:rFonts w:cs="Arial"/>
          <w:b/>
          <w:bCs/>
          <w:sz w:val="32"/>
          <w:szCs w:val="32"/>
        </w:rPr>
      </w:pPr>
    </w:p>
    <w:p w14:paraId="6052CDA2" w14:textId="54CAAB09" w:rsidR="0030676F" w:rsidRPr="003A6A41" w:rsidRDefault="00000000">
      <w:pPr>
        <w:rPr>
          <w:rFonts w:cs="Arial"/>
        </w:rPr>
      </w:pPr>
      <w:r w:rsidRPr="003A6A41">
        <w:rPr>
          <w:rFonts w:cs="Arial"/>
        </w:rPr>
        <w:t>L3 Engine is your one-stop solution for investigating and resolving airline production issues. Whether</w:t>
      </w:r>
      <w:r w:rsidR="003A6A41">
        <w:rPr>
          <w:rFonts w:cs="Arial"/>
        </w:rPr>
        <w:t xml:space="preserve"> </w:t>
      </w:r>
      <w:r w:rsidRPr="003A6A41">
        <w:rPr>
          <w:rFonts w:cs="Arial"/>
        </w:rPr>
        <w:t>you're dealing with missing passengers, data discrepancies, or system failures, this tool streamlines</w:t>
      </w:r>
      <w:r w:rsidR="003A6A41">
        <w:rPr>
          <w:rFonts w:cs="Arial"/>
        </w:rPr>
        <w:t xml:space="preserve"> </w:t>
      </w:r>
      <w:r w:rsidRPr="003A6A41">
        <w:rPr>
          <w:rFonts w:cs="Arial"/>
        </w:rPr>
        <w:t>your investigation process from start to finish.</w:t>
      </w:r>
    </w:p>
    <w:p w14:paraId="3165E6B8" w14:textId="77777777" w:rsidR="003A6A41" w:rsidRDefault="003A6A41">
      <w:pPr>
        <w:rPr>
          <w:rFonts w:cs="Arial"/>
        </w:rPr>
      </w:pPr>
    </w:p>
    <w:p w14:paraId="63A79BF0" w14:textId="5CB546B1" w:rsidR="0030676F" w:rsidRPr="00C519B2" w:rsidRDefault="00000000">
      <w:pPr>
        <w:rPr>
          <w:rFonts w:cs="Arial"/>
          <w:sz w:val="32"/>
          <w:szCs w:val="32"/>
        </w:rPr>
      </w:pPr>
      <w:r w:rsidRPr="00C519B2">
        <w:rPr>
          <w:rFonts w:cs="Arial"/>
          <w:sz w:val="32"/>
          <w:szCs w:val="32"/>
        </w:rPr>
        <w:t xml:space="preserve">What You'll Accomplish </w:t>
      </w:r>
      <w:proofErr w:type="gramStart"/>
      <w:r w:rsidRPr="00C519B2">
        <w:rPr>
          <w:rFonts w:cs="Arial"/>
          <w:sz w:val="32"/>
          <w:szCs w:val="32"/>
        </w:rPr>
        <w:t>With</w:t>
      </w:r>
      <w:proofErr w:type="gramEnd"/>
      <w:r w:rsidRPr="00C519B2">
        <w:rPr>
          <w:rFonts w:cs="Arial"/>
          <w:sz w:val="32"/>
          <w:szCs w:val="32"/>
        </w:rPr>
        <w:t xml:space="preserve"> L3 Engine</w:t>
      </w:r>
    </w:p>
    <w:p w14:paraId="52160F6B" w14:textId="77777777" w:rsidR="003A6A41" w:rsidRPr="003A6A41" w:rsidRDefault="003A6A41">
      <w:pPr>
        <w:rPr>
          <w:rFonts w:cs="Arial"/>
          <w:sz w:val="32"/>
          <w:szCs w:val="32"/>
        </w:rPr>
      </w:pPr>
    </w:p>
    <w:p w14:paraId="30162918" w14:textId="264589F8" w:rsidR="0030676F" w:rsidRDefault="00000000">
      <w:pPr>
        <w:rPr>
          <w:rFonts w:cs="Arial"/>
        </w:rPr>
      </w:pPr>
      <w:r w:rsidRPr="003A6A41">
        <w:rPr>
          <w:rFonts w:cs="Arial"/>
        </w:rPr>
        <w:t>As an</w:t>
      </w:r>
      <w:r w:rsidR="003A6A41">
        <w:rPr>
          <w:rFonts w:cs="Arial"/>
        </w:rPr>
        <w:t xml:space="preserve"> Ops /</w:t>
      </w:r>
      <w:r w:rsidRPr="003A6A41">
        <w:rPr>
          <w:rFonts w:cs="Arial"/>
        </w:rPr>
        <w:t xml:space="preserve"> L2 Analyst, you will:</w:t>
      </w:r>
    </w:p>
    <w:p w14:paraId="10652AEF" w14:textId="77777777" w:rsidR="003A6A41" w:rsidRPr="003A6A41" w:rsidRDefault="003A6A41">
      <w:pPr>
        <w:rPr>
          <w:rFonts w:cs="Arial"/>
        </w:rPr>
      </w:pPr>
    </w:p>
    <w:p w14:paraId="5D334E91" w14:textId="77777777" w:rsidR="0030676F" w:rsidRPr="003A6A41" w:rsidRDefault="00000000" w:rsidP="003A6A41">
      <w:pPr>
        <w:pStyle w:val="ListParagraph"/>
        <w:numPr>
          <w:ilvl w:val="0"/>
          <w:numId w:val="32"/>
        </w:numPr>
        <w:rPr>
          <w:rFonts w:cs="Arial"/>
        </w:rPr>
      </w:pPr>
      <w:r w:rsidRPr="003A6A41">
        <w:rPr>
          <w:rFonts w:cs="Arial"/>
        </w:rPr>
        <w:t>Quickly extract flight logs without manual searches</w:t>
      </w:r>
    </w:p>
    <w:p w14:paraId="131C9C87" w14:textId="77777777" w:rsidR="003A6A41" w:rsidRPr="003A6A41" w:rsidRDefault="003A6A41">
      <w:pPr>
        <w:rPr>
          <w:rFonts w:cs="Arial"/>
        </w:rPr>
      </w:pPr>
    </w:p>
    <w:p w14:paraId="1459EA25" w14:textId="77777777" w:rsidR="0030676F" w:rsidRPr="003A6A41" w:rsidRDefault="00000000" w:rsidP="003A6A41">
      <w:pPr>
        <w:pStyle w:val="ListParagraph"/>
        <w:numPr>
          <w:ilvl w:val="0"/>
          <w:numId w:val="32"/>
        </w:numPr>
        <w:rPr>
          <w:rFonts w:cs="Arial"/>
        </w:rPr>
      </w:pPr>
      <w:r w:rsidRPr="003A6A41">
        <w:rPr>
          <w:rFonts w:cs="Arial"/>
        </w:rPr>
        <w:t>Identify passenger data issues within minutes</w:t>
      </w:r>
    </w:p>
    <w:p w14:paraId="61EA8580" w14:textId="77777777" w:rsidR="003A6A41" w:rsidRPr="003A6A41" w:rsidRDefault="003A6A41">
      <w:pPr>
        <w:rPr>
          <w:rFonts w:cs="Arial"/>
        </w:rPr>
      </w:pPr>
    </w:p>
    <w:p w14:paraId="58783C45" w14:textId="77777777" w:rsidR="0030676F" w:rsidRPr="003A6A41" w:rsidRDefault="00000000" w:rsidP="003A6A41">
      <w:pPr>
        <w:pStyle w:val="ListParagraph"/>
        <w:numPr>
          <w:ilvl w:val="0"/>
          <w:numId w:val="32"/>
        </w:numPr>
        <w:rPr>
          <w:rFonts w:cs="Arial"/>
        </w:rPr>
      </w:pPr>
      <w:r w:rsidRPr="003A6A41">
        <w:rPr>
          <w:rFonts w:cs="Arial"/>
        </w:rPr>
        <w:t>Generate comprehensive reports for L3 escalation</w:t>
      </w:r>
    </w:p>
    <w:p w14:paraId="7773EDF2" w14:textId="77777777" w:rsidR="003A6A41" w:rsidRPr="003A6A41" w:rsidRDefault="003A6A41">
      <w:pPr>
        <w:rPr>
          <w:rFonts w:cs="Arial"/>
        </w:rPr>
      </w:pPr>
    </w:p>
    <w:p w14:paraId="17AD1110" w14:textId="77777777" w:rsidR="0030676F" w:rsidRPr="003A6A41" w:rsidRDefault="00000000" w:rsidP="003A6A41">
      <w:pPr>
        <w:pStyle w:val="ListParagraph"/>
        <w:numPr>
          <w:ilvl w:val="0"/>
          <w:numId w:val="32"/>
        </w:numPr>
        <w:rPr>
          <w:rFonts w:cs="Arial"/>
        </w:rPr>
      </w:pPr>
      <w:r w:rsidRPr="003A6A41">
        <w:rPr>
          <w:rFonts w:cs="Arial"/>
        </w:rPr>
        <w:t>Resolve 80% of common data discrepancy issues independently</w:t>
      </w:r>
    </w:p>
    <w:p w14:paraId="7F5D9605" w14:textId="77777777" w:rsidR="003A6A41" w:rsidRPr="003A6A41" w:rsidRDefault="003A6A41">
      <w:pPr>
        <w:rPr>
          <w:rFonts w:cs="Arial"/>
        </w:rPr>
      </w:pPr>
    </w:p>
    <w:p w14:paraId="65745F2A" w14:textId="77777777" w:rsidR="0030676F" w:rsidRDefault="00000000">
      <w:pPr>
        <w:rPr>
          <w:rFonts w:cs="Arial"/>
        </w:rPr>
      </w:pPr>
      <w:r w:rsidRPr="003A6A41">
        <w:rPr>
          <w:rFonts w:cs="Arial"/>
        </w:rPr>
        <w:t>As an L3 Analyst, you will:</w:t>
      </w:r>
    </w:p>
    <w:p w14:paraId="516B6784" w14:textId="77777777" w:rsidR="003A6A41" w:rsidRPr="003A6A41" w:rsidRDefault="003A6A41">
      <w:pPr>
        <w:rPr>
          <w:rFonts w:cs="Arial"/>
        </w:rPr>
      </w:pPr>
    </w:p>
    <w:p w14:paraId="3C73AB9E" w14:textId="77777777" w:rsidR="0030676F" w:rsidRPr="003A6A41" w:rsidRDefault="00000000" w:rsidP="003A6A41">
      <w:pPr>
        <w:pStyle w:val="ListParagraph"/>
        <w:numPr>
          <w:ilvl w:val="0"/>
          <w:numId w:val="33"/>
        </w:numPr>
        <w:rPr>
          <w:rFonts w:cs="Arial"/>
        </w:rPr>
      </w:pPr>
      <w:r w:rsidRPr="003A6A41">
        <w:rPr>
          <w:rFonts w:cs="Arial"/>
        </w:rPr>
        <w:t>Perform deep-dive analysis with complete data visibility</w:t>
      </w:r>
    </w:p>
    <w:p w14:paraId="632A4CCC" w14:textId="77777777" w:rsidR="003A6A41" w:rsidRPr="003A6A41" w:rsidRDefault="003A6A41">
      <w:pPr>
        <w:rPr>
          <w:rFonts w:cs="Arial"/>
        </w:rPr>
      </w:pPr>
    </w:p>
    <w:p w14:paraId="3C8BB2AD" w14:textId="77777777" w:rsidR="0030676F" w:rsidRPr="003A6A41" w:rsidRDefault="00000000" w:rsidP="003A6A41">
      <w:pPr>
        <w:pStyle w:val="ListParagraph"/>
        <w:numPr>
          <w:ilvl w:val="0"/>
          <w:numId w:val="33"/>
        </w:numPr>
        <w:rPr>
          <w:rFonts w:cs="Arial"/>
        </w:rPr>
      </w:pPr>
      <w:r w:rsidRPr="003A6A41">
        <w:rPr>
          <w:rFonts w:cs="Arial"/>
        </w:rPr>
        <w:t>Compare multiple data sources to find root causes</w:t>
      </w:r>
    </w:p>
    <w:p w14:paraId="3B802985" w14:textId="77777777" w:rsidR="003A6A41" w:rsidRPr="003A6A41" w:rsidRDefault="003A6A41">
      <w:pPr>
        <w:rPr>
          <w:rFonts w:cs="Arial"/>
        </w:rPr>
      </w:pPr>
    </w:p>
    <w:p w14:paraId="56526E5D" w14:textId="77777777" w:rsidR="0030676F" w:rsidRPr="003A6A41" w:rsidRDefault="00000000" w:rsidP="003A6A41">
      <w:pPr>
        <w:pStyle w:val="ListParagraph"/>
        <w:numPr>
          <w:ilvl w:val="0"/>
          <w:numId w:val="33"/>
        </w:numPr>
        <w:rPr>
          <w:rFonts w:cs="Arial"/>
        </w:rPr>
      </w:pPr>
      <w:r w:rsidRPr="003A6A41">
        <w:rPr>
          <w:rFonts w:cs="Arial"/>
        </w:rPr>
        <w:t>Generate executive-level reports with detailed findings</w:t>
      </w:r>
    </w:p>
    <w:p w14:paraId="405A0BA9" w14:textId="77777777" w:rsidR="003A6A41" w:rsidRPr="003A6A41" w:rsidRDefault="003A6A41">
      <w:pPr>
        <w:rPr>
          <w:rFonts w:cs="Arial"/>
        </w:rPr>
      </w:pPr>
    </w:p>
    <w:p w14:paraId="3360C59F" w14:textId="77777777" w:rsidR="0030676F" w:rsidRPr="003A6A41" w:rsidRDefault="00000000" w:rsidP="003A6A41">
      <w:pPr>
        <w:pStyle w:val="ListParagraph"/>
        <w:numPr>
          <w:ilvl w:val="0"/>
          <w:numId w:val="33"/>
        </w:numPr>
        <w:rPr>
          <w:rFonts w:cs="Arial"/>
        </w:rPr>
      </w:pPr>
      <w:r w:rsidRPr="003A6A41">
        <w:rPr>
          <w:rFonts w:cs="Arial"/>
        </w:rPr>
        <w:t>Reduce investigation time from hours to minutes</w:t>
      </w:r>
    </w:p>
    <w:p w14:paraId="589EE987" w14:textId="77777777" w:rsidR="003A6A41" w:rsidRDefault="003A6A41">
      <w:pPr>
        <w:rPr>
          <w:rFonts w:cs="Arial"/>
        </w:rPr>
      </w:pPr>
    </w:p>
    <w:p w14:paraId="025E8059" w14:textId="77777777" w:rsidR="003A6A41" w:rsidRDefault="003A6A41">
      <w:pPr>
        <w:rPr>
          <w:rFonts w:cs="Arial"/>
        </w:rPr>
      </w:pPr>
    </w:p>
    <w:p w14:paraId="7033ECAF" w14:textId="77777777" w:rsidR="003A6A41" w:rsidRDefault="003A6A41">
      <w:pPr>
        <w:rPr>
          <w:rFonts w:cs="Arial"/>
        </w:rPr>
      </w:pPr>
    </w:p>
    <w:p w14:paraId="4A514287" w14:textId="77777777" w:rsidR="003A6A41" w:rsidRDefault="003A6A41">
      <w:pPr>
        <w:rPr>
          <w:rFonts w:cs="Arial"/>
        </w:rPr>
      </w:pPr>
    </w:p>
    <w:p w14:paraId="72C07C25" w14:textId="77777777" w:rsidR="003A6A41" w:rsidRDefault="003A6A41">
      <w:pPr>
        <w:rPr>
          <w:rFonts w:cs="Arial"/>
        </w:rPr>
      </w:pPr>
    </w:p>
    <w:p w14:paraId="67BBE2EF" w14:textId="77777777" w:rsidR="003A6A41" w:rsidRDefault="003A6A41">
      <w:pPr>
        <w:rPr>
          <w:rFonts w:cs="Arial"/>
        </w:rPr>
      </w:pPr>
    </w:p>
    <w:p w14:paraId="7E627D6A" w14:textId="77777777" w:rsidR="003A6A41" w:rsidRDefault="003A6A41">
      <w:pPr>
        <w:rPr>
          <w:rFonts w:cs="Arial"/>
        </w:rPr>
      </w:pPr>
    </w:p>
    <w:p w14:paraId="714B483F" w14:textId="77777777" w:rsidR="003A6A41" w:rsidRDefault="003A6A41">
      <w:pPr>
        <w:rPr>
          <w:rFonts w:cs="Arial"/>
        </w:rPr>
      </w:pPr>
    </w:p>
    <w:p w14:paraId="04529AEF" w14:textId="77777777" w:rsidR="003A6A41" w:rsidRDefault="003A6A41">
      <w:pPr>
        <w:rPr>
          <w:rFonts w:cs="Arial"/>
        </w:rPr>
      </w:pPr>
    </w:p>
    <w:p w14:paraId="781C1FC7" w14:textId="77777777" w:rsidR="003A6A41" w:rsidRDefault="003A6A41">
      <w:pPr>
        <w:rPr>
          <w:rFonts w:cs="Arial"/>
        </w:rPr>
      </w:pPr>
    </w:p>
    <w:p w14:paraId="03FD1B7A" w14:textId="77777777" w:rsidR="003A6A41" w:rsidRDefault="003A6A41">
      <w:pPr>
        <w:rPr>
          <w:rFonts w:cs="Arial"/>
        </w:rPr>
      </w:pPr>
    </w:p>
    <w:p w14:paraId="33B955E0" w14:textId="77777777" w:rsidR="003A6A41" w:rsidRDefault="003A6A41">
      <w:pPr>
        <w:rPr>
          <w:rFonts w:cs="Arial"/>
        </w:rPr>
      </w:pPr>
    </w:p>
    <w:p w14:paraId="38CE1A87" w14:textId="77777777" w:rsidR="003A6A41" w:rsidRDefault="003A6A41">
      <w:pPr>
        <w:rPr>
          <w:rFonts w:cs="Arial"/>
        </w:rPr>
      </w:pPr>
    </w:p>
    <w:p w14:paraId="0466A95C" w14:textId="77777777" w:rsidR="003A6A41" w:rsidRDefault="003A6A41">
      <w:pPr>
        <w:rPr>
          <w:rFonts w:cs="Arial"/>
        </w:rPr>
      </w:pPr>
    </w:p>
    <w:p w14:paraId="39ACD9AF" w14:textId="77777777" w:rsidR="003A6A41" w:rsidRDefault="003A6A41">
      <w:pPr>
        <w:rPr>
          <w:rFonts w:cs="Arial"/>
        </w:rPr>
      </w:pPr>
    </w:p>
    <w:p w14:paraId="0E9398A2" w14:textId="77777777" w:rsidR="003A6A41" w:rsidRDefault="003A6A41">
      <w:pPr>
        <w:rPr>
          <w:rFonts w:cs="Arial"/>
        </w:rPr>
      </w:pPr>
    </w:p>
    <w:p w14:paraId="4950A910" w14:textId="77777777" w:rsidR="003A6A41" w:rsidRDefault="003A6A41">
      <w:pPr>
        <w:rPr>
          <w:rFonts w:cs="Arial"/>
        </w:rPr>
      </w:pPr>
    </w:p>
    <w:p w14:paraId="662677B8" w14:textId="77777777" w:rsidR="003A6A41" w:rsidRDefault="003A6A41">
      <w:pPr>
        <w:rPr>
          <w:rFonts w:cs="Arial"/>
        </w:rPr>
      </w:pPr>
    </w:p>
    <w:p w14:paraId="5E765904" w14:textId="77777777" w:rsidR="003A6A41" w:rsidRDefault="003A6A41">
      <w:pPr>
        <w:rPr>
          <w:rFonts w:cs="Arial"/>
        </w:rPr>
      </w:pPr>
    </w:p>
    <w:p w14:paraId="63C407D7" w14:textId="77777777" w:rsidR="003A6A41" w:rsidRDefault="003A6A41">
      <w:pPr>
        <w:rPr>
          <w:rFonts w:cs="Arial"/>
        </w:rPr>
      </w:pPr>
    </w:p>
    <w:p w14:paraId="7749869C" w14:textId="77777777" w:rsidR="003A6A41" w:rsidRDefault="003A6A41">
      <w:pPr>
        <w:rPr>
          <w:rFonts w:cs="Arial"/>
        </w:rPr>
      </w:pPr>
    </w:p>
    <w:p w14:paraId="238B6BE0" w14:textId="77777777" w:rsidR="003A6A41" w:rsidRPr="003A6A41" w:rsidRDefault="003A6A41">
      <w:pPr>
        <w:rPr>
          <w:rFonts w:cs="Arial"/>
        </w:rPr>
      </w:pPr>
    </w:p>
    <w:p w14:paraId="50E84F74" w14:textId="6D523CDA" w:rsidR="0030676F" w:rsidRPr="00C519B2" w:rsidRDefault="004D0639" w:rsidP="003A6A41">
      <w:pPr>
        <w:pStyle w:val="ListParagraph"/>
        <w:numPr>
          <w:ilvl w:val="0"/>
          <w:numId w:val="31"/>
        </w:numPr>
        <w:rPr>
          <w:rFonts w:cs="Arial"/>
          <w:sz w:val="40"/>
          <w:szCs w:val="40"/>
        </w:rPr>
      </w:pPr>
      <w:r>
        <w:rPr>
          <w:rFonts w:cs="Arial"/>
          <w:sz w:val="40"/>
          <w:szCs w:val="40"/>
        </w:rPr>
        <w:t>System Overview</w:t>
      </w:r>
    </w:p>
    <w:p w14:paraId="05DA84BD" w14:textId="77777777" w:rsidR="003A6A41" w:rsidRDefault="003A6A41" w:rsidP="003A6A41">
      <w:pPr>
        <w:rPr>
          <w:rFonts w:cs="Arial"/>
          <w:sz w:val="32"/>
          <w:szCs w:val="32"/>
        </w:rPr>
      </w:pPr>
    </w:p>
    <w:p w14:paraId="1D8F8444" w14:textId="77777777" w:rsidR="003A6A41" w:rsidRPr="003A6A41" w:rsidRDefault="003A6A41" w:rsidP="003A6A41">
      <w:pPr>
        <w:rPr>
          <w:rFonts w:cs="Arial"/>
          <w:sz w:val="32"/>
          <w:szCs w:val="32"/>
        </w:rPr>
      </w:pPr>
    </w:p>
    <w:p w14:paraId="7B3CF7BE" w14:textId="77777777" w:rsidR="0030676F" w:rsidRPr="00C519B2" w:rsidRDefault="00000000">
      <w:pPr>
        <w:rPr>
          <w:rFonts w:cs="Arial"/>
          <w:sz w:val="32"/>
          <w:szCs w:val="32"/>
        </w:rPr>
      </w:pPr>
      <w:r w:rsidRPr="00C519B2">
        <w:rPr>
          <w:rFonts w:cs="Arial"/>
          <w:sz w:val="32"/>
          <w:szCs w:val="32"/>
        </w:rPr>
        <w:t>Your Investigation Journey</w:t>
      </w:r>
    </w:p>
    <w:p w14:paraId="18B64256" w14:textId="77777777" w:rsidR="00C519B2" w:rsidRPr="003A6A41" w:rsidRDefault="00C519B2">
      <w:pPr>
        <w:rPr>
          <w:rFonts w:cs="Arial"/>
        </w:rPr>
      </w:pPr>
    </w:p>
    <w:p w14:paraId="6CF935B9" w14:textId="77777777" w:rsidR="0030676F" w:rsidRDefault="00000000">
      <w:pPr>
        <w:rPr>
          <w:rFonts w:cs="Arial"/>
        </w:rPr>
      </w:pPr>
      <w:r w:rsidRPr="003A6A41">
        <w:rPr>
          <w:rFonts w:cs="Arial"/>
        </w:rPr>
        <w:t>When you encounter a production issue, L3 Engine guides you through a logical, step-by-step process:</w:t>
      </w:r>
    </w:p>
    <w:p w14:paraId="4858F89B" w14:textId="77777777" w:rsidR="003A6A41" w:rsidRPr="003A6A41" w:rsidRDefault="003A6A41">
      <w:pPr>
        <w:rPr>
          <w:rFonts w:cs="Arial"/>
        </w:rPr>
      </w:pPr>
    </w:p>
    <w:p w14:paraId="2F8EE43B" w14:textId="77777777" w:rsidR="0030676F" w:rsidRPr="003A6A41" w:rsidRDefault="00000000">
      <w:pPr>
        <w:rPr>
          <w:rFonts w:cs="Arial"/>
        </w:rPr>
      </w:pPr>
      <w:r w:rsidRPr="003A6A41">
        <w:rPr>
          <w:rFonts w:ascii="Cambria Math" w:hAnsi="Cambria Math" w:cs="Cambria Math"/>
        </w:rPr>
        <w:t>❶</w:t>
      </w:r>
      <w:r w:rsidRPr="003A6A41">
        <w:rPr>
          <w:rFonts w:cs="Arial"/>
        </w:rPr>
        <w:t>INCIDENT REPORTED →</w:t>
      </w:r>
    </w:p>
    <w:p w14:paraId="17D6862D" w14:textId="77777777" w:rsidR="0030676F" w:rsidRPr="003A6A41" w:rsidRDefault="00000000">
      <w:pPr>
        <w:rPr>
          <w:rFonts w:cs="Arial"/>
        </w:rPr>
      </w:pPr>
      <w:r w:rsidRPr="003A6A41">
        <w:rPr>
          <w:rFonts w:cs="Arial"/>
        </w:rPr>
        <w:t>Flight WF123</w:t>
      </w:r>
    </w:p>
    <w:p w14:paraId="1BE61E8D" w14:textId="77777777" w:rsidR="0030676F" w:rsidRPr="003A6A41" w:rsidRDefault="00000000">
      <w:pPr>
        <w:rPr>
          <w:rFonts w:cs="Arial"/>
        </w:rPr>
      </w:pPr>
      <w:r w:rsidRPr="003A6A41">
        <w:rPr>
          <w:rFonts w:cs="Arial"/>
        </w:rPr>
        <w:t>has missing</w:t>
      </w:r>
    </w:p>
    <w:p w14:paraId="662ED585" w14:textId="1846222F" w:rsidR="0030676F" w:rsidRDefault="00000000">
      <w:pPr>
        <w:rPr>
          <w:rFonts w:cs="Arial"/>
        </w:rPr>
      </w:pPr>
      <w:r w:rsidRPr="003A6A41">
        <w:rPr>
          <w:rFonts w:cs="Arial"/>
        </w:rPr>
        <w:t>passengers</w:t>
      </w:r>
    </w:p>
    <w:p w14:paraId="174A4141" w14:textId="77777777" w:rsidR="003A6A41" w:rsidRPr="003A6A41" w:rsidRDefault="003A6A41">
      <w:pPr>
        <w:rPr>
          <w:rFonts w:cs="Arial"/>
        </w:rPr>
      </w:pPr>
    </w:p>
    <w:p w14:paraId="2DC24867" w14:textId="77777777" w:rsidR="0030676F" w:rsidRPr="003A6A41" w:rsidRDefault="00000000">
      <w:pPr>
        <w:rPr>
          <w:rFonts w:cs="Arial"/>
        </w:rPr>
      </w:pPr>
      <w:r w:rsidRPr="003A6A41">
        <w:rPr>
          <w:rFonts w:ascii="Cambria Math" w:hAnsi="Cambria Math" w:cs="Cambria Math"/>
        </w:rPr>
        <w:t>❷</w:t>
      </w:r>
      <w:r w:rsidRPr="003A6A41">
        <w:rPr>
          <w:rFonts w:cs="Arial"/>
        </w:rPr>
        <w:t xml:space="preserve"> EXTRACT LOGS →</w:t>
      </w:r>
    </w:p>
    <w:p w14:paraId="11605F47" w14:textId="77777777" w:rsidR="0030676F" w:rsidRPr="003A6A41" w:rsidRDefault="00000000">
      <w:pPr>
        <w:rPr>
          <w:rFonts w:cs="Arial"/>
        </w:rPr>
      </w:pPr>
      <w:r w:rsidRPr="003A6A41">
        <w:rPr>
          <w:rFonts w:cs="Arial"/>
        </w:rPr>
        <w:t>Get all system</w:t>
      </w:r>
    </w:p>
    <w:p w14:paraId="3933E1B0" w14:textId="77777777" w:rsidR="0030676F" w:rsidRPr="003A6A41" w:rsidRDefault="00000000">
      <w:pPr>
        <w:rPr>
          <w:rFonts w:cs="Arial"/>
        </w:rPr>
      </w:pPr>
      <w:r w:rsidRPr="003A6A41">
        <w:rPr>
          <w:rFonts w:cs="Arial"/>
        </w:rPr>
        <w:t>logs for this</w:t>
      </w:r>
    </w:p>
    <w:p w14:paraId="1665EDF0" w14:textId="77777777" w:rsidR="0030676F" w:rsidRDefault="00000000">
      <w:pPr>
        <w:rPr>
          <w:rFonts w:cs="Arial"/>
        </w:rPr>
      </w:pPr>
      <w:r w:rsidRPr="003A6A41">
        <w:rPr>
          <w:rFonts w:cs="Arial"/>
        </w:rPr>
        <w:t>flight</w:t>
      </w:r>
    </w:p>
    <w:p w14:paraId="6391BFA5" w14:textId="77777777" w:rsidR="003A6A41" w:rsidRPr="003A6A41" w:rsidRDefault="003A6A41">
      <w:pPr>
        <w:rPr>
          <w:rFonts w:cs="Arial"/>
        </w:rPr>
      </w:pPr>
    </w:p>
    <w:p w14:paraId="5F65D139" w14:textId="77777777" w:rsidR="0030676F" w:rsidRPr="003A6A41" w:rsidRDefault="00000000">
      <w:pPr>
        <w:rPr>
          <w:rFonts w:cs="Arial"/>
        </w:rPr>
      </w:pPr>
      <w:r w:rsidRPr="003A6A41">
        <w:rPr>
          <w:rFonts w:ascii="Cambria Math" w:hAnsi="Cambria Math" w:cs="Cambria Math"/>
        </w:rPr>
        <w:t>❸</w:t>
      </w:r>
      <w:r w:rsidRPr="003A6A41">
        <w:rPr>
          <w:rFonts w:cs="Arial"/>
        </w:rPr>
        <w:t xml:space="preserve"> PARSE DATA →</w:t>
      </w:r>
    </w:p>
    <w:p w14:paraId="60186B05" w14:textId="77777777" w:rsidR="0030676F" w:rsidRPr="003A6A41" w:rsidRDefault="00000000">
      <w:pPr>
        <w:rPr>
          <w:rFonts w:cs="Arial"/>
        </w:rPr>
      </w:pPr>
      <w:r w:rsidRPr="003A6A41">
        <w:rPr>
          <w:rFonts w:cs="Arial"/>
        </w:rPr>
        <w:t>Find passenger</w:t>
      </w:r>
    </w:p>
    <w:p w14:paraId="23CE8D90" w14:textId="77777777" w:rsidR="0030676F" w:rsidRPr="003A6A41" w:rsidRDefault="00000000">
      <w:pPr>
        <w:rPr>
          <w:rFonts w:cs="Arial"/>
        </w:rPr>
      </w:pPr>
      <w:r w:rsidRPr="003A6A41">
        <w:rPr>
          <w:rFonts w:cs="Arial"/>
        </w:rPr>
        <w:t>messages in</w:t>
      </w:r>
    </w:p>
    <w:p w14:paraId="4619929F" w14:textId="77777777" w:rsidR="0030676F" w:rsidRDefault="00000000">
      <w:pPr>
        <w:rPr>
          <w:rFonts w:cs="Arial"/>
        </w:rPr>
      </w:pPr>
      <w:r w:rsidRPr="003A6A41">
        <w:rPr>
          <w:rFonts w:cs="Arial"/>
        </w:rPr>
        <w:t>the logs</w:t>
      </w:r>
    </w:p>
    <w:p w14:paraId="5482636A" w14:textId="77777777" w:rsidR="003A6A41" w:rsidRPr="003A6A41" w:rsidRDefault="003A6A41">
      <w:pPr>
        <w:rPr>
          <w:rFonts w:cs="Arial"/>
        </w:rPr>
      </w:pPr>
    </w:p>
    <w:p w14:paraId="5E1AB846" w14:textId="77777777" w:rsidR="0030676F" w:rsidRPr="003A6A41" w:rsidRDefault="00000000">
      <w:pPr>
        <w:rPr>
          <w:rFonts w:cs="Arial"/>
        </w:rPr>
      </w:pPr>
      <w:r w:rsidRPr="003A6A41">
        <w:rPr>
          <w:rFonts w:ascii="Cambria Math" w:hAnsi="Cambria Math" w:cs="Cambria Math"/>
        </w:rPr>
        <w:t>❹</w:t>
      </w:r>
      <w:r w:rsidRPr="003A6A41">
        <w:rPr>
          <w:rFonts w:cs="Arial"/>
        </w:rPr>
        <w:t xml:space="preserve"> ANALYZE ISSUES →</w:t>
      </w:r>
    </w:p>
    <w:p w14:paraId="421C3F74" w14:textId="77777777" w:rsidR="0030676F" w:rsidRPr="003A6A41" w:rsidRDefault="00000000">
      <w:pPr>
        <w:rPr>
          <w:rFonts w:cs="Arial"/>
        </w:rPr>
      </w:pPr>
      <w:r w:rsidRPr="003A6A41">
        <w:rPr>
          <w:rFonts w:cs="Arial"/>
        </w:rPr>
        <w:t>Compare input</w:t>
      </w:r>
    </w:p>
    <w:p w14:paraId="50BB1FCE" w14:textId="77777777" w:rsidR="0030676F" w:rsidRPr="003A6A41" w:rsidRDefault="00000000">
      <w:pPr>
        <w:rPr>
          <w:rFonts w:cs="Arial"/>
        </w:rPr>
      </w:pPr>
      <w:r w:rsidRPr="003A6A41">
        <w:rPr>
          <w:rFonts w:cs="Arial"/>
        </w:rPr>
        <w:t>vs output data</w:t>
      </w:r>
    </w:p>
    <w:p w14:paraId="35BFF36F" w14:textId="77777777" w:rsidR="0030676F" w:rsidRDefault="00000000">
      <w:pPr>
        <w:rPr>
          <w:rFonts w:cs="Arial"/>
        </w:rPr>
      </w:pPr>
      <w:r w:rsidRPr="003A6A41">
        <w:rPr>
          <w:rFonts w:cs="Arial"/>
        </w:rPr>
        <w:t>automatically</w:t>
      </w:r>
    </w:p>
    <w:p w14:paraId="325F3536" w14:textId="77777777" w:rsidR="003A6A41" w:rsidRPr="003A6A41" w:rsidRDefault="003A6A41">
      <w:pPr>
        <w:rPr>
          <w:rFonts w:cs="Arial"/>
        </w:rPr>
      </w:pPr>
    </w:p>
    <w:p w14:paraId="1FEABBBF" w14:textId="77777777" w:rsidR="0030676F" w:rsidRPr="003A6A41" w:rsidRDefault="00000000">
      <w:pPr>
        <w:rPr>
          <w:rFonts w:cs="Arial"/>
        </w:rPr>
      </w:pPr>
      <w:r w:rsidRPr="003A6A41">
        <w:rPr>
          <w:rFonts w:ascii="Cambria Math" w:hAnsi="Cambria Math" w:cs="Cambria Math"/>
        </w:rPr>
        <w:t>❺</w:t>
      </w:r>
      <w:r w:rsidRPr="003A6A41">
        <w:rPr>
          <w:rFonts w:cs="Arial"/>
        </w:rPr>
        <w:t xml:space="preserve"> GENERATE REPORT</w:t>
      </w:r>
    </w:p>
    <w:p w14:paraId="0B3160BD" w14:textId="77777777" w:rsidR="0030676F" w:rsidRPr="003A6A41" w:rsidRDefault="00000000">
      <w:pPr>
        <w:rPr>
          <w:rFonts w:cs="Arial"/>
        </w:rPr>
      </w:pPr>
      <w:r w:rsidRPr="003A6A41">
        <w:rPr>
          <w:rFonts w:cs="Arial"/>
        </w:rPr>
        <w:t>Create Excel</w:t>
      </w:r>
    </w:p>
    <w:p w14:paraId="0058D7AE" w14:textId="77777777" w:rsidR="0030676F" w:rsidRPr="003A6A41" w:rsidRDefault="00000000">
      <w:pPr>
        <w:rPr>
          <w:rFonts w:cs="Arial"/>
        </w:rPr>
      </w:pPr>
      <w:r w:rsidRPr="003A6A41">
        <w:rPr>
          <w:rFonts w:cs="Arial"/>
        </w:rPr>
        <w:t>report with</w:t>
      </w:r>
    </w:p>
    <w:p w14:paraId="6B56D758" w14:textId="77777777" w:rsidR="0030676F" w:rsidRDefault="00000000">
      <w:pPr>
        <w:rPr>
          <w:rFonts w:cs="Arial"/>
        </w:rPr>
      </w:pPr>
      <w:r w:rsidRPr="003A6A41">
        <w:rPr>
          <w:rFonts w:cs="Arial"/>
        </w:rPr>
        <w:t>findings</w:t>
      </w:r>
    </w:p>
    <w:p w14:paraId="70363A9A" w14:textId="77777777" w:rsidR="003A6A41" w:rsidRPr="003A6A41" w:rsidRDefault="003A6A41">
      <w:pPr>
        <w:rPr>
          <w:rFonts w:cs="Arial"/>
        </w:rPr>
      </w:pPr>
    </w:p>
    <w:p w14:paraId="7D904074" w14:textId="77777777" w:rsidR="0030676F" w:rsidRPr="00AE5B95" w:rsidRDefault="00000000">
      <w:pPr>
        <w:rPr>
          <w:rFonts w:cs="Arial"/>
          <w:sz w:val="36"/>
          <w:szCs w:val="36"/>
        </w:rPr>
      </w:pPr>
      <w:r w:rsidRPr="00AE5B95">
        <w:rPr>
          <w:rFonts w:cs="Arial"/>
          <w:sz w:val="32"/>
          <w:szCs w:val="32"/>
        </w:rPr>
        <w:t>What Each Step Accomplishes</w:t>
      </w:r>
    </w:p>
    <w:p w14:paraId="3BC4CEF7" w14:textId="77777777" w:rsidR="003A6A41" w:rsidRPr="003A6A41" w:rsidRDefault="003A6A41">
      <w:pPr>
        <w:rPr>
          <w:rFonts w:cs="Arial"/>
        </w:rPr>
      </w:pPr>
    </w:p>
    <w:p w14:paraId="2205A98A" w14:textId="77777777" w:rsidR="0030676F" w:rsidRDefault="00000000">
      <w:pPr>
        <w:pStyle w:val="Heading2"/>
        <w:rPr>
          <w:rFonts w:cs="Arial"/>
        </w:rPr>
      </w:pPr>
      <w:r w:rsidRPr="003A6A41">
        <w:rPr>
          <w:rFonts w:cs="Arial"/>
        </w:rPr>
        <w:t>Step 1: Log Extraction Engine</w:t>
      </w:r>
    </w:p>
    <w:p w14:paraId="4ECC3829" w14:textId="77777777" w:rsidR="003A6A41" w:rsidRPr="003A6A41" w:rsidRDefault="003A6A41" w:rsidP="003A6A41"/>
    <w:p w14:paraId="4E45CF4D" w14:textId="77777777" w:rsidR="0030676F" w:rsidRPr="003A6A41" w:rsidRDefault="00000000">
      <w:pPr>
        <w:rPr>
          <w:rFonts w:cs="Arial"/>
        </w:rPr>
      </w:pPr>
      <w:r w:rsidRPr="003A6A41">
        <w:rPr>
          <w:rFonts w:cs="Arial"/>
        </w:rPr>
        <w:t>Your Problem: "I need logs for flight WF123 but don't know where they are"</w:t>
      </w:r>
    </w:p>
    <w:p w14:paraId="672E9157" w14:textId="77777777" w:rsidR="0030676F" w:rsidRPr="003A6A41" w:rsidRDefault="00000000">
      <w:pPr>
        <w:rPr>
          <w:rFonts w:cs="Arial"/>
        </w:rPr>
      </w:pPr>
      <w:r w:rsidRPr="003A6A41">
        <w:rPr>
          <w:rFonts w:cs="Arial"/>
        </w:rPr>
        <w:t>L3 Engine Solution: Automatically pulls ALL relevant logs from all available nodes (Prod/QA/Dev)</w:t>
      </w:r>
    </w:p>
    <w:p w14:paraId="008AA4AE" w14:textId="77777777" w:rsidR="0030676F" w:rsidRPr="003A6A41" w:rsidRDefault="00000000">
      <w:pPr>
        <w:rPr>
          <w:rFonts w:cs="Arial"/>
        </w:rPr>
      </w:pPr>
      <w:r w:rsidRPr="003A6A41">
        <w:rPr>
          <w:rFonts w:cs="Arial"/>
        </w:rPr>
        <w:t>using Azure Devops.</w:t>
      </w:r>
    </w:p>
    <w:p w14:paraId="61DC542B" w14:textId="77777777" w:rsidR="0030676F" w:rsidRDefault="00000000">
      <w:pPr>
        <w:rPr>
          <w:rFonts w:cs="Arial"/>
        </w:rPr>
      </w:pPr>
      <w:r w:rsidRPr="003A6A41">
        <w:rPr>
          <w:rFonts w:cs="Arial"/>
        </w:rPr>
        <w:t>Result: Complete log package ready for analysis in 5 minutes</w:t>
      </w:r>
    </w:p>
    <w:p w14:paraId="2CB88FE3" w14:textId="77777777" w:rsidR="003A6A41" w:rsidRPr="003A6A41" w:rsidRDefault="003A6A41">
      <w:pPr>
        <w:rPr>
          <w:rFonts w:cs="Arial"/>
        </w:rPr>
      </w:pPr>
    </w:p>
    <w:p w14:paraId="5C95CEDC" w14:textId="77777777" w:rsidR="0030676F" w:rsidRDefault="00000000">
      <w:pPr>
        <w:pStyle w:val="Heading2"/>
        <w:rPr>
          <w:rFonts w:cs="Arial"/>
        </w:rPr>
      </w:pPr>
      <w:r w:rsidRPr="003A6A41">
        <w:rPr>
          <w:rFonts w:cs="Arial"/>
        </w:rPr>
        <w:t>Step 2: Log Parser Engine</w:t>
      </w:r>
    </w:p>
    <w:p w14:paraId="44C93682" w14:textId="77777777" w:rsidR="00C519B2" w:rsidRPr="00C519B2" w:rsidRDefault="00C519B2" w:rsidP="00C519B2"/>
    <w:p w14:paraId="7A2DC009" w14:textId="77777777" w:rsidR="0030676F" w:rsidRPr="003A6A41" w:rsidRDefault="00000000">
      <w:pPr>
        <w:rPr>
          <w:rFonts w:cs="Arial"/>
        </w:rPr>
      </w:pPr>
      <w:r w:rsidRPr="003A6A41">
        <w:rPr>
          <w:rFonts w:cs="Arial"/>
        </w:rPr>
        <w:t>Your Problem: "These logs are huge and I can't find the passenger data"</w:t>
      </w:r>
    </w:p>
    <w:p w14:paraId="482D0B9C" w14:textId="77777777" w:rsidR="0030676F" w:rsidRPr="003A6A41" w:rsidRDefault="00000000">
      <w:pPr>
        <w:rPr>
          <w:rFonts w:cs="Arial"/>
        </w:rPr>
      </w:pPr>
      <w:r w:rsidRPr="003A6A41">
        <w:rPr>
          <w:rFonts w:cs="Arial"/>
        </w:rPr>
        <w:t>L3 Engine Solution: Extracts only API/PNR messages relevant to your investigation</w:t>
      </w:r>
    </w:p>
    <w:p w14:paraId="032340B5" w14:textId="77777777" w:rsidR="0030676F" w:rsidRDefault="00000000">
      <w:pPr>
        <w:rPr>
          <w:rFonts w:cs="Arial"/>
        </w:rPr>
      </w:pPr>
      <w:r w:rsidRPr="003A6A41">
        <w:rPr>
          <w:rFonts w:cs="Arial"/>
        </w:rPr>
        <w:lastRenderedPageBreak/>
        <w:t>Result: Clean, structured passenger data files ready for comparison</w:t>
      </w:r>
    </w:p>
    <w:p w14:paraId="25B864C8" w14:textId="77777777" w:rsidR="00C519B2" w:rsidRPr="003A6A41" w:rsidRDefault="00C519B2">
      <w:pPr>
        <w:rPr>
          <w:rFonts w:cs="Arial"/>
        </w:rPr>
      </w:pPr>
    </w:p>
    <w:p w14:paraId="7A761BD8" w14:textId="77777777" w:rsidR="0030676F" w:rsidRDefault="00000000">
      <w:pPr>
        <w:pStyle w:val="Heading2"/>
        <w:rPr>
          <w:rFonts w:cs="Arial"/>
        </w:rPr>
      </w:pPr>
      <w:r w:rsidRPr="003A6A41">
        <w:rPr>
          <w:rFonts w:cs="Arial"/>
        </w:rPr>
        <w:t>Step 3: RCA Engine</w:t>
      </w:r>
    </w:p>
    <w:p w14:paraId="2C80D555" w14:textId="77777777" w:rsidR="00C519B2" w:rsidRPr="00C519B2" w:rsidRDefault="00C519B2" w:rsidP="00C519B2"/>
    <w:p w14:paraId="2017213D" w14:textId="77777777" w:rsidR="0030676F" w:rsidRPr="003A6A41" w:rsidRDefault="00000000">
      <w:pPr>
        <w:rPr>
          <w:rFonts w:cs="Arial"/>
        </w:rPr>
      </w:pPr>
      <w:r w:rsidRPr="003A6A41">
        <w:rPr>
          <w:rFonts w:cs="Arial"/>
        </w:rPr>
        <w:t>Your Problem: "I need to compare input vs output data to find what went wrong"</w:t>
      </w:r>
    </w:p>
    <w:p w14:paraId="3262DDA1" w14:textId="77777777" w:rsidR="0030676F" w:rsidRPr="003A6A41" w:rsidRDefault="00000000">
      <w:pPr>
        <w:rPr>
          <w:rFonts w:cs="Arial"/>
        </w:rPr>
      </w:pPr>
      <w:r w:rsidRPr="003A6A41">
        <w:rPr>
          <w:rFonts w:cs="Arial"/>
        </w:rPr>
        <w:t>L3 Engine Solution: Automatically compares data sources and highlights discrepancies</w:t>
      </w:r>
    </w:p>
    <w:p w14:paraId="15DD335F" w14:textId="77777777" w:rsidR="0030676F" w:rsidRDefault="00000000">
      <w:pPr>
        <w:rPr>
          <w:rFonts w:cs="Arial"/>
        </w:rPr>
      </w:pPr>
      <w:r w:rsidRPr="003A6A41">
        <w:rPr>
          <w:rFonts w:cs="Arial"/>
        </w:rPr>
        <w:t>Result: Clear identification of missing passengers, duplicates, and processing errors</w:t>
      </w:r>
    </w:p>
    <w:p w14:paraId="1A83B1EA" w14:textId="77777777" w:rsidR="00C519B2" w:rsidRPr="003A6A41" w:rsidRDefault="00C519B2">
      <w:pPr>
        <w:rPr>
          <w:rFonts w:cs="Arial"/>
        </w:rPr>
      </w:pPr>
    </w:p>
    <w:p w14:paraId="62087ABB" w14:textId="77777777" w:rsidR="0030676F" w:rsidRPr="00C519B2" w:rsidRDefault="00000000">
      <w:pPr>
        <w:rPr>
          <w:rFonts w:cs="Arial"/>
          <w:sz w:val="28"/>
          <w:szCs w:val="28"/>
        </w:rPr>
      </w:pPr>
      <w:r w:rsidRPr="00C519B2">
        <w:rPr>
          <w:rFonts w:cs="Arial"/>
          <w:sz w:val="28"/>
          <w:szCs w:val="28"/>
        </w:rPr>
        <w:t>Common Scenarios L3 Engine Handles</w:t>
      </w:r>
    </w:p>
    <w:p w14:paraId="6AB91188" w14:textId="77777777" w:rsidR="003A6A41" w:rsidRDefault="003A6A41">
      <w:pPr>
        <w:pStyle w:val="Heading2"/>
        <w:rPr>
          <w:rFonts w:cs="Arial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12"/>
        <w:gridCol w:w="2612"/>
        <w:gridCol w:w="2613"/>
        <w:gridCol w:w="2613"/>
      </w:tblGrid>
      <w:tr w:rsidR="00C519B2" w14:paraId="08706649" w14:textId="77777777" w:rsidTr="00C519B2">
        <w:tc>
          <w:tcPr>
            <w:tcW w:w="2612" w:type="dxa"/>
          </w:tcPr>
          <w:p w14:paraId="47412340" w14:textId="762D432D" w:rsidR="00C519B2" w:rsidRPr="00C519B2" w:rsidRDefault="00C519B2" w:rsidP="00C519B2">
            <w:pPr>
              <w:pStyle w:val="Heading2"/>
              <w:spacing w:line="480" w:lineRule="auto"/>
              <w:jc w:val="center"/>
              <w:rPr>
                <w:rFonts w:cs="Arial"/>
                <w:sz w:val="24"/>
              </w:rPr>
            </w:pPr>
            <w:r w:rsidRPr="00C519B2">
              <w:rPr>
                <w:rFonts w:ascii="Barlow-Bold" w:eastAsiaTheme="minorHAnsi" w:hAnsi="Barlow-Bold" w:cs="Barlow-Bold"/>
                <w:b/>
                <w:bCs/>
                <w:color w:val="auto"/>
                <w:kern w:val="0"/>
                <w:sz w:val="24"/>
                <w:lang w:val="en-IN"/>
              </w:rPr>
              <w:t>Scenario</w:t>
            </w:r>
          </w:p>
        </w:tc>
        <w:tc>
          <w:tcPr>
            <w:tcW w:w="2612" w:type="dxa"/>
          </w:tcPr>
          <w:p w14:paraId="28F21A14" w14:textId="4177031E" w:rsidR="00C519B2" w:rsidRPr="00C519B2" w:rsidRDefault="00C519B2" w:rsidP="00C519B2">
            <w:pPr>
              <w:pStyle w:val="Heading2"/>
              <w:spacing w:line="480" w:lineRule="auto"/>
              <w:jc w:val="center"/>
              <w:rPr>
                <w:rFonts w:cs="Arial"/>
                <w:sz w:val="24"/>
              </w:rPr>
            </w:pPr>
            <w:r w:rsidRPr="00C519B2">
              <w:rPr>
                <w:rFonts w:ascii="Barlow-Bold" w:eastAsiaTheme="minorHAnsi" w:hAnsi="Barlow-Bold" w:cs="Barlow-Bold"/>
                <w:b/>
                <w:bCs/>
                <w:color w:val="auto"/>
                <w:kern w:val="0"/>
                <w:sz w:val="24"/>
                <w:lang w:val="en-IN"/>
              </w:rPr>
              <w:t>Traditional Approach</w:t>
            </w:r>
          </w:p>
        </w:tc>
        <w:tc>
          <w:tcPr>
            <w:tcW w:w="2613" w:type="dxa"/>
          </w:tcPr>
          <w:p w14:paraId="6ADF4435" w14:textId="0DBF73C9" w:rsidR="00C519B2" w:rsidRPr="00C519B2" w:rsidRDefault="00C519B2" w:rsidP="00C519B2">
            <w:pPr>
              <w:pStyle w:val="Heading2"/>
              <w:spacing w:line="480" w:lineRule="auto"/>
              <w:jc w:val="center"/>
              <w:rPr>
                <w:rFonts w:cs="Arial"/>
                <w:sz w:val="24"/>
              </w:rPr>
            </w:pPr>
            <w:r w:rsidRPr="00C519B2">
              <w:rPr>
                <w:rFonts w:ascii="Barlow-Bold" w:eastAsiaTheme="minorHAnsi" w:hAnsi="Barlow-Bold" w:cs="Barlow-Bold"/>
                <w:b/>
                <w:bCs/>
                <w:color w:val="auto"/>
                <w:kern w:val="0"/>
                <w:sz w:val="24"/>
                <w:lang w:val="en-IN"/>
              </w:rPr>
              <w:t>L3 Engine Approach</w:t>
            </w:r>
          </w:p>
        </w:tc>
        <w:tc>
          <w:tcPr>
            <w:tcW w:w="2613" w:type="dxa"/>
          </w:tcPr>
          <w:p w14:paraId="1248A862" w14:textId="6F985B9A" w:rsidR="00C519B2" w:rsidRPr="00C519B2" w:rsidRDefault="00C519B2" w:rsidP="00C519B2">
            <w:pPr>
              <w:pStyle w:val="Heading2"/>
              <w:spacing w:line="480" w:lineRule="auto"/>
              <w:jc w:val="center"/>
              <w:rPr>
                <w:rFonts w:cs="Arial"/>
                <w:sz w:val="24"/>
              </w:rPr>
            </w:pPr>
            <w:r w:rsidRPr="00C519B2">
              <w:rPr>
                <w:rFonts w:ascii="Barlow-Bold" w:eastAsiaTheme="minorHAnsi" w:hAnsi="Barlow-Bold" w:cs="Barlow-Bold"/>
                <w:b/>
                <w:bCs/>
                <w:color w:val="auto"/>
                <w:kern w:val="0"/>
                <w:sz w:val="24"/>
                <w:lang w:val="en-IN"/>
              </w:rPr>
              <w:t>Time Saved</w:t>
            </w:r>
          </w:p>
        </w:tc>
      </w:tr>
      <w:tr w:rsidR="00C519B2" w14:paraId="7E190C81" w14:textId="77777777" w:rsidTr="00C519B2">
        <w:tc>
          <w:tcPr>
            <w:tcW w:w="2612" w:type="dxa"/>
          </w:tcPr>
          <w:p w14:paraId="5B10B837" w14:textId="61891BA2" w:rsidR="00C519B2" w:rsidRPr="00C519B2" w:rsidRDefault="00C519B2" w:rsidP="00C519B2">
            <w:pPr>
              <w:pStyle w:val="Heading2"/>
              <w:rPr>
                <w:rFonts w:cs="Arial"/>
                <w:lang w:val="en-IN"/>
              </w:rPr>
            </w:pPr>
            <w:r w:rsidRPr="00C519B2">
              <w:rPr>
                <w:rFonts w:cs="Arial"/>
                <w:lang w:val="en-IN"/>
              </w:rPr>
              <w:t>Missing</w:t>
            </w:r>
            <w:r>
              <w:rPr>
                <w:rFonts w:cs="Arial"/>
                <w:lang w:val="en-IN"/>
              </w:rPr>
              <w:t xml:space="preserve"> P</w:t>
            </w:r>
            <w:r w:rsidRPr="00C519B2">
              <w:rPr>
                <w:rFonts w:cs="Arial"/>
                <w:lang w:val="en-IN"/>
              </w:rPr>
              <w:t>assengers</w:t>
            </w:r>
          </w:p>
        </w:tc>
        <w:tc>
          <w:tcPr>
            <w:tcW w:w="2612" w:type="dxa"/>
          </w:tcPr>
          <w:p w14:paraId="2B77EA93" w14:textId="6FE1A97A" w:rsidR="00C519B2" w:rsidRPr="00C519B2" w:rsidRDefault="00C519B2" w:rsidP="00C519B2">
            <w:pPr>
              <w:pStyle w:val="Heading2"/>
              <w:rPr>
                <w:rFonts w:cs="Arial"/>
                <w:lang w:val="en-IN"/>
              </w:rPr>
            </w:pPr>
            <w:r w:rsidRPr="00C519B2">
              <w:rPr>
                <w:rFonts w:cs="Arial"/>
                <w:lang w:val="en-IN"/>
              </w:rPr>
              <w:t>Manual log search (2-3</w:t>
            </w:r>
            <w:r>
              <w:rPr>
                <w:rFonts w:cs="Arial"/>
                <w:lang w:val="en-IN"/>
              </w:rPr>
              <w:t xml:space="preserve"> </w:t>
            </w:r>
            <w:r w:rsidRPr="00C519B2">
              <w:rPr>
                <w:rFonts w:cs="Arial"/>
                <w:lang w:val="en-IN"/>
              </w:rPr>
              <w:t>hours)</w:t>
            </w:r>
          </w:p>
        </w:tc>
        <w:tc>
          <w:tcPr>
            <w:tcW w:w="2613" w:type="dxa"/>
          </w:tcPr>
          <w:p w14:paraId="326EE604" w14:textId="50489E4E" w:rsidR="00C519B2" w:rsidRPr="00C519B2" w:rsidRDefault="00C519B2" w:rsidP="00C519B2">
            <w:pPr>
              <w:pStyle w:val="Heading2"/>
              <w:rPr>
                <w:rFonts w:cs="Arial"/>
                <w:lang w:val="en-IN"/>
              </w:rPr>
            </w:pPr>
            <w:r w:rsidRPr="00C519B2">
              <w:rPr>
                <w:rFonts w:cs="Arial"/>
                <w:lang w:val="en-IN"/>
              </w:rPr>
              <w:t>Automated extraction &amp; analysis (15</w:t>
            </w:r>
            <w:r>
              <w:rPr>
                <w:rFonts w:cs="Arial"/>
                <w:lang w:val="en-IN"/>
              </w:rPr>
              <w:t xml:space="preserve"> </w:t>
            </w:r>
            <w:r w:rsidRPr="00C519B2">
              <w:rPr>
                <w:rFonts w:cs="Arial"/>
                <w:lang w:val="en-IN"/>
              </w:rPr>
              <w:t>minutes)</w:t>
            </w:r>
          </w:p>
        </w:tc>
        <w:tc>
          <w:tcPr>
            <w:tcW w:w="2613" w:type="dxa"/>
          </w:tcPr>
          <w:p w14:paraId="637AEE69" w14:textId="4D9A3AEB" w:rsidR="00C519B2" w:rsidRDefault="00C519B2" w:rsidP="00C519B2">
            <w:pPr>
              <w:pStyle w:val="Heading2"/>
              <w:rPr>
                <w:rFonts w:cs="Arial"/>
              </w:rPr>
            </w:pPr>
            <w:r w:rsidRPr="00C519B2">
              <w:rPr>
                <w:rFonts w:cs="Arial"/>
                <w:lang w:val="en-IN"/>
              </w:rPr>
              <w:t>85%</w:t>
            </w:r>
          </w:p>
        </w:tc>
      </w:tr>
      <w:tr w:rsidR="00C519B2" w14:paraId="1EB941DA" w14:textId="77777777" w:rsidTr="00C519B2">
        <w:tc>
          <w:tcPr>
            <w:tcW w:w="2612" w:type="dxa"/>
          </w:tcPr>
          <w:p w14:paraId="15CF29BC" w14:textId="77777777" w:rsidR="00C519B2" w:rsidRPr="00C519B2" w:rsidRDefault="00C519B2" w:rsidP="00C519B2">
            <w:pPr>
              <w:pStyle w:val="Heading2"/>
              <w:rPr>
                <w:rFonts w:cs="Arial"/>
                <w:lang w:val="en-IN"/>
              </w:rPr>
            </w:pPr>
            <w:r w:rsidRPr="00C519B2">
              <w:rPr>
                <w:rFonts w:cs="Arial"/>
                <w:lang w:val="en-IN"/>
              </w:rPr>
              <w:t>Data</w:t>
            </w:r>
          </w:p>
          <w:p w14:paraId="2201B351" w14:textId="4780C958" w:rsidR="00C519B2" w:rsidRDefault="00C519B2" w:rsidP="00C519B2">
            <w:pPr>
              <w:pStyle w:val="Heading2"/>
              <w:rPr>
                <w:rFonts w:cs="Arial"/>
              </w:rPr>
            </w:pPr>
            <w:r w:rsidRPr="00C519B2">
              <w:rPr>
                <w:rFonts w:cs="Arial"/>
                <w:lang w:val="en-IN"/>
              </w:rPr>
              <w:t>Discrepancies</w:t>
            </w:r>
          </w:p>
        </w:tc>
        <w:tc>
          <w:tcPr>
            <w:tcW w:w="2612" w:type="dxa"/>
          </w:tcPr>
          <w:p w14:paraId="3648E70B" w14:textId="79980AE2" w:rsidR="00C519B2" w:rsidRPr="00C519B2" w:rsidRDefault="00C519B2" w:rsidP="00C519B2">
            <w:pPr>
              <w:pStyle w:val="Heading2"/>
              <w:rPr>
                <w:rFonts w:cs="Arial"/>
                <w:lang w:val="en-IN"/>
              </w:rPr>
            </w:pPr>
            <w:r w:rsidRPr="00C519B2">
              <w:rPr>
                <w:rFonts w:cs="Arial"/>
                <w:lang w:val="en-IN"/>
              </w:rPr>
              <w:t>Manual file comparison (1-2</w:t>
            </w:r>
            <w:r>
              <w:rPr>
                <w:rFonts w:cs="Arial"/>
                <w:lang w:val="en-IN"/>
              </w:rPr>
              <w:t xml:space="preserve"> </w:t>
            </w:r>
            <w:r w:rsidRPr="00C519B2">
              <w:rPr>
                <w:rFonts w:cs="Arial"/>
                <w:lang w:val="en-IN"/>
              </w:rPr>
              <w:t>hours)</w:t>
            </w:r>
          </w:p>
        </w:tc>
        <w:tc>
          <w:tcPr>
            <w:tcW w:w="2613" w:type="dxa"/>
          </w:tcPr>
          <w:p w14:paraId="30451E35" w14:textId="77777777" w:rsidR="00C519B2" w:rsidRPr="00C519B2" w:rsidRDefault="00C519B2" w:rsidP="00C519B2">
            <w:pPr>
              <w:pStyle w:val="Heading2"/>
              <w:rPr>
                <w:rFonts w:cs="Arial"/>
                <w:lang w:val="en-IN"/>
              </w:rPr>
            </w:pPr>
            <w:r w:rsidRPr="00C519B2">
              <w:rPr>
                <w:rFonts w:cs="Arial"/>
                <w:lang w:val="en-IN"/>
              </w:rPr>
              <w:t>Automated comparison with reports</w:t>
            </w:r>
          </w:p>
          <w:p w14:paraId="25D468D0" w14:textId="66A4B42A" w:rsidR="00C519B2" w:rsidRDefault="00C519B2" w:rsidP="00C519B2">
            <w:pPr>
              <w:pStyle w:val="Heading2"/>
              <w:rPr>
                <w:rFonts w:cs="Arial"/>
              </w:rPr>
            </w:pPr>
            <w:r w:rsidRPr="00C519B2">
              <w:rPr>
                <w:rFonts w:cs="Arial"/>
                <w:lang w:val="en-IN"/>
              </w:rPr>
              <w:t>(10 minutes)</w:t>
            </w:r>
          </w:p>
        </w:tc>
        <w:tc>
          <w:tcPr>
            <w:tcW w:w="2613" w:type="dxa"/>
          </w:tcPr>
          <w:p w14:paraId="60C5C8E7" w14:textId="57AF1D5E" w:rsidR="00C519B2" w:rsidRDefault="00C519B2" w:rsidP="00C519B2">
            <w:pPr>
              <w:pStyle w:val="Heading2"/>
              <w:rPr>
                <w:rFonts w:cs="Arial"/>
              </w:rPr>
            </w:pPr>
            <w:r w:rsidRPr="00C519B2">
              <w:rPr>
                <w:rFonts w:cs="Arial"/>
                <w:lang w:val="en-IN"/>
              </w:rPr>
              <w:t>90%</w:t>
            </w:r>
          </w:p>
        </w:tc>
      </w:tr>
      <w:tr w:rsidR="00C519B2" w14:paraId="47ADBE09" w14:textId="77777777" w:rsidTr="00C519B2">
        <w:tc>
          <w:tcPr>
            <w:tcW w:w="2612" w:type="dxa"/>
          </w:tcPr>
          <w:p w14:paraId="44200C4E" w14:textId="624F9B2D" w:rsidR="00C519B2" w:rsidRDefault="00C519B2" w:rsidP="00C519B2">
            <w:pPr>
              <w:pStyle w:val="Heading2"/>
              <w:rPr>
                <w:rFonts w:cs="Arial"/>
              </w:rPr>
            </w:pPr>
            <w:r w:rsidRPr="00C519B2">
              <w:rPr>
                <w:rFonts w:cs="Arial"/>
                <w:lang w:val="en-IN"/>
              </w:rPr>
              <w:t>System Issues</w:t>
            </w:r>
          </w:p>
        </w:tc>
        <w:tc>
          <w:tcPr>
            <w:tcW w:w="2612" w:type="dxa"/>
          </w:tcPr>
          <w:p w14:paraId="1807AD09" w14:textId="77777777" w:rsidR="00C519B2" w:rsidRPr="00C519B2" w:rsidRDefault="00C519B2" w:rsidP="00C519B2">
            <w:pPr>
              <w:pStyle w:val="Heading2"/>
              <w:rPr>
                <w:rFonts w:cs="Arial"/>
                <w:lang w:val="en-IN"/>
              </w:rPr>
            </w:pPr>
            <w:r w:rsidRPr="00C519B2">
              <w:rPr>
                <w:rFonts w:cs="Arial"/>
                <w:lang w:val="en-IN"/>
              </w:rPr>
              <w:t>Multiple tool investigation (3-</w:t>
            </w:r>
          </w:p>
          <w:p w14:paraId="1C84EA73" w14:textId="7985EFB5" w:rsidR="00C519B2" w:rsidRDefault="00C519B2" w:rsidP="00C519B2">
            <w:pPr>
              <w:pStyle w:val="Heading2"/>
              <w:rPr>
                <w:rFonts w:cs="Arial"/>
              </w:rPr>
            </w:pPr>
            <w:r w:rsidRPr="00C519B2">
              <w:rPr>
                <w:rFonts w:cs="Arial"/>
                <w:lang w:val="en-IN"/>
              </w:rPr>
              <w:t>4 hours)</w:t>
            </w:r>
          </w:p>
        </w:tc>
        <w:tc>
          <w:tcPr>
            <w:tcW w:w="2613" w:type="dxa"/>
          </w:tcPr>
          <w:p w14:paraId="3222F6A6" w14:textId="49495F46" w:rsidR="00C519B2" w:rsidRDefault="00C519B2" w:rsidP="00C519B2">
            <w:pPr>
              <w:pStyle w:val="Heading2"/>
              <w:rPr>
                <w:rFonts w:cs="Arial"/>
              </w:rPr>
            </w:pPr>
            <w:r w:rsidRPr="00C519B2">
              <w:rPr>
                <w:rFonts w:cs="Arial"/>
                <w:lang w:val="en-IN"/>
              </w:rPr>
              <w:t>Unified analysis workflow (30 minutes)</w:t>
            </w:r>
          </w:p>
        </w:tc>
        <w:tc>
          <w:tcPr>
            <w:tcW w:w="2613" w:type="dxa"/>
          </w:tcPr>
          <w:p w14:paraId="025D12FA" w14:textId="70514E65" w:rsidR="00C519B2" w:rsidRDefault="00C519B2" w:rsidP="00C519B2">
            <w:pPr>
              <w:pStyle w:val="Heading2"/>
              <w:rPr>
                <w:rFonts w:cs="Arial"/>
              </w:rPr>
            </w:pPr>
            <w:r w:rsidRPr="00C519B2">
              <w:rPr>
                <w:rFonts w:cs="Arial"/>
                <w:lang w:val="en-IN"/>
              </w:rPr>
              <w:t>85%</w:t>
            </w:r>
          </w:p>
        </w:tc>
      </w:tr>
      <w:tr w:rsidR="00C519B2" w14:paraId="363AAB3C" w14:textId="77777777" w:rsidTr="00C519B2">
        <w:tc>
          <w:tcPr>
            <w:tcW w:w="2612" w:type="dxa"/>
          </w:tcPr>
          <w:p w14:paraId="62F26185" w14:textId="77777777" w:rsidR="00C519B2" w:rsidRPr="00C519B2" w:rsidRDefault="00C519B2" w:rsidP="00C519B2">
            <w:pPr>
              <w:pStyle w:val="Heading2"/>
              <w:rPr>
                <w:rFonts w:cs="Arial"/>
                <w:lang w:val="en-IN"/>
              </w:rPr>
            </w:pPr>
            <w:r w:rsidRPr="00C519B2">
              <w:rPr>
                <w:rFonts w:cs="Arial"/>
                <w:lang w:val="en-IN"/>
              </w:rPr>
              <w:t>Management</w:t>
            </w:r>
          </w:p>
          <w:p w14:paraId="6F604878" w14:textId="07941186" w:rsidR="00C519B2" w:rsidRDefault="00C519B2" w:rsidP="00C519B2">
            <w:pPr>
              <w:pStyle w:val="Heading2"/>
              <w:rPr>
                <w:rFonts w:cs="Arial"/>
              </w:rPr>
            </w:pPr>
            <w:r w:rsidRPr="00C519B2">
              <w:rPr>
                <w:rFonts w:cs="Arial"/>
                <w:lang w:val="en-IN"/>
              </w:rPr>
              <w:t>Reports</w:t>
            </w:r>
          </w:p>
        </w:tc>
        <w:tc>
          <w:tcPr>
            <w:tcW w:w="2612" w:type="dxa"/>
          </w:tcPr>
          <w:p w14:paraId="5BC91555" w14:textId="562C97D3" w:rsidR="00C519B2" w:rsidRPr="00C519B2" w:rsidRDefault="00C519B2" w:rsidP="00C519B2">
            <w:pPr>
              <w:pStyle w:val="Heading2"/>
              <w:rPr>
                <w:rFonts w:cs="Arial"/>
                <w:lang w:val="en-IN"/>
              </w:rPr>
            </w:pPr>
            <w:r w:rsidRPr="00C519B2">
              <w:rPr>
                <w:rFonts w:cs="Arial"/>
                <w:lang w:val="en-IN"/>
              </w:rPr>
              <w:t>Manual Excel creation (1hour)</w:t>
            </w:r>
          </w:p>
        </w:tc>
        <w:tc>
          <w:tcPr>
            <w:tcW w:w="2613" w:type="dxa"/>
          </w:tcPr>
          <w:p w14:paraId="62CCC1F2" w14:textId="77777777" w:rsidR="00C519B2" w:rsidRPr="00C519B2" w:rsidRDefault="00C519B2" w:rsidP="00C519B2">
            <w:pPr>
              <w:pStyle w:val="Heading2"/>
              <w:rPr>
                <w:rFonts w:cs="Arial"/>
                <w:lang w:val="en-IN"/>
              </w:rPr>
            </w:pPr>
            <w:r w:rsidRPr="00C519B2">
              <w:rPr>
                <w:rFonts w:cs="Arial"/>
                <w:lang w:val="en-IN"/>
              </w:rPr>
              <w:t>Auto-generated professional reports</w:t>
            </w:r>
          </w:p>
          <w:p w14:paraId="4C4453E4" w14:textId="64393B47" w:rsidR="00C519B2" w:rsidRDefault="00C519B2" w:rsidP="00C519B2">
            <w:pPr>
              <w:pStyle w:val="Heading2"/>
              <w:rPr>
                <w:rFonts w:cs="Arial"/>
              </w:rPr>
            </w:pPr>
            <w:r w:rsidRPr="00C519B2">
              <w:rPr>
                <w:rFonts w:cs="Arial"/>
                <w:lang w:val="en-IN"/>
              </w:rPr>
              <w:t>(2 minutes)</w:t>
            </w:r>
          </w:p>
        </w:tc>
        <w:tc>
          <w:tcPr>
            <w:tcW w:w="2613" w:type="dxa"/>
          </w:tcPr>
          <w:p w14:paraId="74532EE3" w14:textId="578D3A51" w:rsidR="00C519B2" w:rsidRDefault="00C519B2" w:rsidP="00C519B2">
            <w:pPr>
              <w:pStyle w:val="Heading2"/>
              <w:rPr>
                <w:rFonts w:cs="Arial"/>
              </w:rPr>
            </w:pPr>
            <w:r w:rsidRPr="00C519B2">
              <w:rPr>
                <w:rFonts w:cs="Arial"/>
                <w:lang w:val="en-IN"/>
              </w:rPr>
              <w:t>95%</w:t>
            </w:r>
          </w:p>
        </w:tc>
      </w:tr>
    </w:tbl>
    <w:p w14:paraId="05A2B290" w14:textId="77777777" w:rsidR="003A6A41" w:rsidRDefault="003A6A41">
      <w:pPr>
        <w:pStyle w:val="Heading2"/>
        <w:rPr>
          <w:rFonts w:cs="Arial"/>
        </w:rPr>
      </w:pPr>
    </w:p>
    <w:p w14:paraId="6991EB14" w14:textId="77777777" w:rsidR="00C519B2" w:rsidRDefault="00C519B2">
      <w:pPr>
        <w:rPr>
          <w:rFonts w:cs="Arial"/>
          <w:sz w:val="28"/>
          <w:szCs w:val="28"/>
        </w:rPr>
      </w:pPr>
    </w:p>
    <w:p w14:paraId="429F843D" w14:textId="77777777" w:rsidR="00C519B2" w:rsidRDefault="00C519B2">
      <w:pPr>
        <w:rPr>
          <w:rFonts w:cs="Arial"/>
          <w:sz w:val="28"/>
          <w:szCs w:val="28"/>
        </w:rPr>
      </w:pPr>
    </w:p>
    <w:p w14:paraId="51DD32F6" w14:textId="1DF45CF9" w:rsidR="0030676F" w:rsidRPr="00C519B2" w:rsidRDefault="00000000">
      <w:pPr>
        <w:rPr>
          <w:rFonts w:cs="Arial"/>
          <w:sz w:val="28"/>
          <w:szCs w:val="28"/>
        </w:rPr>
      </w:pPr>
      <w:r w:rsidRPr="00C519B2">
        <w:rPr>
          <w:rFonts w:cs="Arial"/>
          <w:sz w:val="28"/>
          <w:szCs w:val="28"/>
        </w:rPr>
        <w:t>Data Types You'll Work With</w:t>
      </w:r>
    </w:p>
    <w:p w14:paraId="2EA43CB3" w14:textId="77777777" w:rsidR="00C519B2" w:rsidRPr="003A6A41" w:rsidRDefault="00C519B2">
      <w:pPr>
        <w:rPr>
          <w:rFonts w:cs="Arial"/>
        </w:rPr>
      </w:pPr>
    </w:p>
    <w:p w14:paraId="2DF8F1FE" w14:textId="77777777" w:rsidR="0030676F" w:rsidRPr="003A6A41" w:rsidRDefault="00000000" w:rsidP="00C519B2">
      <w:pPr>
        <w:spacing w:line="480" w:lineRule="auto"/>
        <w:rPr>
          <w:rFonts w:cs="Arial"/>
        </w:rPr>
      </w:pPr>
      <w:r w:rsidRPr="00C519B2">
        <w:rPr>
          <w:rFonts w:cs="Arial"/>
          <w:b/>
          <w:bCs/>
        </w:rPr>
        <w:t>API Data</w:t>
      </w:r>
      <w:r w:rsidRPr="003A6A41">
        <w:rPr>
          <w:rFonts w:cs="Arial"/>
        </w:rPr>
        <w:t>: Passenger manifest information for security and immigration.</w:t>
      </w:r>
    </w:p>
    <w:p w14:paraId="426862F5" w14:textId="77777777" w:rsidR="0030676F" w:rsidRPr="003A6A41" w:rsidRDefault="00000000" w:rsidP="00C519B2">
      <w:pPr>
        <w:spacing w:line="480" w:lineRule="auto"/>
        <w:rPr>
          <w:rFonts w:cs="Arial"/>
        </w:rPr>
      </w:pPr>
      <w:r w:rsidRPr="00C519B2">
        <w:rPr>
          <w:rFonts w:cs="Arial"/>
          <w:b/>
          <w:bCs/>
        </w:rPr>
        <w:t>PNR Data</w:t>
      </w:r>
      <w:r w:rsidRPr="003A6A41">
        <w:rPr>
          <w:rFonts w:cs="Arial"/>
        </w:rPr>
        <w:t>: Passenger Booking and reservation details.</w:t>
      </w:r>
    </w:p>
    <w:p w14:paraId="39A927FF" w14:textId="77777777" w:rsidR="0030676F" w:rsidRDefault="00000000" w:rsidP="00C519B2">
      <w:pPr>
        <w:spacing w:line="480" w:lineRule="auto"/>
        <w:rPr>
          <w:rFonts w:cs="Arial"/>
        </w:rPr>
      </w:pPr>
      <w:r w:rsidRPr="00C519B2">
        <w:rPr>
          <w:rFonts w:cs="Arial"/>
          <w:b/>
          <w:bCs/>
        </w:rPr>
        <w:t>API Crew</w:t>
      </w:r>
      <w:r w:rsidRPr="003A6A41">
        <w:rPr>
          <w:rFonts w:cs="Arial"/>
        </w:rPr>
        <w:t xml:space="preserve"> Data: Crew manifest information.</w:t>
      </w:r>
    </w:p>
    <w:p w14:paraId="7E9B371C" w14:textId="77777777" w:rsidR="00C519B2" w:rsidRPr="003A6A41" w:rsidRDefault="00C519B2">
      <w:pPr>
        <w:rPr>
          <w:rFonts w:cs="Arial"/>
        </w:rPr>
      </w:pPr>
    </w:p>
    <w:p w14:paraId="18EEACB3" w14:textId="77777777" w:rsidR="00C519B2" w:rsidRDefault="00C519B2">
      <w:pPr>
        <w:rPr>
          <w:rFonts w:cs="Arial"/>
          <w:sz w:val="32"/>
          <w:szCs w:val="32"/>
        </w:rPr>
      </w:pPr>
    </w:p>
    <w:p w14:paraId="72E07F1C" w14:textId="77777777" w:rsidR="00C519B2" w:rsidRDefault="00C519B2">
      <w:pPr>
        <w:rPr>
          <w:rFonts w:cs="Arial"/>
          <w:sz w:val="32"/>
          <w:szCs w:val="32"/>
        </w:rPr>
      </w:pPr>
    </w:p>
    <w:p w14:paraId="2DB0825A" w14:textId="77777777" w:rsidR="00C519B2" w:rsidRDefault="00C519B2">
      <w:pPr>
        <w:rPr>
          <w:rFonts w:cs="Arial"/>
          <w:sz w:val="32"/>
          <w:szCs w:val="32"/>
        </w:rPr>
      </w:pPr>
    </w:p>
    <w:p w14:paraId="07DBE268" w14:textId="77777777" w:rsidR="00C519B2" w:rsidRDefault="00C519B2">
      <w:pPr>
        <w:rPr>
          <w:rFonts w:cs="Arial"/>
          <w:sz w:val="32"/>
          <w:szCs w:val="32"/>
        </w:rPr>
      </w:pPr>
    </w:p>
    <w:p w14:paraId="45169F24" w14:textId="77777777" w:rsidR="00C519B2" w:rsidRDefault="00C519B2">
      <w:pPr>
        <w:rPr>
          <w:rFonts w:cs="Arial"/>
          <w:sz w:val="32"/>
          <w:szCs w:val="32"/>
        </w:rPr>
      </w:pPr>
    </w:p>
    <w:p w14:paraId="3B2CEEE5" w14:textId="77777777" w:rsidR="00C519B2" w:rsidRDefault="00C519B2">
      <w:pPr>
        <w:rPr>
          <w:rFonts w:cs="Arial"/>
          <w:sz w:val="32"/>
          <w:szCs w:val="32"/>
        </w:rPr>
      </w:pPr>
    </w:p>
    <w:p w14:paraId="2E2DF17D" w14:textId="77777777" w:rsidR="00C519B2" w:rsidRDefault="00C519B2">
      <w:pPr>
        <w:rPr>
          <w:rFonts w:cs="Arial"/>
          <w:sz w:val="32"/>
          <w:szCs w:val="32"/>
        </w:rPr>
      </w:pPr>
    </w:p>
    <w:p w14:paraId="1D1517D2" w14:textId="77777777" w:rsidR="00C519B2" w:rsidRDefault="00C519B2">
      <w:pPr>
        <w:rPr>
          <w:rFonts w:cs="Arial"/>
          <w:sz w:val="32"/>
          <w:szCs w:val="32"/>
        </w:rPr>
      </w:pPr>
    </w:p>
    <w:p w14:paraId="18B1C3EC" w14:textId="77777777" w:rsidR="00C519B2" w:rsidRDefault="00C519B2">
      <w:pPr>
        <w:rPr>
          <w:rFonts w:cs="Arial"/>
          <w:sz w:val="32"/>
          <w:szCs w:val="32"/>
        </w:rPr>
      </w:pPr>
    </w:p>
    <w:p w14:paraId="2970370F" w14:textId="26830A38" w:rsidR="0030676F" w:rsidRPr="00AE5B95" w:rsidRDefault="00000000" w:rsidP="00C519B2">
      <w:pPr>
        <w:pStyle w:val="ListParagraph"/>
        <w:numPr>
          <w:ilvl w:val="0"/>
          <w:numId w:val="31"/>
        </w:numPr>
        <w:rPr>
          <w:rFonts w:cs="Arial"/>
          <w:sz w:val="40"/>
          <w:szCs w:val="40"/>
        </w:rPr>
      </w:pPr>
      <w:r w:rsidRPr="00AE5B95">
        <w:rPr>
          <w:rFonts w:cs="Arial"/>
          <w:sz w:val="40"/>
          <w:szCs w:val="40"/>
        </w:rPr>
        <w:lastRenderedPageBreak/>
        <w:t>Quick Start Guide</w:t>
      </w:r>
    </w:p>
    <w:p w14:paraId="4581FAE5" w14:textId="77777777" w:rsidR="00C519B2" w:rsidRPr="00C519B2" w:rsidRDefault="00C519B2" w:rsidP="00AE5B95">
      <w:pPr>
        <w:pStyle w:val="ListParagraph"/>
        <w:rPr>
          <w:rFonts w:cs="Arial"/>
          <w:sz w:val="32"/>
          <w:szCs w:val="32"/>
        </w:rPr>
      </w:pPr>
    </w:p>
    <w:p w14:paraId="50FCF09F" w14:textId="79523B82" w:rsidR="0030676F" w:rsidRPr="00AE5B95" w:rsidRDefault="00000000" w:rsidP="00AE5B95">
      <w:pPr>
        <w:pStyle w:val="Heading2"/>
        <w:numPr>
          <w:ilvl w:val="1"/>
          <w:numId w:val="31"/>
        </w:numPr>
        <w:rPr>
          <w:rFonts w:cs="Arial"/>
          <w:sz w:val="32"/>
          <w:szCs w:val="32"/>
        </w:rPr>
      </w:pPr>
      <w:r w:rsidRPr="00AE5B95">
        <w:rPr>
          <w:rFonts w:cs="Arial"/>
          <w:sz w:val="32"/>
          <w:szCs w:val="32"/>
        </w:rPr>
        <w:t>First Time Setup (One-time only)</w:t>
      </w:r>
    </w:p>
    <w:p w14:paraId="127A4FC0" w14:textId="77777777" w:rsidR="00AE5B95" w:rsidRPr="00AE5B95" w:rsidRDefault="00AE5B95" w:rsidP="004F7309">
      <w:pPr>
        <w:ind w:left="360"/>
      </w:pPr>
    </w:p>
    <w:p w14:paraId="12A7EA1E" w14:textId="77777777" w:rsidR="0030676F" w:rsidRDefault="00000000">
      <w:pPr>
        <w:pStyle w:val="Heading2"/>
        <w:rPr>
          <w:rFonts w:cs="Arial"/>
        </w:rPr>
      </w:pPr>
      <w:r w:rsidRPr="003A6A41">
        <w:rPr>
          <w:rFonts w:cs="Arial"/>
        </w:rPr>
        <w:t>Step 1: Check Your Computer</w:t>
      </w:r>
    </w:p>
    <w:p w14:paraId="446B3810" w14:textId="77777777" w:rsidR="00AE5B95" w:rsidRPr="00AE5B95" w:rsidRDefault="00AE5B95" w:rsidP="00AE5B95"/>
    <w:p w14:paraId="4ECD3905" w14:textId="77777777" w:rsidR="0030676F" w:rsidRDefault="00000000">
      <w:pPr>
        <w:rPr>
          <w:rFonts w:cs="Arial"/>
        </w:rPr>
      </w:pPr>
      <w:r w:rsidRPr="003A6A41">
        <w:rPr>
          <w:rFonts w:cs="Arial"/>
        </w:rPr>
        <w:t>Before using L3 Engine, ensure you have:</w:t>
      </w:r>
    </w:p>
    <w:p w14:paraId="4FA3F64B" w14:textId="77777777" w:rsidR="00B97900" w:rsidRPr="003A6A41" w:rsidRDefault="00B97900">
      <w:pPr>
        <w:rPr>
          <w:rFonts w:cs="Arial"/>
        </w:rPr>
      </w:pPr>
    </w:p>
    <w:p w14:paraId="32115088" w14:textId="3EDE5150" w:rsidR="0030676F" w:rsidRPr="00B97900" w:rsidRDefault="00000000" w:rsidP="00B97900">
      <w:pPr>
        <w:pStyle w:val="ListParagraph"/>
        <w:numPr>
          <w:ilvl w:val="0"/>
          <w:numId w:val="37"/>
        </w:numPr>
        <w:rPr>
          <w:rFonts w:cs="Arial"/>
        </w:rPr>
      </w:pPr>
      <w:r w:rsidRPr="00B97900">
        <w:rPr>
          <w:rFonts w:cs="Arial"/>
        </w:rPr>
        <w:t>Windows 10 or Windows 11</w:t>
      </w:r>
    </w:p>
    <w:p w14:paraId="5D4B3178" w14:textId="5CE7DA85" w:rsidR="0030676F" w:rsidRPr="00B97900" w:rsidRDefault="00000000" w:rsidP="00B97900">
      <w:pPr>
        <w:pStyle w:val="ListParagraph"/>
        <w:numPr>
          <w:ilvl w:val="0"/>
          <w:numId w:val="37"/>
        </w:numPr>
        <w:rPr>
          <w:rFonts w:cs="Arial"/>
        </w:rPr>
      </w:pPr>
      <w:r w:rsidRPr="00B97900">
        <w:rPr>
          <w:rFonts w:cs="Arial"/>
        </w:rPr>
        <w:t>At least 4GB RAM (8GB recommended for large investigations)</w:t>
      </w:r>
    </w:p>
    <w:p w14:paraId="28B5AE0C" w14:textId="5444971C" w:rsidR="0030676F" w:rsidRPr="00B97900" w:rsidRDefault="00000000" w:rsidP="00B97900">
      <w:pPr>
        <w:pStyle w:val="ListParagraph"/>
        <w:numPr>
          <w:ilvl w:val="0"/>
          <w:numId w:val="37"/>
        </w:numPr>
        <w:rPr>
          <w:rFonts w:cs="Arial"/>
        </w:rPr>
      </w:pPr>
      <w:r w:rsidRPr="00B97900">
        <w:rPr>
          <w:rFonts w:cs="Arial"/>
        </w:rPr>
        <w:t>2GB free disk space</w:t>
      </w:r>
    </w:p>
    <w:p w14:paraId="5CE2D9F3" w14:textId="6FC23BE2" w:rsidR="0030676F" w:rsidRPr="00B97900" w:rsidRDefault="00000000" w:rsidP="00B97900">
      <w:pPr>
        <w:pStyle w:val="ListParagraph"/>
        <w:numPr>
          <w:ilvl w:val="0"/>
          <w:numId w:val="37"/>
        </w:numPr>
        <w:rPr>
          <w:rFonts w:cs="Arial"/>
        </w:rPr>
      </w:pPr>
      <w:r w:rsidRPr="00B97900">
        <w:rPr>
          <w:rFonts w:cs="Arial"/>
        </w:rPr>
        <w:t>Network access to Azure DevOps (ask your IT team if unsure)</w:t>
      </w:r>
    </w:p>
    <w:p w14:paraId="52CA5080" w14:textId="77777777" w:rsidR="00AE5B95" w:rsidRPr="003A6A41" w:rsidRDefault="00AE5B95">
      <w:pPr>
        <w:rPr>
          <w:rFonts w:cs="Arial"/>
        </w:rPr>
      </w:pPr>
    </w:p>
    <w:p w14:paraId="05D02615" w14:textId="77777777" w:rsidR="0030676F" w:rsidRPr="003A6A41" w:rsidRDefault="00000000">
      <w:pPr>
        <w:pStyle w:val="Heading2"/>
        <w:rPr>
          <w:rFonts w:cs="Arial"/>
        </w:rPr>
      </w:pPr>
      <w:r w:rsidRPr="003A6A41">
        <w:rPr>
          <w:rFonts w:cs="Arial"/>
        </w:rPr>
        <w:t>Step 2: Launch the Application</w:t>
      </w:r>
    </w:p>
    <w:p w14:paraId="5B5A15CC" w14:textId="77777777" w:rsidR="00AE5B95" w:rsidRDefault="00AE5B95">
      <w:pPr>
        <w:pStyle w:val="Heading1"/>
        <w:rPr>
          <w:rFonts w:cs="Arial"/>
        </w:rPr>
      </w:pPr>
    </w:p>
    <w:p w14:paraId="2EF47498" w14:textId="6052963A" w:rsidR="0030676F" w:rsidRPr="00AE5B95" w:rsidRDefault="00000000" w:rsidP="00AE5B95">
      <w:pPr>
        <w:pStyle w:val="Heading1"/>
        <w:numPr>
          <w:ilvl w:val="0"/>
          <w:numId w:val="34"/>
        </w:numPr>
        <w:rPr>
          <w:rFonts w:cs="Arial"/>
          <w:sz w:val="26"/>
          <w:szCs w:val="26"/>
        </w:rPr>
      </w:pPr>
      <w:r w:rsidRPr="00AE5B95">
        <w:rPr>
          <w:rFonts w:cs="Arial"/>
          <w:b/>
          <w:bCs/>
          <w:sz w:val="26"/>
          <w:szCs w:val="26"/>
        </w:rPr>
        <w:t>Log Extraction Engine</w:t>
      </w:r>
      <w:r w:rsidRPr="00AE5B95">
        <w:rPr>
          <w:rFonts w:cs="Arial"/>
          <w:sz w:val="26"/>
          <w:szCs w:val="26"/>
        </w:rPr>
        <w:t>: Extract logs from Azure pipelines</w:t>
      </w:r>
    </w:p>
    <w:p w14:paraId="7329B6E5" w14:textId="77777777" w:rsidR="0030676F" w:rsidRPr="00AE5B95" w:rsidRDefault="00000000" w:rsidP="00AE5B95">
      <w:pPr>
        <w:pStyle w:val="Heading1"/>
        <w:numPr>
          <w:ilvl w:val="0"/>
          <w:numId w:val="34"/>
        </w:numPr>
        <w:rPr>
          <w:rFonts w:cs="Arial"/>
          <w:sz w:val="26"/>
          <w:szCs w:val="26"/>
        </w:rPr>
      </w:pPr>
      <w:r w:rsidRPr="00AE5B95">
        <w:rPr>
          <w:rFonts w:cs="Arial"/>
          <w:b/>
          <w:bCs/>
          <w:sz w:val="26"/>
          <w:szCs w:val="26"/>
        </w:rPr>
        <w:t>Log Parser Engine</w:t>
      </w:r>
      <w:r w:rsidRPr="00AE5B95">
        <w:rPr>
          <w:rFonts w:cs="Arial"/>
          <w:sz w:val="26"/>
          <w:szCs w:val="26"/>
        </w:rPr>
        <w:t>: Parse messages from existing log files</w:t>
      </w:r>
    </w:p>
    <w:p w14:paraId="225A5A91" w14:textId="6AF023D0" w:rsidR="0030676F" w:rsidRPr="00AE5B95" w:rsidRDefault="00000000" w:rsidP="00AE5B95">
      <w:pPr>
        <w:pStyle w:val="Heading1"/>
        <w:numPr>
          <w:ilvl w:val="0"/>
          <w:numId w:val="34"/>
        </w:numPr>
        <w:rPr>
          <w:rFonts w:cs="Arial"/>
          <w:sz w:val="26"/>
          <w:szCs w:val="26"/>
        </w:rPr>
      </w:pPr>
      <w:r w:rsidRPr="00AE5B95">
        <w:rPr>
          <w:rFonts w:cs="Arial"/>
          <w:b/>
          <w:bCs/>
          <w:sz w:val="26"/>
          <w:szCs w:val="26"/>
        </w:rPr>
        <w:t xml:space="preserve">RCA Engine: </w:t>
      </w:r>
      <w:proofErr w:type="gramStart"/>
      <w:r w:rsidR="00AE5B95" w:rsidRPr="00AE5B95">
        <w:rPr>
          <w:rFonts w:cs="Arial"/>
          <w:b/>
          <w:bCs/>
          <w:sz w:val="26"/>
          <w:szCs w:val="26"/>
        </w:rPr>
        <w:t>Analyse</w:t>
      </w:r>
      <w:r w:rsidRPr="00AE5B95">
        <w:rPr>
          <w:rFonts w:cs="Arial"/>
          <w:sz w:val="26"/>
          <w:szCs w:val="26"/>
        </w:rPr>
        <w:t xml:space="preserve"> </w:t>
      </w:r>
      <w:r w:rsidR="00AE5B95">
        <w:rPr>
          <w:rFonts w:cs="Arial"/>
          <w:sz w:val="26"/>
          <w:szCs w:val="26"/>
        </w:rPr>
        <w:t>:</w:t>
      </w:r>
      <w:proofErr w:type="gramEnd"/>
      <w:r w:rsidR="00AE5B95">
        <w:rPr>
          <w:rFonts w:cs="Arial"/>
          <w:sz w:val="26"/>
          <w:szCs w:val="26"/>
        </w:rPr>
        <w:t xml:space="preserve"> P</w:t>
      </w:r>
      <w:r w:rsidRPr="00AE5B95">
        <w:rPr>
          <w:rFonts w:cs="Arial"/>
          <w:sz w:val="26"/>
          <w:szCs w:val="26"/>
        </w:rPr>
        <w:t>assenger data discrepancies</w:t>
      </w:r>
    </w:p>
    <w:p w14:paraId="66053718" w14:textId="77777777" w:rsidR="00AE5B95" w:rsidRPr="00AE5B95" w:rsidRDefault="00AE5B95" w:rsidP="00AE5B95"/>
    <w:p w14:paraId="7F512B63" w14:textId="77777777" w:rsidR="0030676F" w:rsidRDefault="00000000">
      <w:pPr>
        <w:rPr>
          <w:rFonts w:cs="Arial"/>
        </w:rPr>
      </w:pPr>
      <w:r w:rsidRPr="003A6A41">
        <w:rPr>
          <w:rFonts w:cs="Arial"/>
        </w:rPr>
        <w:t>Choose the module you need for your current investigation task.</w:t>
      </w:r>
    </w:p>
    <w:p w14:paraId="0D5D237A" w14:textId="77777777" w:rsidR="004F7309" w:rsidRPr="003A6A41" w:rsidRDefault="004F7309">
      <w:pPr>
        <w:rPr>
          <w:rFonts w:cs="Arial"/>
        </w:rPr>
      </w:pPr>
    </w:p>
    <w:p w14:paraId="67FA7670" w14:textId="77777777" w:rsidR="0030676F" w:rsidRDefault="00000000">
      <w:pPr>
        <w:pStyle w:val="Heading2"/>
        <w:rPr>
          <w:rFonts w:cs="Arial"/>
        </w:rPr>
      </w:pPr>
      <w:r w:rsidRPr="003A6A41">
        <w:rPr>
          <w:rFonts w:cs="Arial"/>
        </w:rPr>
        <w:t>Step 3: First-Time Configuration - Log Extraction Engine</w:t>
      </w:r>
    </w:p>
    <w:p w14:paraId="6EE608B9" w14:textId="77777777" w:rsidR="004F7309" w:rsidRPr="004F7309" w:rsidRDefault="004F7309" w:rsidP="004F7309"/>
    <w:p w14:paraId="0E9EA219" w14:textId="77777777" w:rsidR="0030676F" w:rsidRDefault="00000000">
      <w:pPr>
        <w:rPr>
          <w:rFonts w:cs="Arial"/>
        </w:rPr>
      </w:pPr>
      <w:r w:rsidRPr="003A6A41">
        <w:rPr>
          <w:rFonts w:cs="Arial"/>
        </w:rPr>
        <w:t>Click the "</w:t>
      </w:r>
      <w:r w:rsidRPr="003A6A41">
        <w:rPr>
          <w:rFonts w:ascii="Segoe UI Symbol" w:hAnsi="Segoe UI Symbol" w:cs="Segoe UI Symbol"/>
        </w:rPr>
        <w:t>⚙</w:t>
      </w:r>
      <w:r w:rsidRPr="003A6A41">
        <w:rPr>
          <w:rFonts w:cs="Arial"/>
        </w:rPr>
        <w:t xml:space="preserve"> Configure Azure" button to set up your Azure DevOps connection:</w:t>
      </w:r>
    </w:p>
    <w:p w14:paraId="5F9D9073" w14:textId="77777777" w:rsidR="004F7309" w:rsidRPr="003A6A41" w:rsidRDefault="004F7309">
      <w:pPr>
        <w:rPr>
          <w:rFonts w:cs="Arial"/>
        </w:rPr>
      </w:pPr>
    </w:p>
    <w:p w14:paraId="76BD52C6" w14:textId="6DB06C2A" w:rsidR="0030676F" w:rsidRPr="004F7309" w:rsidRDefault="00000000" w:rsidP="004F7309">
      <w:pPr>
        <w:pStyle w:val="ListParagraph"/>
        <w:numPr>
          <w:ilvl w:val="0"/>
          <w:numId w:val="36"/>
        </w:numPr>
        <w:rPr>
          <w:rFonts w:cs="Arial"/>
        </w:rPr>
      </w:pPr>
      <w:r w:rsidRPr="004F7309">
        <w:rPr>
          <w:rFonts w:cs="Arial"/>
        </w:rPr>
        <w:t>Enter your organization URL (example: https://dev.azure.com/YourCompany)</w:t>
      </w:r>
    </w:p>
    <w:p w14:paraId="581D70E3" w14:textId="34F7009C" w:rsidR="0030676F" w:rsidRPr="004F7309" w:rsidRDefault="00000000" w:rsidP="004F7309">
      <w:pPr>
        <w:pStyle w:val="ListParagraph"/>
        <w:numPr>
          <w:ilvl w:val="0"/>
          <w:numId w:val="36"/>
        </w:numPr>
        <w:rPr>
          <w:rFonts w:cs="Arial"/>
        </w:rPr>
      </w:pPr>
      <w:r w:rsidRPr="004F7309">
        <w:rPr>
          <w:rFonts w:cs="Arial"/>
        </w:rPr>
        <w:t>Enter your project name</w:t>
      </w:r>
    </w:p>
    <w:p w14:paraId="6E427B95" w14:textId="77777777" w:rsidR="004F7309" w:rsidRDefault="00000000" w:rsidP="004F7309">
      <w:pPr>
        <w:pStyle w:val="ListParagraph"/>
        <w:numPr>
          <w:ilvl w:val="0"/>
          <w:numId w:val="36"/>
        </w:numPr>
        <w:rPr>
          <w:rFonts w:cs="Arial"/>
        </w:rPr>
      </w:pPr>
      <w:r w:rsidRPr="004F7309">
        <w:rPr>
          <w:rFonts w:cs="Arial"/>
        </w:rPr>
        <w:t>Create and enter a Personal Access Token (PAT)</w:t>
      </w:r>
      <w:r w:rsidR="004F7309" w:rsidRPr="004F7309">
        <w:rPr>
          <w:rFonts w:cs="Arial"/>
        </w:rPr>
        <w:t xml:space="preserve"> </w:t>
      </w:r>
    </w:p>
    <w:p w14:paraId="7C809126" w14:textId="799F45B7" w:rsidR="0030676F" w:rsidRPr="004F7309" w:rsidRDefault="004F7309" w:rsidP="004F7309">
      <w:pPr>
        <w:pStyle w:val="ListParagraph"/>
        <w:rPr>
          <w:rFonts w:cs="Arial"/>
        </w:rPr>
      </w:pPr>
      <w:r w:rsidRPr="004F7309">
        <w:rPr>
          <w:rFonts w:cs="Arial"/>
        </w:rPr>
        <w:t>(Azure URL - https://sita-pse.visualstudio.com/_usersSettings/tokens)</w:t>
      </w:r>
    </w:p>
    <w:p w14:paraId="6B4D5317" w14:textId="42332959" w:rsidR="0030676F" w:rsidRPr="004F7309" w:rsidRDefault="00000000" w:rsidP="004F7309">
      <w:pPr>
        <w:pStyle w:val="ListParagraph"/>
        <w:numPr>
          <w:ilvl w:val="0"/>
          <w:numId w:val="36"/>
        </w:numPr>
        <w:rPr>
          <w:rFonts w:cs="Arial"/>
        </w:rPr>
      </w:pPr>
      <w:r w:rsidRPr="004F7309">
        <w:rPr>
          <w:rFonts w:cs="Arial"/>
        </w:rPr>
        <w:t>Test the connection</w:t>
      </w:r>
    </w:p>
    <w:p w14:paraId="107995F7" w14:textId="2C574E9B" w:rsidR="0030676F" w:rsidRPr="004F7309" w:rsidRDefault="00000000" w:rsidP="004F7309">
      <w:pPr>
        <w:pStyle w:val="ListParagraph"/>
        <w:numPr>
          <w:ilvl w:val="0"/>
          <w:numId w:val="36"/>
        </w:numPr>
        <w:rPr>
          <w:rFonts w:cs="Arial"/>
        </w:rPr>
      </w:pPr>
      <w:r w:rsidRPr="004F7309">
        <w:rPr>
          <w:rFonts w:cs="Arial"/>
        </w:rPr>
        <w:t>Save your settings</w:t>
      </w:r>
    </w:p>
    <w:p w14:paraId="0CB15B3B" w14:textId="77777777" w:rsidR="004F7309" w:rsidRPr="003A6A41" w:rsidRDefault="004F7309">
      <w:pPr>
        <w:rPr>
          <w:rFonts w:cs="Arial"/>
        </w:rPr>
      </w:pPr>
    </w:p>
    <w:p w14:paraId="1890F22E" w14:textId="34083EEC" w:rsidR="004F7309" w:rsidRDefault="00000000" w:rsidP="004D0639">
      <w:pPr>
        <w:rPr>
          <w:rFonts w:cs="Arial"/>
        </w:rPr>
      </w:pPr>
      <w:r w:rsidRPr="003A6A41">
        <w:rPr>
          <w:rFonts w:ascii="Segoe UI Emoji" w:hAnsi="Segoe UI Emoji" w:cs="Segoe UI Emoji"/>
        </w:rPr>
        <w:t>💡</w:t>
      </w:r>
      <w:r w:rsidRPr="003A6A41">
        <w:rPr>
          <w:rFonts w:cs="Arial"/>
        </w:rPr>
        <w:t xml:space="preserve"> Tip: Contact your Azure DevOps administrator if you need help with these settings.</w:t>
      </w:r>
    </w:p>
    <w:p w14:paraId="1CA9ED80" w14:textId="77777777" w:rsidR="004D0639" w:rsidRDefault="004D0639" w:rsidP="004D0639">
      <w:pPr>
        <w:pStyle w:val="Heading2"/>
        <w:ind w:firstLine="720"/>
        <w:rPr>
          <w:rFonts w:cs="Arial"/>
          <w:sz w:val="32"/>
          <w:szCs w:val="32"/>
        </w:rPr>
      </w:pPr>
    </w:p>
    <w:p w14:paraId="3B2CB645" w14:textId="010E4CEE" w:rsidR="0030676F" w:rsidRDefault="00000000" w:rsidP="004D0639">
      <w:pPr>
        <w:pStyle w:val="Heading2"/>
        <w:ind w:firstLine="720"/>
        <w:rPr>
          <w:rFonts w:cs="Arial"/>
          <w:sz w:val="32"/>
          <w:szCs w:val="32"/>
        </w:rPr>
      </w:pPr>
      <w:r w:rsidRPr="004F7309">
        <w:rPr>
          <w:rFonts w:cs="Arial"/>
          <w:sz w:val="32"/>
          <w:szCs w:val="32"/>
        </w:rPr>
        <w:t>3.2 Your First Investigation</w:t>
      </w:r>
    </w:p>
    <w:p w14:paraId="0B9F4324" w14:textId="77777777" w:rsidR="004F7309" w:rsidRPr="004F7309" w:rsidRDefault="004F7309" w:rsidP="004F7309"/>
    <w:p w14:paraId="3D59538D" w14:textId="77777777" w:rsidR="0030676F" w:rsidRPr="003A6A41" w:rsidRDefault="00000000">
      <w:pPr>
        <w:pStyle w:val="Heading2"/>
        <w:rPr>
          <w:rFonts w:cs="Arial"/>
        </w:rPr>
      </w:pPr>
      <w:r w:rsidRPr="003A6A41">
        <w:rPr>
          <w:rFonts w:cs="Arial"/>
        </w:rPr>
        <w:t>Scenario: You've been told "Flight WF123 on November 20th has missing passengers"</w:t>
      </w:r>
    </w:p>
    <w:p w14:paraId="26E723F0" w14:textId="77777777" w:rsidR="0030676F" w:rsidRDefault="00000000">
      <w:pPr>
        <w:rPr>
          <w:rFonts w:cs="Arial"/>
        </w:rPr>
      </w:pPr>
      <w:r w:rsidRPr="003A6A41">
        <w:rPr>
          <w:rFonts w:cs="Arial"/>
        </w:rPr>
        <w:t>What you'll do:</w:t>
      </w:r>
    </w:p>
    <w:p w14:paraId="1E25467B" w14:textId="77777777" w:rsidR="0022132B" w:rsidRPr="003A6A41" w:rsidRDefault="0022132B">
      <w:pPr>
        <w:rPr>
          <w:rFonts w:cs="Arial"/>
        </w:rPr>
      </w:pPr>
    </w:p>
    <w:p w14:paraId="0C5A6E41" w14:textId="77777777" w:rsidR="0030676F" w:rsidRDefault="00000000">
      <w:pPr>
        <w:rPr>
          <w:rFonts w:cs="Arial"/>
          <w:b/>
          <w:bCs/>
        </w:rPr>
      </w:pPr>
      <w:r w:rsidRPr="00B97900">
        <w:rPr>
          <w:rFonts w:cs="Arial"/>
          <w:b/>
          <w:bCs/>
        </w:rPr>
        <w:t>1. Launch Log Extraction Engine</w:t>
      </w:r>
    </w:p>
    <w:p w14:paraId="214E8A2B" w14:textId="77777777" w:rsidR="00B97900" w:rsidRPr="00B97900" w:rsidRDefault="00B97900">
      <w:pPr>
        <w:rPr>
          <w:rFonts w:cs="Arial"/>
          <w:b/>
          <w:bCs/>
        </w:rPr>
      </w:pPr>
    </w:p>
    <w:p w14:paraId="044472B5" w14:textId="77777777" w:rsidR="0030676F" w:rsidRPr="00B97900" w:rsidRDefault="00000000">
      <w:pPr>
        <w:rPr>
          <w:rFonts w:cs="Arial"/>
          <w:b/>
          <w:bCs/>
        </w:rPr>
      </w:pPr>
      <w:r w:rsidRPr="00B97900">
        <w:rPr>
          <w:rFonts w:cs="Arial"/>
          <w:b/>
          <w:bCs/>
        </w:rPr>
        <w:t>2. Start with Log Extraction:</w:t>
      </w:r>
    </w:p>
    <w:p w14:paraId="50F13AFB" w14:textId="77777777" w:rsidR="0030676F" w:rsidRPr="00B97900" w:rsidRDefault="00000000" w:rsidP="00B97900">
      <w:pPr>
        <w:pStyle w:val="ListParagraph"/>
        <w:numPr>
          <w:ilvl w:val="0"/>
          <w:numId w:val="38"/>
        </w:numPr>
        <w:rPr>
          <w:rFonts w:cs="Arial"/>
        </w:rPr>
      </w:pPr>
      <w:r w:rsidRPr="00B97900">
        <w:rPr>
          <w:rFonts w:cs="Arial"/>
        </w:rPr>
        <w:t>Enter flight number: WF123</w:t>
      </w:r>
    </w:p>
    <w:p w14:paraId="517095FC" w14:textId="77777777" w:rsidR="0030676F" w:rsidRPr="00B97900" w:rsidRDefault="00000000" w:rsidP="00B97900">
      <w:pPr>
        <w:pStyle w:val="ListParagraph"/>
        <w:numPr>
          <w:ilvl w:val="0"/>
          <w:numId w:val="38"/>
        </w:numPr>
        <w:rPr>
          <w:rFonts w:cs="Arial"/>
        </w:rPr>
      </w:pPr>
      <w:r w:rsidRPr="00B97900">
        <w:rPr>
          <w:rFonts w:cs="Arial"/>
        </w:rPr>
        <w:t>Select date: November 20, 2024</w:t>
      </w:r>
    </w:p>
    <w:p w14:paraId="6736C67A" w14:textId="77777777" w:rsidR="0030676F" w:rsidRPr="00B97900" w:rsidRDefault="00000000" w:rsidP="00B97900">
      <w:pPr>
        <w:pStyle w:val="ListParagraph"/>
        <w:numPr>
          <w:ilvl w:val="0"/>
          <w:numId w:val="38"/>
        </w:numPr>
        <w:rPr>
          <w:rFonts w:cs="Arial"/>
        </w:rPr>
      </w:pPr>
      <w:r w:rsidRPr="00B97900">
        <w:rPr>
          <w:rFonts w:cs="Arial"/>
        </w:rPr>
        <w:t>Click "Extract Logs"</w:t>
      </w:r>
    </w:p>
    <w:p w14:paraId="3B691FAC" w14:textId="6699EDF2" w:rsidR="0030676F" w:rsidRDefault="00000000" w:rsidP="00B97900">
      <w:pPr>
        <w:pStyle w:val="ListParagraph"/>
        <w:numPr>
          <w:ilvl w:val="0"/>
          <w:numId w:val="38"/>
        </w:numPr>
        <w:rPr>
          <w:rFonts w:cs="Arial"/>
        </w:rPr>
      </w:pPr>
      <w:r w:rsidRPr="00B97900">
        <w:rPr>
          <w:rFonts w:cs="Arial"/>
        </w:rPr>
        <w:t xml:space="preserve">Wait for completion (usually </w:t>
      </w:r>
      <w:r w:rsidR="00B97900">
        <w:rPr>
          <w:rFonts w:cs="Arial"/>
        </w:rPr>
        <w:t>1</w:t>
      </w:r>
      <w:r w:rsidRPr="00B97900">
        <w:rPr>
          <w:rFonts w:cs="Arial"/>
        </w:rPr>
        <w:t>-</w:t>
      </w:r>
      <w:r w:rsidR="00B97900">
        <w:rPr>
          <w:rFonts w:cs="Arial"/>
        </w:rPr>
        <w:t>2</w:t>
      </w:r>
      <w:r w:rsidRPr="00B97900">
        <w:rPr>
          <w:rFonts w:cs="Arial"/>
        </w:rPr>
        <w:t xml:space="preserve"> minutes)</w:t>
      </w:r>
    </w:p>
    <w:p w14:paraId="782955B2" w14:textId="77777777" w:rsidR="00B97900" w:rsidRPr="00B97900" w:rsidRDefault="00B97900" w:rsidP="004D0639">
      <w:pPr>
        <w:pStyle w:val="ListParagraph"/>
        <w:rPr>
          <w:rFonts w:cs="Arial"/>
        </w:rPr>
      </w:pPr>
    </w:p>
    <w:p w14:paraId="4AF0CBCC" w14:textId="77777777" w:rsidR="0030676F" w:rsidRPr="00B97900" w:rsidRDefault="00000000">
      <w:pPr>
        <w:rPr>
          <w:rFonts w:cs="Arial"/>
          <w:b/>
          <w:bCs/>
        </w:rPr>
      </w:pPr>
      <w:r w:rsidRPr="00B97900">
        <w:rPr>
          <w:rFonts w:cs="Arial"/>
          <w:b/>
          <w:bCs/>
        </w:rPr>
        <w:t>3. Launch Log Parser Engine:</w:t>
      </w:r>
    </w:p>
    <w:p w14:paraId="12C72170" w14:textId="77777777" w:rsidR="0030676F" w:rsidRPr="004D0639" w:rsidRDefault="00000000" w:rsidP="004D0639">
      <w:pPr>
        <w:pStyle w:val="ListParagraph"/>
        <w:numPr>
          <w:ilvl w:val="0"/>
          <w:numId w:val="39"/>
        </w:numPr>
        <w:rPr>
          <w:rFonts w:cs="Arial"/>
        </w:rPr>
      </w:pPr>
      <w:r w:rsidRPr="004D0639">
        <w:rPr>
          <w:rFonts w:cs="Arial"/>
        </w:rPr>
        <w:t>Select the extracted logs folder</w:t>
      </w:r>
    </w:p>
    <w:p w14:paraId="7C5A6E5F" w14:textId="77777777" w:rsidR="0030676F" w:rsidRPr="004D0639" w:rsidRDefault="00000000" w:rsidP="004D0639">
      <w:pPr>
        <w:pStyle w:val="ListParagraph"/>
        <w:numPr>
          <w:ilvl w:val="0"/>
          <w:numId w:val="39"/>
        </w:numPr>
        <w:rPr>
          <w:rFonts w:cs="Arial"/>
        </w:rPr>
      </w:pPr>
      <w:r w:rsidRPr="004D0639">
        <w:rPr>
          <w:rFonts w:cs="Arial"/>
        </w:rPr>
        <w:t>Enter same flight details</w:t>
      </w:r>
    </w:p>
    <w:p w14:paraId="3449248E" w14:textId="77777777" w:rsidR="0030676F" w:rsidRPr="004D0639" w:rsidRDefault="00000000" w:rsidP="004D0639">
      <w:pPr>
        <w:pStyle w:val="ListParagraph"/>
        <w:numPr>
          <w:ilvl w:val="0"/>
          <w:numId w:val="39"/>
        </w:numPr>
        <w:rPr>
          <w:rFonts w:cs="Arial"/>
        </w:rPr>
      </w:pPr>
      <w:r w:rsidRPr="004D0639">
        <w:rPr>
          <w:rFonts w:cs="Arial"/>
        </w:rPr>
        <w:t>Choose data type API or PNR</w:t>
      </w:r>
    </w:p>
    <w:p w14:paraId="750C20BE" w14:textId="77777777" w:rsidR="0030676F" w:rsidRDefault="00000000" w:rsidP="004D0639">
      <w:pPr>
        <w:pStyle w:val="ListParagraph"/>
        <w:numPr>
          <w:ilvl w:val="0"/>
          <w:numId w:val="39"/>
        </w:numPr>
        <w:rPr>
          <w:rFonts w:cs="Arial"/>
        </w:rPr>
      </w:pPr>
      <w:r w:rsidRPr="004D0639">
        <w:rPr>
          <w:rFonts w:cs="Arial"/>
        </w:rPr>
        <w:t>Click "Process Logs"</w:t>
      </w:r>
    </w:p>
    <w:p w14:paraId="787779DC" w14:textId="77777777" w:rsidR="004D0639" w:rsidRPr="004D0639" w:rsidRDefault="004D0639" w:rsidP="004D0639">
      <w:pPr>
        <w:pStyle w:val="ListParagraph"/>
        <w:rPr>
          <w:rFonts w:cs="Arial"/>
        </w:rPr>
      </w:pPr>
    </w:p>
    <w:p w14:paraId="6D510BF6" w14:textId="77777777" w:rsidR="0030676F" w:rsidRPr="004D0639" w:rsidRDefault="00000000">
      <w:pPr>
        <w:rPr>
          <w:rFonts w:cs="Arial"/>
          <w:b/>
          <w:bCs/>
        </w:rPr>
      </w:pPr>
      <w:r w:rsidRPr="004D0639">
        <w:rPr>
          <w:rFonts w:cs="Arial"/>
          <w:b/>
          <w:bCs/>
        </w:rPr>
        <w:t>4. Launch RCA Engine:</w:t>
      </w:r>
    </w:p>
    <w:p w14:paraId="5944CEC8" w14:textId="77777777" w:rsidR="0030676F" w:rsidRPr="004D0639" w:rsidRDefault="00000000" w:rsidP="004D0639">
      <w:pPr>
        <w:pStyle w:val="ListParagraph"/>
        <w:numPr>
          <w:ilvl w:val="0"/>
          <w:numId w:val="40"/>
        </w:numPr>
        <w:rPr>
          <w:rFonts w:cs="Arial"/>
        </w:rPr>
      </w:pPr>
      <w:r w:rsidRPr="004D0639">
        <w:rPr>
          <w:rFonts w:cs="Arial"/>
        </w:rPr>
        <w:t>Select the parsed data folder</w:t>
      </w:r>
    </w:p>
    <w:p w14:paraId="3FBDB695" w14:textId="77777777" w:rsidR="0030676F" w:rsidRPr="004D0639" w:rsidRDefault="00000000" w:rsidP="004D0639">
      <w:pPr>
        <w:pStyle w:val="ListParagraph"/>
        <w:numPr>
          <w:ilvl w:val="0"/>
          <w:numId w:val="40"/>
        </w:numPr>
        <w:rPr>
          <w:rFonts w:cs="Arial"/>
        </w:rPr>
      </w:pPr>
      <w:r w:rsidRPr="004D0639">
        <w:rPr>
          <w:rFonts w:cs="Arial"/>
        </w:rPr>
        <w:t>Choose data type API or PNR</w:t>
      </w:r>
    </w:p>
    <w:p w14:paraId="6C12497E" w14:textId="77777777" w:rsidR="0030676F" w:rsidRPr="004D0639" w:rsidRDefault="00000000" w:rsidP="004D0639">
      <w:pPr>
        <w:pStyle w:val="ListParagraph"/>
        <w:numPr>
          <w:ilvl w:val="0"/>
          <w:numId w:val="40"/>
        </w:numPr>
        <w:rPr>
          <w:rFonts w:cs="Arial"/>
        </w:rPr>
      </w:pPr>
      <w:r w:rsidRPr="004D0639">
        <w:rPr>
          <w:rFonts w:cs="Arial"/>
        </w:rPr>
        <w:t>Click "Process"</w:t>
      </w:r>
    </w:p>
    <w:p w14:paraId="149A5F09" w14:textId="77777777" w:rsidR="0030676F" w:rsidRDefault="00000000" w:rsidP="004D0639">
      <w:pPr>
        <w:pStyle w:val="ListParagraph"/>
        <w:numPr>
          <w:ilvl w:val="0"/>
          <w:numId w:val="40"/>
        </w:numPr>
        <w:rPr>
          <w:rFonts w:cs="Arial"/>
        </w:rPr>
      </w:pPr>
      <w:r w:rsidRPr="004D0639">
        <w:rPr>
          <w:rFonts w:cs="Arial"/>
        </w:rPr>
        <w:t>Review results and generate Excel report</w:t>
      </w:r>
    </w:p>
    <w:p w14:paraId="0F63852F" w14:textId="77777777" w:rsidR="004D0639" w:rsidRPr="004D0639" w:rsidRDefault="004D0639" w:rsidP="004D0639">
      <w:pPr>
        <w:pStyle w:val="ListParagraph"/>
        <w:rPr>
          <w:rFonts w:cs="Arial"/>
        </w:rPr>
      </w:pPr>
    </w:p>
    <w:p w14:paraId="4042139A" w14:textId="42BC18B5" w:rsidR="004D0639" w:rsidRP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Expected Result</w:t>
      </w:r>
      <w:r w:rsidRPr="005F19B0">
        <w:rPr>
          <w:rFonts w:cs="Arial"/>
          <w:spacing w:val="0"/>
          <w:sz w:val="26"/>
          <w:szCs w:val="26"/>
          <w:lang w:val="en-IN"/>
        </w:rPr>
        <w:t>: You'll have a complete analysis showing exactly which passengers are missing and</w:t>
      </w:r>
      <w:r w:rsidRPr="004D0639">
        <w:rPr>
          <w:rFonts w:cs="Arial"/>
          <w:spacing w:val="0"/>
          <w:sz w:val="26"/>
          <w:szCs w:val="26"/>
          <w:lang w:val="en-IN"/>
        </w:rPr>
        <w:t xml:space="preserve"> </w:t>
      </w:r>
      <w:r w:rsidRPr="005F19B0">
        <w:rPr>
          <w:rFonts w:cs="Arial"/>
          <w:spacing w:val="0"/>
          <w:sz w:val="26"/>
          <w:szCs w:val="26"/>
          <w:lang w:val="en-IN"/>
        </w:rPr>
        <w:t>why.</w:t>
      </w:r>
    </w:p>
    <w:p w14:paraId="648D7EB4" w14:textId="77777777" w:rsidR="004D0639" w:rsidRPr="004D0639" w:rsidRDefault="004D0639" w:rsidP="004D0639">
      <w:pPr>
        <w:rPr>
          <w:lang w:val="en-IN"/>
        </w:rPr>
      </w:pPr>
    </w:p>
    <w:p w14:paraId="5227829D" w14:textId="77777777" w:rsidR="004D0639" w:rsidRPr="004D0639" w:rsidRDefault="004D0639" w:rsidP="004D0639">
      <w:pPr>
        <w:rPr>
          <w:lang w:val="en-IN"/>
        </w:rPr>
      </w:pPr>
    </w:p>
    <w:p w14:paraId="0AF16F07" w14:textId="77777777" w:rsidR="004D0639" w:rsidRPr="004D0639" w:rsidRDefault="004D0639" w:rsidP="004D0639">
      <w:pPr>
        <w:rPr>
          <w:lang w:val="en-IN"/>
        </w:rPr>
      </w:pPr>
    </w:p>
    <w:p w14:paraId="23655D97" w14:textId="77777777" w:rsidR="004D0639" w:rsidRPr="004D0639" w:rsidRDefault="004D0639" w:rsidP="004D0639">
      <w:pPr>
        <w:rPr>
          <w:lang w:val="en-IN"/>
        </w:rPr>
      </w:pPr>
    </w:p>
    <w:p w14:paraId="3C606C9D" w14:textId="77777777" w:rsidR="004D0639" w:rsidRPr="004D0639" w:rsidRDefault="004D0639" w:rsidP="004D0639">
      <w:pPr>
        <w:rPr>
          <w:lang w:val="en-IN"/>
        </w:rPr>
      </w:pPr>
    </w:p>
    <w:p w14:paraId="0AF35096" w14:textId="77777777" w:rsidR="004D0639" w:rsidRPr="004D0639" w:rsidRDefault="004D0639" w:rsidP="004D0639">
      <w:pPr>
        <w:rPr>
          <w:lang w:val="en-IN"/>
        </w:rPr>
      </w:pPr>
    </w:p>
    <w:p w14:paraId="1A4B4A12" w14:textId="77777777" w:rsidR="004D0639" w:rsidRPr="004D0639" w:rsidRDefault="004D0639" w:rsidP="004D0639">
      <w:pPr>
        <w:rPr>
          <w:lang w:val="en-IN"/>
        </w:rPr>
      </w:pPr>
    </w:p>
    <w:p w14:paraId="2BCA5922" w14:textId="77777777" w:rsidR="004D0639" w:rsidRPr="004D0639" w:rsidRDefault="004D0639" w:rsidP="004D0639">
      <w:pPr>
        <w:rPr>
          <w:lang w:val="en-IN"/>
        </w:rPr>
      </w:pPr>
    </w:p>
    <w:p w14:paraId="43A1BC6F" w14:textId="77777777" w:rsidR="004D0639" w:rsidRPr="004D0639" w:rsidRDefault="004D0639" w:rsidP="004D0639">
      <w:pPr>
        <w:rPr>
          <w:lang w:val="en-IN"/>
        </w:rPr>
      </w:pPr>
    </w:p>
    <w:p w14:paraId="1C0518E8" w14:textId="77777777" w:rsidR="004D0639" w:rsidRPr="004D0639" w:rsidRDefault="004D0639" w:rsidP="004D0639">
      <w:pPr>
        <w:rPr>
          <w:lang w:val="en-IN"/>
        </w:rPr>
      </w:pPr>
    </w:p>
    <w:p w14:paraId="31C71747" w14:textId="77777777" w:rsidR="004D0639" w:rsidRPr="004D0639" w:rsidRDefault="004D0639" w:rsidP="004D0639">
      <w:pPr>
        <w:rPr>
          <w:lang w:val="en-IN"/>
        </w:rPr>
      </w:pPr>
    </w:p>
    <w:p w14:paraId="2A146A30" w14:textId="77777777" w:rsidR="004D0639" w:rsidRPr="004D0639" w:rsidRDefault="004D0639" w:rsidP="004D0639">
      <w:pPr>
        <w:rPr>
          <w:lang w:val="en-IN"/>
        </w:rPr>
      </w:pPr>
    </w:p>
    <w:p w14:paraId="1BB560B4" w14:textId="77777777" w:rsidR="004D0639" w:rsidRPr="004D0639" w:rsidRDefault="004D0639" w:rsidP="004D0639">
      <w:pPr>
        <w:rPr>
          <w:lang w:val="en-IN"/>
        </w:rPr>
      </w:pPr>
    </w:p>
    <w:p w14:paraId="26312945" w14:textId="77777777" w:rsidR="004D0639" w:rsidRPr="004D0639" w:rsidRDefault="004D0639" w:rsidP="004D0639">
      <w:pPr>
        <w:rPr>
          <w:lang w:val="en-IN"/>
        </w:rPr>
      </w:pPr>
    </w:p>
    <w:p w14:paraId="3F8C5A21" w14:textId="77777777" w:rsidR="004D0639" w:rsidRPr="004D0639" w:rsidRDefault="004D0639" w:rsidP="004D0639">
      <w:pPr>
        <w:rPr>
          <w:lang w:val="en-IN"/>
        </w:rPr>
      </w:pPr>
    </w:p>
    <w:p w14:paraId="3F9AB1FB" w14:textId="77777777" w:rsidR="004D0639" w:rsidRPr="004D0639" w:rsidRDefault="004D0639" w:rsidP="004D0639">
      <w:pPr>
        <w:rPr>
          <w:lang w:val="en-IN"/>
        </w:rPr>
      </w:pPr>
    </w:p>
    <w:p w14:paraId="2BE4863C" w14:textId="77777777" w:rsidR="004D0639" w:rsidRPr="004D0639" w:rsidRDefault="004D0639" w:rsidP="004D0639">
      <w:pPr>
        <w:rPr>
          <w:lang w:val="en-IN"/>
        </w:rPr>
      </w:pPr>
    </w:p>
    <w:p w14:paraId="56C9D65A" w14:textId="77777777" w:rsidR="004D0639" w:rsidRPr="004D0639" w:rsidRDefault="004D0639" w:rsidP="004D0639">
      <w:pPr>
        <w:rPr>
          <w:lang w:val="en-IN"/>
        </w:rPr>
      </w:pPr>
    </w:p>
    <w:p w14:paraId="2FFE85A6" w14:textId="77777777" w:rsidR="004D0639" w:rsidRPr="004D0639" w:rsidRDefault="004D0639" w:rsidP="004D0639">
      <w:pPr>
        <w:rPr>
          <w:lang w:val="en-IN"/>
        </w:rPr>
      </w:pPr>
    </w:p>
    <w:p w14:paraId="5EF24F95" w14:textId="77777777" w:rsidR="004D0639" w:rsidRPr="004D0639" w:rsidRDefault="004D0639" w:rsidP="004D0639">
      <w:pPr>
        <w:rPr>
          <w:lang w:val="en-IN"/>
        </w:rPr>
      </w:pPr>
    </w:p>
    <w:p w14:paraId="157EAAA0" w14:textId="77777777" w:rsidR="004D0639" w:rsidRPr="004D0639" w:rsidRDefault="004D0639" w:rsidP="004D0639">
      <w:pPr>
        <w:rPr>
          <w:lang w:val="en-IN"/>
        </w:rPr>
      </w:pPr>
    </w:p>
    <w:p w14:paraId="24116D7F" w14:textId="77777777" w:rsidR="004D0639" w:rsidRPr="004D0639" w:rsidRDefault="004D0639" w:rsidP="004D0639">
      <w:pPr>
        <w:rPr>
          <w:lang w:val="en-IN"/>
        </w:rPr>
      </w:pPr>
    </w:p>
    <w:p w14:paraId="31E4AB0C" w14:textId="77777777" w:rsidR="004D0639" w:rsidRPr="004D0639" w:rsidRDefault="004D0639" w:rsidP="004D0639">
      <w:pPr>
        <w:rPr>
          <w:lang w:val="en-IN"/>
        </w:rPr>
      </w:pPr>
    </w:p>
    <w:p w14:paraId="2E52D888" w14:textId="77777777" w:rsidR="004D0639" w:rsidRPr="004D0639" w:rsidRDefault="004D0639" w:rsidP="004D0639">
      <w:pPr>
        <w:rPr>
          <w:lang w:val="en-IN"/>
        </w:rPr>
      </w:pPr>
    </w:p>
    <w:p w14:paraId="11E1F26E" w14:textId="77777777" w:rsidR="004D0639" w:rsidRPr="004D0639" w:rsidRDefault="004D0639" w:rsidP="004D0639">
      <w:pPr>
        <w:rPr>
          <w:lang w:val="en-IN"/>
        </w:rPr>
      </w:pPr>
    </w:p>
    <w:p w14:paraId="3160F3C2" w14:textId="77777777" w:rsidR="004D0639" w:rsidRPr="004D0639" w:rsidRDefault="004D0639" w:rsidP="004D0639">
      <w:pPr>
        <w:rPr>
          <w:lang w:val="en-IN"/>
        </w:rPr>
      </w:pPr>
    </w:p>
    <w:p w14:paraId="55D093E5" w14:textId="77777777" w:rsidR="004D0639" w:rsidRPr="004D0639" w:rsidRDefault="004D0639" w:rsidP="004D0639">
      <w:pPr>
        <w:rPr>
          <w:lang w:val="en-IN"/>
        </w:rPr>
      </w:pPr>
    </w:p>
    <w:p w14:paraId="04789E9E" w14:textId="77777777" w:rsidR="004D0639" w:rsidRPr="004D0639" w:rsidRDefault="004D0639" w:rsidP="004D0639">
      <w:pPr>
        <w:rPr>
          <w:lang w:val="en-IN"/>
        </w:rPr>
      </w:pPr>
    </w:p>
    <w:p w14:paraId="50C57C9D" w14:textId="77777777" w:rsidR="004D0639" w:rsidRPr="004D0639" w:rsidRDefault="004D0639" w:rsidP="004D0639">
      <w:pPr>
        <w:rPr>
          <w:lang w:val="en-IN"/>
        </w:rPr>
      </w:pPr>
    </w:p>
    <w:p w14:paraId="19569E04" w14:textId="77777777" w:rsidR="004D0639" w:rsidRDefault="004D0639" w:rsidP="004D0639">
      <w:pPr>
        <w:rPr>
          <w:lang w:val="en-IN"/>
        </w:rPr>
      </w:pPr>
    </w:p>
    <w:p w14:paraId="21980856" w14:textId="77777777" w:rsidR="004D0639" w:rsidRPr="004D0639" w:rsidRDefault="004D0639" w:rsidP="004D0639">
      <w:pPr>
        <w:rPr>
          <w:lang w:val="en-IN"/>
        </w:rPr>
      </w:pPr>
    </w:p>
    <w:p w14:paraId="22B2DD99" w14:textId="77777777" w:rsidR="004D0639" w:rsidRPr="004D0639" w:rsidRDefault="004D0639" w:rsidP="004D0639">
      <w:pPr>
        <w:rPr>
          <w:lang w:val="en-IN"/>
        </w:rPr>
      </w:pPr>
    </w:p>
    <w:p w14:paraId="74A957A1" w14:textId="77777777" w:rsidR="004D0639" w:rsidRPr="004D0639" w:rsidRDefault="004D0639" w:rsidP="004D0639">
      <w:pPr>
        <w:rPr>
          <w:lang w:val="en-IN"/>
        </w:rPr>
      </w:pPr>
    </w:p>
    <w:p w14:paraId="7F21A33D" w14:textId="77777777" w:rsidR="004D0639" w:rsidRPr="004D0639" w:rsidRDefault="004D0639" w:rsidP="004D0639">
      <w:pPr>
        <w:rPr>
          <w:lang w:val="en-IN"/>
        </w:rPr>
      </w:pPr>
    </w:p>
    <w:p w14:paraId="7CDF4BBE" w14:textId="77777777" w:rsidR="004D0639" w:rsidRPr="005F19B0" w:rsidRDefault="004D0639" w:rsidP="004D0639">
      <w:pPr>
        <w:rPr>
          <w:lang w:val="en-IN"/>
        </w:rPr>
      </w:pPr>
    </w:p>
    <w:p w14:paraId="41F6E27F" w14:textId="505FB4C7" w:rsidR="004D0639" w:rsidRPr="004D0639" w:rsidRDefault="004D0639" w:rsidP="004D0639">
      <w:pPr>
        <w:pStyle w:val="Title"/>
        <w:numPr>
          <w:ilvl w:val="0"/>
          <w:numId w:val="31"/>
        </w:numPr>
        <w:rPr>
          <w:rFonts w:cs="Arial"/>
          <w:spacing w:val="0"/>
          <w:sz w:val="40"/>
          <w:szCs w:val="40"/>
          <w:lang w:val="en-IN"/>
        </w:rPr>
      </w:pPr>
      <w:r w:rsidRPr="005F19B0">
        <w:rPr>
          <w:rFonts w:cs="Arial"/>
          <w:spacing w:val="0"/>
          <w:sz w:val="40"/>
          <w:szCs w:val="40"/>
          <w:lang w:val="en-IN"/>
        </w:rPr>
        <w:t>Log Extraction Engine - Getting Flight Logs</w:t>
      </w:r>
    </w:p>
    <w:p w14:paraId="0F65D316" w14:textId="77777777" w:rsidR="004D0639" w:rsidRPr="004D0639" w:rsidRDefault="004D0639" w:rsidP="004D0639">
      <w:pPr>
        <w:rPr>
          <w:lang w:val="en-IN"/>
        </w:rPr>
      </w:pPr>
    </w:p>
    <w:p w14:paraId="5F06B5AE" w14:textId="1E8C3B83" w:rsidR="004D0639" w:rsidRPr="004D0639" w:rsidRDefault="004D0639" w:rsidP="004D0639">
      <w:pPr>
        <w:pStyle w:val="Title"/>
        <w:numPr>
          <w:ilvl w:val="1"/>
          <w:numId w:val="31"/>
        </w:numPr>
        <w:rPr>
          <w:rFonts w:cs="Arial"/>
          <w:spacing w:val="0"/>
          <w:sz w:val="32"/>
          <w:szCs w:val="32"/>
          <w:lang w:val="en-IN"/>
        </w:rPr>
      </w:pPr>
      <w:r w:rsidRPr="005F19B0">
        <w:rPr>
          <w:rFonts w:cs="Arial"/>
          <w:spacing w:val="0"/>
          <w:sz w:val="32"/>
          <w:szCs w:val="32"/>
          <w:lang w:val="en-IN"/>
        </w:rPr>
        <w:t>What This Module Does for You</w:t>
      </w:r>
    </w:p>
    <w:p w14:paraId="2D1F22F1" w14:textId="77777777" w:rsidR="004D0639" w:rsidRPr="004D0639" w:rsidRDefault="004D0639" w:rsidP="004D0639">
      <w:pPr>
        <w:rPr>
          <w:lang w:val="en-IN"/>
        </w:rPr>
      </w:pPr>
    </w:p>
    <w:p w14:paraId="5D0EDA52" w14:textId="4A7DC687" w:rsidR="004D0639" w:rsidRP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Instead of hunting through multiple systems and asking different teams for log files, the Log Extraction</w:t>
      </w:r>
      <w:r>
        <w:rPr>
          <w:rFonts w:cs="Arial"/>
          <w:spacing w:val="0"/>
          <w:sz w:val="26"/>
          <w:szCs w:val="26"/>
          <w:lang w:val="en-IN"/>
        </w:rPr>
        <w:t xml:space="preserve"> </w:t>
      </w:r>
      <w:r w:rsidRPr="005F19B0">
        <w:rPr>
          <w:rFonts w:cs="Arial"/>
          <w:spacing w:val="0"/>
          <w:sz w:val="26"/>
          <w:szCs w:val="26"/>
          <w:lang w:val="en-IN"/>
        </w:rPr>
        <w:t>Engine automatically gets ALL the logs you need for a specific flight from Azure DevOps in one click.</w:t>
      </w:r>
    </w:p>
    <w:p w14:paraId="5032F989" w14:textId="77777777" w:rsidR="004D0639" w:rsidRPr="005F19B0" w:rsidRDefault="004D0639" w:rsidP="004D0639">
      <w:pPr>
        <w:rPr>
          <w:lang w:val="en-IN"/>
        </w:rPr>
      </w:pPr>
    </w:p>
    <w:p w14:paraId="1DDA62F8" w14:textId="04DFABF7" w:rsidR="004D0639" w:rsidRPr="005F19B0" w:rsidRDefault="004D0639" w:rsidP="004D0639">
      <w:pPr>
        <w:pStyle w:val="Title"/>
        <w:rPr>
          <w:rFonts w:cs="Arial"/>
          <w:spacing w:val="0"/>
          <w:sz w:val="28"/>
          <w:szCs w:val="28"/>
          <w:lang w:val="en-IN"/>
        </w:rPr>
      </w:pPr>
      <w:r w:rsidRPr="005F19B0">
        <w:rPr>
          <w:rFonts w:cs="Arial"/>
          <w:b/>
          <w:bCs/>
          <w:spacing w:val="0"/>
          <w:sz w:val="28"/>
          <w:szCs w:val="28"/>
          <w:lang w:val="en-IN"/>
        </w:rPr>
        <w:t>Before L3 Engine</w:t>
      </w:r>
      <w:r w:rsidRPr="005F19B0">
        <w:rPr>
          <w:rFonts w:cs="Arial"/>
          <w:spacing w:val="0"/>
          <w:sz w:val="28"/>
          <w:szCs w:val="28"/>
          <w:lang w:val="en-IN"/>
        </w:rPr>
        <w:t xml:space="preserve">: </w:t>
      </w:r>
      <w:r>
        <w:rPr>
          <w:rFonts w:cs="Arial"/>
          <w:spacing w:val="0"/>
          <w:sz w:val="28"/>
          <w:szCs w:val="28"/>
          <w:lang w:val="en-IN"/>
        </w:rPr>
        <w:t>Get PAM Token</w:t>
      </w:r>
      <w:r w:rsidRPr="005F19B0">
        <w:rPr>
          <w:rFonts w:cs="Arial"/>
          <w:spacing w:val="0"/>
          <w:sz w:val="28"/>
          <w:szCs w:val="28"/>
          <w:lang w:val="en-IN"/>
        </w:rPr>
        <w:t xml:space="preserve"> → </w:t>
      </w:r>
      <w:r>
        <w:rPr>
          <w:rFonts w:cs="Arial"/>
          <w:spacing w:val="0"/>
          <w:sz w:val="28"/>
          <w:szCs w:val="28"/>
          <w:lang w:val="en-IN"/>
        </w:rPr>
        <w:t>Start Jump Server</w:t>
      </w:r>
      <w:r w:rsidRPr="005F19B0">
        <w:rPr>
          <w:rFonts w:cs="Arial"/>
          <w:spacing w:val="0"/>
          <w:sz w:val="28"/>
          <w:szCs w:val="28"/>
          <w:lang w:val="en-IN"/>
        </w:rPr>
        <w:t xml:space="preserve"> → </w:t>
      </w:r>
      <w:r>
        <w:rPr>
          <w:rFonts w:cs="Arial"/>
          <w:spacing w:val="0"/>
          <w:sz w:val="28"/>
          <w:szCs w:val="28"/>
          <w:lang w:val="en-IN"/>
        </w:rPr>
        <w:t>Open All nodes</w:t>
      </w:r>
      <w:r w:rsidRPr="005F19B0">
        <w:rPr>
          <w:rFonts w:cs="Arial"/>
          <w:spacing w:val="0"/>
          <w:sz w:val="28"/>
          <w:szCs w:val="28"/>
          <w:lang w:val="en-IN"/>
        </w:rPr>
        <w:t xml:space="preserve"> → </w:t>
      </w:r>
      <w:r w:rsidR="00A80E18">
        <w:rPr>
          <w:rFonts w:cs="Arial"/>
          <w:spacing w:val="0"/>
          <w:sz w:val="28"/>
          <w:szCs w:val="28"/>
          <w:lang w:val="en-IN"/>
        </w:rPr>
        <w:t>Write manual commands</w:t>
      </w:r>
      <w:r w:rsidRPr="005F19B0">
        <w:rPr>
          <w:rFonts w:cs="Arial"/>
          <w:spacing w:val="0"/>
          <w:sz w:val="28"/>
          <w:szCs w:val="28"/>
          <w:lang w:val="en-IN"/>
        </w:rPr>
        <w:t xml:space="preserve"> → </w:t>
      </w:r>
      <w:r w:rsidR="00A80E18">
        <w:rPr>
          <w:rFonts w:cs="Arial"/>
          <w:spacing w:val="0"/>
          <w:sz w:val="28"/>
          <w:szCs w:val="28"/>
          <w:lang w:val="en-IN"/>
        </w:rPr>
        <w:t xml:space="preserve">Copy files to separate location on node </w:t>
      </w:r>
      <w:r w:rsidR="00A80E18" w:rsidRPr="005F19B0">
        <w:rPr>
          <w:rFonts w:cs="Arial"/>
          <w:spacing w:val="0"/>
          <w:sz w:val="28"/>
          <w:szCs w:val="28"/>
          <w:lang w:val="en-IN"/>
        </w:rPr>
        <w:t>→</w:t>
      </w:r>
      <w:r w:rsidR="00A80E18">
        <w:rPr>
          <w:rFonts w:cs="Arial"/>
          <w:spacing w:val="0"/>
          <w:sz w:val="28"/>
          <w:szCs w:val="28"/>
          <w:lang w:val="en-IN"/>
        </w:rPr>
        <w:t xml:space="preserve"> Download to local</w:t>
      </w:r>
    </w:p>
    <w:p w14:paraId="0ACF3701" w14:textId="77777777" w:rsidR="004D0639" w:rsidRPr="005F19B0" w:rsidRDefault="004D0639" w:rsidP="004D0639">
      <w:pPr>
        <w:rPr>
          <w:lang w:val="en-IN"/>
        </w:rPr>
      </w:pPr>
    </w:p>
    <w:p w14:paraId="2C8E45D3" w14:textId="694F8839" w:rsidR="004D0639" w:rsidRDefault="004D0639" w:rsidP="004D0639">
      <w:pPr>
        <w:pStyle w:val="Title"/>
        <w:rPr>
          <w:rFonts w:cs="Arial"/>
          <w:spacing w:val="0"/>
          <w:sz w:val="28"/>
          <w:szCs w:val="28"/>
          <w:lang w:val="en-IN"/>
        </w:rPr>
      </w:pPr>
      <w:r w:rsidRPr="005F19B0">
        <w:rPr>
          <w:rFonts w:cs="Arial"/>
          <w:b/>
          <w:bCs/>
          <w:spacing w:val="0"/>
          <w:sz w:val="28"/>
          <w:szCs w:val="28"/>
          <w:lang w:val="en-IN"/>
        </w:rPr>
        <w:t>With L3 Engine</w:t>
      </w:r>
      <w:r w:rsidRPr="005F19B0">
        <w:rPr>
          <w:rFonts w:cs="Arial"/>
          <w:spacing w:val="0"/>
          <w:sz w:val="28"/>
          <w:szCs w:val="28"/>
          <w:lang w:val="en-IN"/>
        </w:rPr>
        <w:t xml:space="preserve">: Enter flight details → click Extract → get complete log package in </w:t>
      </w:r>
      <w:r w:rsidR="00A80E18">
        <w:rPr>
          <w:rFonts w:cs="Arial"/>
          <w:spacing w:val="0"/>
          <w:sz w:val="28"/>
          <w:szCs w:val="28"/>
          <w:lang w:val="en-IN"/>
        </w:rPr>
        <w:t>2</w:t>
      </w:r>
      <w:r w:rsidRPr="005F19B0">
        <w:rPr>
          <w:rFonts w:cs="Arial"/>
          <w:spacing w:val="0"/>
          <w:sz w:val="28"/>
          <w:szCs w:val="28"/>
          <w:lang w:val="en-IN"/>
        </w:rPr>
        <w:t xml:space="preserve"> minutes</w:t>
      </w:r>
    </w:p>
    <w:p w14:paraId="75586BC8" w14:textId="77777777" w:rsidR="00A80E18" w:rsidRDefault="00A80E18" w:rsidP="004D0639">
      <w:pPr>
        <w:rPr>
          <w:lang w:val="en-IN"/>
        </w:rPr>
      </w:pPr>
    </w:p>
    <w:p w14:paraId="679B2FE2" w14:textId="47A79CC4" w:rsidR="00A80E18" w:rsidRPr="00A80E18" w:rsidRDefault="00A80E18" w:rsidP="00A80E18">
      <w:pPr>
        <w:jc w:val="center"/>
        <w:rPr>
          <w:lang w:val="en-IN"/>
        </w:rPr>
      </w:pPr>
      <w:r>
        <w:rPr>
          <w:lang w:val="en-IN"/>
        </w:rPr>
        <w:br/>
      </w:r>
      <w:r w:rsidRPr="00A80E18">
        <w:rPr>
          <w:noProof/>
          <w:lang w:val="en-IN"/>
        </w:rPr>
        <w:drawing>
          <wp:inline distT="0" distB="0" distL="0" distR="0" wp14:anchorId="739A8648" wp14:editId="7D6FD9A2">
            <wp:extent cx="6422571" cy="4889996"/>
            <wp:effectExtent l="0" t="0" r="0" b="6350"/>
            <wp:docPr id="1975930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9303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30833" cy="489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F64EF" w14:textId="77777777" w:rsidR="00A80E18" w:rsidRDefault="00A80E18" w:rsidP="00A80E18">
      <w:pPr>
        <w:pStyle w:val="Title"/>
        <w:ind w:left="1080"/>
        <w:rPr>
          <w:rFonts w:cs="Arial"/>
          <w:spacing w:val="0"/>
          <w:sz w:val="32"/>
          <w:szCs w:val="32"/>
          <w:lang w:val="en-IN"/>
        </w:rPr>
      </w:pPr>
    </w:p>
    <w:p w14:paraId="2AC52D22" w14:textId="77777777" w:rsidR="00A80E18" w:rsidRDefault="00A80E18" w:rsidP="00A80E18">
      <w:pPr>
        <w:pStyle w:val="Title"/>
        <w:ind w:left="360"/>
        <w:rPr>
          <w:rFonts w:cs="Arial"/>
          <w:spacing w:val="0"/>
          <w:sz w:val="32"/>
          <w:szCs w:val="32"/>
          <w:lang w:val="en-IN"/>
        </w:rPr>
      </w:pPr>
    </w:p>
    <w:p w14:paraId="0627CECC" w14:textId="77777777" w:rsidR="00A80E18" w:rsidRDefault="00A80E18" w:rsidP="00A80E18">
      <w:pPr>
        <w:pStyle w:val="Title"/>
        <w:ind w:left="360"/>
        <w:rPr>
          <w:rFonts w:cs="Arial"/>
          <w:spacing w:val="0"/>
          <w:sz w:val="32"/>
          <w:szCs w:val="32"/>
          <w:lang w:val="en-IN"/>
        </w:rPr>
      </w:pPr>
    </w:p>
    <w:p w14:paraId="4FCF2268" w14:textId="77777777" w:rsidR="00A80E18" w:rsidRDefault="00A80E18" w:rsidP="00A80E18">
      <w:pPr>
        <w:pStyle w:val="Title"/>
        <w:ind w:left="360"/>
        <w:rPr>
          <w:rFonts w:cs="Arial"/>
          <w:spacing w:val="0"/>
          <w:sz w:val="32"/>
          <w:szCs w:val="32"/>
          <w:lang w:val="en-IN"/>
        </w:rPr>
      </w:pPr>
    </w:p>
    <w:p w14:paraId="20B46A2D" w14:textId="77777777" w:rsidR="00A80E18" w:rsidRDefault="00A80E18" w:rsidP="00A80E18">
      <w:pPr>
        <w:pStyle w:val="Title"/>
        <w:ind w:left="360"/>
        <w:rPr>
          <w:rFonts w:cs="Arial"/>
          <w:spacing w:val="0"/>
          <w:sz w:val="32"/>
          <w:szCs w:val="32"/>
          <w:lang w:val="en-IN"/>
        </w:rPr>
      </w:pPr>
    </w:p>
    <w:p w14:paraId="4E5E041C" w14:textId="77777777" w:rsidR="00A80E18" w:rsidRDefault="00A80E18" w:rsidP="00A80E18">
      <w:pPr>
        <w:pStyle w:val="Title"/>
        <w:ind w:left="360"/>
        <w:rPr>
          <w:rFonts w:cs="Arial"/>
          <w:spacing w:val="0"/>
          <w:sz w:val="32"/>
          <w:szCs w:val="32"/>
          <w:lang w:val="en-IN"/>
        </w:rPr>
      </w:pPr>
    </w:p>
    <w:p w14:paraId="107DBDD3" w14:textId="236F8505" w:rsidR="004D0639" w:rsidRDefault="004D0639" w:rsidP="00A80E18">
      <w:pPr>
        <w:pStyle w:val="Title"/>
        <w:numPr>
          <w:ilvl w:val="1"/>
          <w:numId w:val="31"/>
        </w:numPr>
        <w:rPr>
          <w:rFonts w:cs="Arial"/>
          <w:spacing w:val="0"/>
          <w:sz w:val="32"/>
          <w:szCs w:val="32"/>
          <w:lang w:val="en-IN"/>
        </w:rPr>
      </w:pPr>
      <w:r w:rsidRPr="005F19B0">
        <w:rPr>
          <w:rFonts w:cs="Arial"/>
          <w:spacing w:val="0"/>
          <w:sz w:val="32"/>
          <w:szCs w:val="32"/>
          <w:lang w:val="en-IN"/>
        </w:rPr>
        <w:t>How to Use It</w:t>
      </w:r>
    </w:p>
    <w:p w14:paraId="4BB7B67E" w14:textId="77777777" w:rsidR="00A80E18" w:rsidRPr="00A80E18" w:rsidRDefault="00A80E18" w:rsidP="00A80E18">
      <w:pPr>
        <w:rPr>
          <w:lang w:val="en-IN"/>
        </w:rPr>
      </w:pPr>
    </w:p>
    <w:p w14:paraId="42E7FC67" w14:textId="77777777" w:rsidR="004D0639" w:rsidRDefault="004D0639" w:rsidP="004D0639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Step 1: Enter Flight Information</w:t>
      </w:r>
    </w:p>
    <w:p w14:paraId="73E4C58F" w14:textId="77777777" w:rsidR="00A80E18" w:rsidRPr="005F19B0" w:rsidRDefault="00A80E18" w:rsidP="00A80E18">
      <w:pPr>
        <w:rPr>
          <w:lang w:val="en-IN"/>
        </w:rPr>
      </w:pPr>
    </w:p>
    <w:p w14:paraId="58CAD076" w14:textId="77777777" w:rsidR="004D0639" w:rsidRPr="00A80E18" w:rsidRDefault="004D0639" w:rsidP="004D0639">
      <w:pPr>
        <w:pStyle w:val="Title"/>
        <w:rPr>
          <w:rFonts w:ascii="Segoe UI Emoji" w:hAnsi="Segoe UI Emoji" w:cs="Segoe UI Emoji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 xml:space="preserve">Flight Number </w:t>
      </w:r>
      <w:r w:rsidRPr="005F19B0">
        <w:rPr>
          <w:rFonts w:ascii="Segoe UI Emoji" w:hAnsi="Segoe UI Emoji" w:cs="Segoe UI Emoji"/>
          <w:spacing w:val="0"/>
          <w:sz w:val="26"/>
          <w:szCs w:val="26"/>
          <w:lang w:val="en-IN"/>
        </w:rPr>
        <w:t>✈️</w:t>
      </w:r>
    </w:p>
    <w:p w14:paraId="6FE1BBE5" w14:textId="77777777" w:rsidR="00A80E18" w:rsidRPr="005F19B0" w:rsidRDefault="00A80E18" w:rsidP="00A80E18">
      <w:pPr>
        <w:rPr>
          <w:szCs w:val="26"/>
          <w:lang w:val="en-IN"/>
        </w:rPr>
      </w:pPr>
    </w:p>
    <w:p w14:paraId="77AC1EEC" w14:textId="77777777" w:rsidR="004D0639" w:rsidRPr="005F19B0" w:rsidRDefault="004D0639" w:rsidP="00A80E18">
      <w:pPr>
        <w:pStyle w:val="Title"/>
        <w:numPr>
          <w:ilvl w:val="0"/>
          <w:numId w:val="41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What to enter</w:t>
      </w:r>
      <w:r w:rsidRPr="005F19B0">
        <w:rPr>
          <w:rFonts w:cs="Arial"/>
          <w:spacing w:val="0"/>
          <w:sz w:val="26"/>
          <w:szCs w:val="26"/>
          <w:lang w:val="en-IN"/>
        </w:rPr>
        <w:t>: The flight number exactly as it appears in the incident report</w:t>
      </w:r>
    </w:p>
    <w:p w14:paraId="212B3EB2" w14:textId="77777777" w:rsidR="004D0639" w:rsidRPr="005F19B0" w:rsidRDefault="004D0639" w:rsidP="00A80E18">
      <w:pPr>
        <w:pStyle w:val="Title"/>
        <w:numPr>
          <w:ilvl w:val="0"/>
          <w:numId w:val="41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Examples</w:t>
      </w:r>
      <w:r w:rsidRPr="005F19B0">
        <w:rPr>
          <w:rFonts w:cs="Arial"/>
          <w:spacing w:val="0"/>
          <w:sz w:val="26"/>
          <w:szCs w:val="26"/>
          <w:lang w:val="en-IN"/>
        </w:rPr>
        <w:t>: WF</w:t>
      </w:r>
      <w:proofErr w:type="gramStart"/>
      <w:r w:rsidRPr="005F19B0">
        <w:rPr>
          <w:rFonts w:cs="Arial"/>
          <w:spacing w:val="0"/>
          <w:sz w:val="26"/>
          <w:szCs w:val="26"/>
          <w:lang w:val="en-IN"/>
        </w:rPr>
        <w:t>123 ,</w:t>
      </w:r>
      <w:proofErr w:type="gramEnd"/>
      <w:r w:rsidRPr="005F19B0">
        <w:rPr>
          <w:rFonts w:cs="Arial"/>
          <w:spacing w:val="0"/>
          <w:sz w:val="26"/>
          <w:szCs w:val="26"/>
          <w:lang w:val="en-IN"/>
        </w:rPr>
        <w:t xml:space="preserve"> AI</w:t>
      </w:r>
      <w:proofErr w:type="gramStart"/>
      <w:r w:rsidRPr="005F19B0">
        <w:rPr>
          <w:rFonts w:cs="Arial"/>
          <w:spacing w:val="0"/>
          <w:sz w:val="26"/>
          <w:szCs w:val="26"/>
          <w:lang w:val="en-IN"/>
        </w:rPr>
        <w:t>101 ,</w:t>
      </w:r>
      <w:proofErr w:type="gramEnd"/>
      <w:r w:rsidRPr="005F19B0">
        <w:rPr>
          <w:rFonts w:cs="Arial"/>
          <w:spacing w:val="0"/>
          <w:sz w:val="26"/>
          <w:szCs w:val="26"/>
          <w:lang w:val="en-IN"/>
        </w:rPr>
        <w:t xml:space="preserve"> 6E</w:t>
      </w:r>
      <w:proofErr w:type="gramStart"/>
      <w:r w:rsidRPr="005F19B0">
        <w:rPr>
          <w:rFonts w:cs="Arial"/>
          <w:spacing w:val="0"/>
          <w:sz w:val="26"/>
          <w:szCs w:val="26"/>
          <w:lang w:val="en-IN"/>
        </w:rPr>
        <w:t>2024 ,</w:t>
      </w:r>
      <w:proofErr w:type="gramEnd"/>
      <w:r w:rsidRPr="005F19B0">
        <w:rPr>
          <w:rFonts w:cs="Arial"/>
          <w:spacing w:val="0"/>
          <w:sz w:val="26"/>
          <w:szCs w:val="26"/>
          <w:lang w:val="en-IN"/>
        </w:rPr>
        <w:t xml:space="preserve"> SG+8475</w:t>
      </w:r>
    </w:p>
    <w:p w14:paraId="1310E8FD" w14:textId="77777777" w:rsidR="004D0639" w:rsidRPr="005F19B0" w:rsidRDefault="004D0639" w:rsidP="00A80E18">
      <w:pPr>
        <w:pStyle w:val="Title"/>
        <w:numPr>
          <w:ilvl w:val="0"/>
          <w:numId w:val="41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ascii="Segoe UI Emoji" w:hAnsi="Segoe UI Emoji" w:cs="Segoe UI Emoji"/>
          <w:spacing w:val="0"/>
          <w:sz w:val="26"/>
          <w:szCs w:val="26"/>
          <w:lang w:val="en-IN"/>
        </w:rPr>
        <w:t>⚠️</w:t>
      </w:r>
      <w:r w:rsidRPr="005F19B0">
        <w:rPr>
          <w:rFonts w:cs="Arial"/>
          <w:spacing w:val="0"/>
          <w:sz w:val="26"/>
          <w:szCs w:val="26"/>
          <w:lang w:val="en-IN"/>
        </w:rPr>
        <w:t xml:space="preserve">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Important</w:t>
      </w:r>
      <w:r w:rsidRPr="005F19B0">
        <w:rPr>
          <w:rFonts w:cs="Arial"/>
          <w:spacing w:val="0"/>
          <w:sz w:val="26"/>
          <w:szCs w:val="26"/>
          <w:lang w:val="en-IN"/>
        </w:rPr>
        <w:t>:</w:t>
      </w:r>
    </w:p>
    <w:p w14:paraId="0AC6FFD7" w14:textId="77777777" w:rsidR="004D0639" w:rsidRPr="005F19B0" w:rsidRDefault="004D0639" w:rsidP="00A80E18">
      <w:pPr>
        <w:pStyle w:val="Title"/>
        <w:numPr>
          <w:ilvl w:val="1"/>
          <w:numId w:val="41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Must be at least 3 characters</w:t>
      </w:r>
    </w:p>
    <w:p w14:paraId="0F518AFD" w14:textId="77777777" w:rsidR="004D0639" w:rsidRPr="005F19B0" w:rsidRDefault="004D0639" w:rsidP="00A80E18">
      <w:pPr>
        <w:pStyle w:val="Title"/>
        <w:numPr>
          <w:ilvl w:val="1"/>
          <w:numId w:val="41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Can include + symbol between carrier code and flight number (like SG+8475)</w:t>
      </w:r>
    </w:p>
    <w:p w14:paraId="464DC202" w14:textId="77777777" w:rsidR="004D0639" w:rsidRPr="00A80E18" w:rsidRDefault="004D0639" w:rsidP="00A80E18">
      <w:pPr>
        <w:pStyle w:val="Title"/>
        <w:numPr>
          <w:ilvl w:val="1"/>
          <w:numId w:val="41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Not case-sensitive (wf123 works same as WF123)</w:t>
      </w:r>
    </w:p>
    <w:p w14:paraId="249E2FAA" w14:textId="77777777" w:rsidR="00A80E18" w:rsidRPr="005F19B0" w:rsidRDefault="00A80E18" w:rsidP="00A80E18">
      <w:pPr>
        <w:rPr>
          <w:szCs w:val="26"/>
          <w:lang w:val="en-IN"/>
        </w:rPr>
      </w:pPr>
    </w:p>
    <w:p w14:paraId="3018A61D" w14:textId="77777777" w:rsidR="004D0639" w:rsidRPr="00A80E18" w:rsidRDefault="004D0639" w:rsidP="004D0639">
      <w:pPr>
        <w:pStyle w:val="Title"/>
        <w:rPr>
          <w:rFonts w:ascii="Segoe UI Emoji" w:hAnsi="Segoe UI Emoji" w:cs="Segoe UI Emoji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 xml:space="preserve">Incident Date </w:t>
      </w:r>
      <w:r w:rsidRPr="005F19B0">
        <w:rPr>
          <w:rFonts w:ascii="Segoe UI Emoji" w:hAnsi="Segoe UI Emoji" w:cs="Segoe UI Emoji"/>
          <w:spacing w:val="0"/>
          <w:sz w:val="26"/>
          <w:szCs w:val="26"/>
          <w:lang w:val="en-IN"/>
        </w:rPr>
        <w:t>📅</w:t>
      </w:r>
    </w:p>
    <w:p w14:paraId="3CAD6DCA" w14:textId="77777777" w:rsidR="00A80E18" w:rsidRPr="005F19B0" w:rsidRDefault="00A80E18" w:rsidP="00A80E18">
      <w:pPr>
        <w:rPr>
          <w:szCs w:val="26"/>
          <w:lang w:val="en-IN"/>
        </w:rPr>
      </w:pPr>
    </w:p>
    <w:p w14:paraId="3CA962C7" w14:textId="77777777" w:rsidR="004D0639" w:rsidRPr="005F19B0" w:rsidRDefault="004D0639" w:rsidP="00A80E18">
      <w:pPr>
        <w:pStyle w:val="Title"/>
        <w:numPr>
          <w:ilvl w:val="0"/>
          <w:numId w:val="42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What to enter</w:t>
      </w:r>
      <w:r w:rsidRPr="005F19B0">
        <w:rPr>
          <w:rFonts w:cs="Arial"/>
          <w:spacing w:val="0"/>
          <w:sz w:val="26"/>
          <w:szCs w:val="26"/>
          <w:lang w:val="en-IN"/>
        </w:rPr>
        <w:t>: The date when the data was sent to our application (not the departure date)</w:t>
      </w:r>
    </w:p>
    <w:p w14:paraId="493F47A1" w14:textId="77777777" w:rsidR="004D0639" w:rsidRPr="005F19B0" w:rsidRDefault="004D0639" w:rsidP="00A80E18">
      <w:pPr>
        <w:pStyle w:val="Title"/>
        <w:numPr>
          <w:ilvl w:val="0"/>
          <w:numId w:val="42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How to enter</w:t>
      </w:r>
      <w:r w:rsidRPr="005F19B0">
        <w:rPr>
          <w:rFonts w:cs="Arial"/>
          <w:spacing w:val="0"/>
          <w:sz w:val="26"/>
          <w:szCs w:val="26"/>
          <w:lang w:val="en-IN"/>
        </w:rPr>
        <w:t>: Click the calendar icon and select the date</w:t>
      </w:r>
    </w:p>
    <w:p w14:paraId="1BABD570" w14:textId="66EE1159" w:rsidR="004D0639" w:rsidRPr="00A80E18" w:rsidRDefault="004D0639" w:rsidP="00A80E18">
      <w:pPr>
        <w:pStyle w:val="Title"/>
        <w:numPr>
          <w:ilvl w:val="0"/>
          <w:numId w:val="42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ascii="Segoe UI Emoji" w:hAnsi="Segoe UI Emoji" w:cs="Segoe UI Emoji"/>
          <w:spacing w:val="0"/>
          <w:sz w:val="26"/>
          <w:szCs w:val="26"/>
          <w:lang w:val="en-IN"/>
        </w:rPr>
        <w:t>⚠️</w:t>
      </w:r>
      <w:r w:rsidRPr="005F19B0">
        <w:rPr>
          <w:rFonts w:cs="Arial"/>
          <w:spacing w:val="0"/>
          <w:sz w:val="26"/>
          <w:szCs w:val="26"/>
          <w:lang w:val="en-IN"/>
        </w:rPr>
        <w:t xml:space="preserve">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Important</w:t>
      </w:r>
      <w:r w:rsidRPr="005F19B0">
        <w:rPr>
          <w:rFonts w:cs="Arial"/>
          <w:spacing w:val="0"/>
          <w:sz w:val="26"/>
          <w:szCs w:val="26"/>
          <w:lang w:val="en-IN"/>
        </w:rPr>
        <w:t>: You MUST select a date - the extraction engine won't work without it</w:t>
      </w:r>
      <w:r w:rsidR="00A80E18" w:rsidRPr="00A80E18">
        <w:rPr>
          <w:rFonts w:cs="Arial"/>
          <w:spacing w:val="0"/>
          <w:sz w:val="26"/>
          <w:szCs w:val="26"/>
          <w:lang w:val="en-IN"/>
        </w:rPr>
        <w:t>.</w:t>
      </w:r>
    </w:p>
    <w:p w14:paraId="1E4DF7B0" w14:textId="77777777" w:rsidR="00A80E18" w:rsidRPr="005F19B0" w:rsidRDefault="00A80E18" w:rsidP="00A80E18">
      <w:pPr>
        <w:rPr>
          <w:szCs w:val="26"/>
          <w:lang w:val="en-IN"/>
        </w:rPr>
      </w:pPr>
    </w:p>
    <w:p w14:paraId="2A27FD62" w14:textId="3CBF8CD2" w:rsidR="004D0639" w:rsidRPr="00A80E18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 xml:space="preserve">Incident </w:t>
      </w:r>
      <w:proofErr w:type="gramStart"/>
      <w:r w:rsidRPr="005F19B0">
        <w:rPr>
          <w:rFonts w:cs="Arial"/>
          <w:b/>
          <w:bCs/>
          <w:spacing w:val="0"/>
          <w:sz w:val="26"/>
          <w:szCs w:val="26"/>
          <w:lang w:val="en-IN"/>
        </w:rPr>
        <w:t xml:space="preserve">Time </w:t>
      </w:r>
      <w:r w:rsidRPr="005F19B0">
        <w:rPr>
          <w:rFonts w:ascii="Segoe UI Emoji" w:hAnsi="Segoe UI Emoji" w:cs="Segoe UI Emoji"/>
          <w:spacing w:val="0"/>
          <w:sz w:val="26"/>
          <w:szCs w:val="26"/>
          <w:lang w:val="en-IN"/>
        </w:rPr>
        <w:t>⏰</w:t>
      </w:r>
      <w:r w:rsidRPr="005F19B0">
        <w:rPr>
          <w:rFonts w:cs="Arial"/>
          <w:spacing w:val="0"/>
          <w:sz w:val="26"/>
          <w:szCs w:val="26"/>
          <w:lang w:val="en-IN"/>
        </w:rPr>
        <w:t xml:space="preserve"> (</w:t>
      </w:r>
      <w:proofErr w:type="gramEnd"/>
      <w:r w:rsidR="00A80E18" w:rsidRPr="00A80E18">
        <w:rPr>
          <w:rFonts w:cs="Arial"/>
          <w:spacing w:val="0"/>
          <w:sz w:val="26"/>
          <w:szCs w:val="26"/>
          <w:lang w:val="en-IN"/>
        </w:rPr>
        <w:t>Currently Non-Functional</w:t>
      </w:r>
      <w:r w:rsidRPr="005F19B0">
        <w:rPr>
          <w:rFonts w:cs="Arial"/>
          <w:spacing w:val="0"/>
          <w:sz w:val="26"/>
          <w:szCs w:val="26"/>
          <w:lang w:val="en-IN"/>
        </w:rPr>
        <w:t>)</w:t>
      </w:r>
    </w:p>
    <w:p w14:paraId="68B849EB" w14:textId="77777777" w:rsidR="00A80E18" w:rsidRPr="005F19B0" w:rsidRDefault="00A80E18" w:rsidP="00A80E18">
      <w:pPr>
        <w:rPr>
          <w:szCs w:val="26"/>
          <w:lang w:val="en-IN"/>
        </w:rPr>
      </w:pPr>
    </w:p>
    <w:p w14:paraId="5B306E51" w14:textId="77777777" w:rsidR="004D0639" w:rsidRPr="005F19B0" w:rsidRDefault="004D0639" w:rsidP="00A80E18">
      <w:pPr>
        <w:pStyle w:val="Title"/>
        <w:numPr>
          <w:ilvl w:val="0"/>
          <w:numId w:val="43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What to enter</w:t>
      </w:r>
      <w:r w:rsidRPr="005F19B0">
        <w:rPr>
          <w:rFonts w:cs="Arial"/>
          <w:spacing w:val="0"/>
          <w:sz w:val="26"/>
          <w:szCs w:val="26"/>
          <w:lang w:val="en-IN"/>
        </w:rPr>
        <w:t>: If you know the specific time the issue occurred</w:t>
      </w:r>
    </w:p>
    <w:p w14:paraId="6C0511D5" w14:textId="77777777" w:rsidR="004D0639" w:rsidRPr="005F19B0" w:rsidRDefault="004D0639" w:rsidP="00A80E18">
      <w:pPr>
        <w:pStyle w:val="Title"/>
        <w:numPr>
          <w:ilvl w:val="0"/>
          <w:numId w:val="43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Format</w:t>
      </w:r>
      <w:r w:rsidRPr="005F19B0">
        <w:rPr>
          <w:rFonts w:cs="Arial"/>
          <w:spacing w:val="0"/>
          <w:sz w:val="26"/>
          <w:szCs w:val="26"/>
          <w:lang w:val="en-IN"/>
        </w:rPr>
        <w:t>: 24-hour time like 14:30 or 09:15</w:t>
      </w:r>
    </w:p>
    <w:p w14:paraId="198A149D" w14:textId="77777777" w:rsidR="004D0639" w:rsidRPr="00A80E18" w:rsidRDefault="004D0639" w:rsidP="00A80E18">
      <w:pPr>
        <w:pStyle w:val="Title"/>
        <w:numPr>
          <w:ilvl w:val="0"/>
          <w:numId w:val="43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If unsure</w:t>
      </w:r>
      <w:r w:rsidRPr="005F19B0">
        <w:rPr>
          <w:rFonts w:cs="Arial"/>
          <w:spacing w:val="0"/>
          <w:sz w:val="26"/>
          <w:szCs w:val="26"/>
          <w:lang w:val="en-IN"/>
        </w:rPr>
        <w:t>: Leave blank (system will use 00:00)</w:t>
      </w:r>
    </w:p>
    <w:p w14:paraId="7920B1E5" w14:textId="77777777" w:rsidR="00A80E18" w:rsidRPr="005F19B0" w:rsidRDefault="00A80E18" w:rsidP="00A80E18">
      <w:pPr>
        <w:rPr>
          <w:szCs w:val="26"/>
          <w:lang w:val="en-IN"/>
        </w:rPr>
      </w:pPr>
    </w:p>
    <w:p w14:paraId="614584CE" w14:textId="77777777" w:rsidR="004D0639" w:rsidRPr="00A80E18" w:rsidRDefault="004D0639" w:rsidP="004D0639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Step 2: Configure Azure Connection (First Time Only)</w:t>
      </w:r>
    </w:p>
    <w:p w14:paraId="1FE1B09C" w14:textId="77777777" w:rsidR="00A80E18" w:rsidRPr="005F19B0" w:rsidRDefault="00A80E18" w:rsidP="00A80E18">
      <w:pPr>
        <w:rPr>
          <w:lang w:val="en-IN"/>
        </w:rPr>
      </w:pPr>
    </w:p>
    <w:p w14:paraId="77003AE8" w14:textId="77777777" w:rsidR="00A80E18" w:rsidRDefault="00A80E18" w:rsidP="00A80E18">
      <w:pPr>
        <w:pStyle w:val="Title"/>
        <w:jc w:val="center"/>
        <w:rPr>
          <w:rFonts w:cs="Arial"/>
          <w:spacing w:val="0"/>
          <w:sz w:val="28"/>
          <w:szCs w:val="28"/>
          <w:lang w:val="en-IN"/>
        </w:rPr>
      </w:pPr>
      <w:r w:rsidRPr="00A80E18">
        <w:rPr>
          <w:rFonts w:cs="Arial"/>
          <w:b/>
          <w:bCs/>
          <w:noProof/>
          <w:spacing w:val="0"/>
          <w:sz w:val="28"/>
          <w:szCs w:val="28"/>
          <w:lang w:val="en-IN"/>
        </w:rPr>
        <w:drawing>
          <wp:inline distT="0" distB="0" distL="0" distR="0" wp14:anchorId="04BBDFCE" wp14:editId="7CD3314D">
            <wp:extent cx="3222171" cy="2825375"/>
            <wp:effectExtent l="0" t="0" r="0" b="0"/>
            <wp:docPr id="869045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457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68370" cy="28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spacing w:val="0"/>
          <w:sz w:val="28"/>
          <w:szCs w:val="28"/>
          <w:lang w:val="en-IN"/>
        </w:rPr>
        <w:br/>
      </w:r>
    </w:p>
    <w:p w14:paraId="25A3578C" w14:textId="30E908B8" w:rsidR="004D0639" w:rsidRPr="00A80E18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Click "</w:t>
      </w:r>
      <w:r w:rsidRPr="005F19B0">
        <w:rPr>
          <w:rFonts w:ascii="Segoe UI Symbol" w:hAnsi="Segoe UI Symbol" w:cs="Segoe UI Symbol"/>
          <w:spacing w:val="0"/>
          <w:sz w:val="26"/>
          <w:szCs w:val="26"/>
          <w:lang w:val="en-IN"/>
        </w:rPr>
        <w:t>⚙</w:t>
      </w:r>
      <w:r w:rsidRPr="005F19B0">
        <w:rPr>
          <w:rFonts w:cs="Arial"/>
          <w:spacing w:val="0"/>
          <w:sz w:val="26"/>
          <w:szCs w:val="26"/>
          <w:lang w:val="en-IN"/>
        </w:rPr>
        <w:t xml:space="preserve"> Configure Azure" if this is your first time or if you see connection errors.</w:t>
      </w:r>
    </w:p>
    <w:p w14:paraId="27605B59" w14:textId="77777777" w:rsidR="00A80E18" w:rsidRPr="005F19B0" w:rsidRDefault="00A80E18" w:rsidP="00A80E18">
      <w:pPr>
        <w:rPr>
          <w:szCs w:val="26"/>
          <w:lang w:val="en-IN"/>
        </w:rPr>
      </w:pPr>
    </w:p>
    <w:p w14:paraId="4950C572" w14:textId="77777777" w:rsidR="00A80E18" w:rsidRDefault="00A80E18" w:rsidP="004D0639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</w:p>
    <w:p w14:paraId="06625D32" w14:textId="4734A2A7" w:rsid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lastRenderedPageBreak/>
        <w:t>You'll need these details from your IT team</w:t>
      </w:r>
      <w:r w:rsidRPr="005F19B0">
        <w:rPr>
          <w:rFonts w:cs="Arial"/>
          <w:spacing w:val="0"/>
          <w:sz w:val="26"/>
          <w:szCs w:val="26"/>
          <w:lang w:val="en-IN"/>
        </w:rPr>
        <w:t>:</w:t>
      </w:r>
    </w:p>
    <w:p w14:paraId="7162199B" w14:textId="77777777" w:rsidR="00A80E18" w:rsidRPr="005F19B0" w:rsidRDefault="00A80E18" w:rsidP="00A80E18">
      <w:pPr>
        <w:rPr>
          <w:lang w:val="en-IN"/>
        </w:rPr>
      </w:pPr>
    </w:p>
    <w:p w14:paraId="069DF7A6" w14:textId="74F65332" w:rsidR="004D0639" w:rsidRPr="005F19B0" w:rsidRDefault="004D0639" w:rsidP="00A80E18">
      <w:pPr>
        <w:pStyle w:val="Title"/>
        <w:numPr>
          <w:ilvl w:val="0"/>
          <w:numId w:val="46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Organization URL</w:t>
      </w:r>
      <w:r w:rsidRPr="005F19B0">
        <w:rPr>
          <w:rFonts w:cs="Arial"/>
          <w:spacing w:val="0"/>
          <w:sz w:val="26"/>
          <w:szCs w:val="26"/>
          <w:lang w:val="en-IN"/>
        </w:rPr>
        <w:t xml:space="preserve">: Usually looks like </w:t>
      </w:r>
      <w:r w:rsidR="00A80E18">
        <w:rPr>
          <w:rFonts w:cs="Arial"/>
          <w:spacing w:val="0"/>
          <w:sz w:val="26"/>
          <w:szCs w:val="26"/>
          <w:lang w:val="en-IN"/>
        </w:rPr>
        <w:t>“</w:t>
      </w:r>
      <w:r w:rsidR="00A80E18" w:rsidRPr="00A80E18">
        <w:rPr>
          <w:rFonts w:cs="Arial"/>
          <w:spacing w:val="0"/>
          <w:sz w:val="26"/>
          <w:szCs w:val="26"/>
          <w:lang w:val="en-IN"/>
        </w:rPr>
        <w:t>sita-pse.visualstudio.com</w:t>
      </w:r>
      <w:r w:rsidR="00A80E18">
        <w:rPr>
          <w:rFonts w:cs="Arial"/>
          <w:spacing w:val="0"/>
          <w:sz w:val="26"/>
          <w:szCs w:val="26"/>
          <w:lang w:val="en-IN"/>
        </w:rPr>
        <w:t>”</w:t>
      </w:r>
    </w:p>
    <w:p w14:paraId="75323C6C" w14:textId="4D87B7F7" w:rsidR="004D0639" w:rsidRPr="005F19B0" w:rsidRDefault="004D0639" w:rsidP="00A80E18">
      <w:pPr>
        <w:pStyle w:val="Title"/>
        <w:numPr>
          <w:ilvl w:val="0"/>
          <w:numId w:val="46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Project Name</w:t>
      </w:r>
      <w:r w:rsidRPr="005F19B0">
        <w:rPr>
          <w:rFonts w:cs="Arial"/>
          <w:spacing w:val="0"/>
          <w:sz w:val="26"/>
          <w:szCs w:val="26"/>
          <w:lang w:val="en-IN"/>
        </w:rPr>
        <w:t>: The Azure DevOps project name (ask your team lead</w:t>
      </w:r>
      <w:r w:rsidR="00A80E18">
        <w:rPr>
          <w:rFonts w:cs="Arial"/>
          <w:spacing w:val="0"/>
          <w:sz w:val="26"/>
          <w:szCs w:val="26"/>
          <w:lang w:val="en-IN"/>
        </w:rPr>
        <w:t xml:space="preserve"> or L3</w:t>
      </w:r>
      <w:r w:rsidRPr="005F19B0">
        <w:rPr>
          <w:rFonts w:cs="Arial"/>
          <w:spacing w:val="0"/>
          <w:sz w:val="26"/>
          <w:szCs w:val="26"/>
          <w:lang w:val="en-IN"/>
        </w:rPr>
        <w:t>)</w:t>
      </w:r>
    </w:p>
    <w:p w14:paraId="2344E004" w14:textId="11576B5B" w:rsidR="004D0639" w:rsidRPr="005F19B0" w:rsidRDefault="004D0639" w:rsidP="00A80E18">
      <w:pPr>
        <w:pStyle w:val="Title"/>
        <w:numPr>
          <w:ilvl w:val="0"/>
          <w:numId w:val="46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Personal Access Token</w:t>
      </w:r>
      <w:r w:rsidRPr="005F19B0">
        <w:rPr>
          <w:rFonts w:cs="Arial"/>
          <w:spacing w:val="0"/>
          <w:sz w:val="26"/>
          <w:szCs w:val="26"/>
          <w:lang w:val="en-IN"/>
        </w:rPr>
        <w:t>: A secure password for Azure access</w:t>
      </w:r>
    </w:p>
    <w:p w14:paraId="2452B8C5" w14:textId="61BE4066" w:rsidR="004D0639" w:rsidRDefault="004D0639" w:rsidP="00A80E18">
      <w:pPr>
        <w:pStyle w:val="Title"/>
        <w:numPr>
          <w:ilvl w:val="0"/>
          <w:numId w:val="46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Environment</w:t>
      </w:r>
      <w:r w:rsidRPr="005F19B0">
        <w:rPr>
          <w:rFonts w:cs="Arial"/>
          <w:spacing w:val="0"/>
          <w:sz w:val="26"/>
          <w:szCs w:val="26"/>
          <w:lang w:val="en-IN"/>
        </w:rPr>
        <w:t>: Usually "Production" for live issues</w:t>
      </w:r>
    </w:p>
    <w:p w14:paraId="1BCA94EC" w14:textId="77777777" w:rsidR="00A80E18" w:rsidRPr="005F19B0" w:rsidRDefault="00A80E18" w:rsidP="00A80E18">
      <w:pPr>
        <w:rPr>
          <w:lang w:val="en-IN"/>
        </w:rPr>
      </w:pPr>
    </w:p>
    <w:p w14:paraId="148723B4" w14:textId="03BAC4F0" w:rsid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How to get a Personal Access Token</w:t>
      </w:r>
      <w:r w:rsidRPr="005F19B0">
        <w:rPr>
          <w:rFonts w:cs="Arial"/>
          <w:spacing w:val="0"/>
          <w:sz w:val="26"/>
          <w:szCs w:val="26"/>
          <w:lang w:val="en-IN"/>
        </w:rPr>
        <w:t>:</w:t>
      </w:r>
    </w:p>
    <w:p w14:paraId="40E9771F" w14:textId="77777777" w:rsidR="00A80E18" w:rsidRPr="005F19B0" w:rsidRDefault="00A80E18" w:rsidP="00A80E18">
      <w:pPr>
        <w:rPr>
          <w:lang w:val="en-IN"/>
        </w:rPr>
      </w:pPr>
    </w:p>
    <w:p w14:paraId="1F716478" w14:textId="6C1B6057" w:rsidR="004D0639" w:rsidRPr="005F19B0" w:rsidRDefault="004D0639" w:rsidP="00A80E18">
      <w:pPr>
        <w:pStyle w:val="Title"/>
        <w:numPr>
          <w:ilvl w:val="0"/>
          <w:numId w:val="48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Go to Azure DevOps in your browser</w:t>
      </w:r>
      <w:r w:rsidR="00A80E18">
        <w:rPr>
          <w:rFonts w:cs="Arial"/>
          <w:spacing w:val="0"/>
          <w:sz w:val="26"/>
          <w:szCs w:val="26"/>
          <w:lang w:val="en-IN"/>
        </w:rPr>
        <w:t xml:space="preserve"> (</w:t>
      </w:r>
      <w:r w:rsidR="00A80E18" w:rsidRPr="00A80E18">
        <w:rPr>
          <w:rFonts w:cs="Arial"/>
          <w:spacing w:val="0"/>
          <w:sz w:val="26"/>
          <w:szCs w:val="26"/>
          <w:lang w:val="en-IN"/>
        </w:rPr>
        <w:t>https://sitapse.visualstudio.com/_usersSettings/tokens</w:t>
      </w:r>
      <w:r w:rsidR="00A80E18">
        <w:rPr>
          <w:rFonts w:cs="Arial"/>
          <w:spacing w:val="0"/>
          <w:sz w:val="26"/>
          <w:szCs w:val="26"/>
          <w:lang w:val="en-IN"/>
        </w:rPr>
        <w:t>)</w:t>
      </w:r>
    </w:p>
    <w:p w14:paraId="5C280C49" w14:textId="517D37DC" w:rsidR="004D0639" w:rsidRPr="005F19B0" w:rsidRDefault="004D0639" w:rsidP="00A80E18">
      <w:pPr>
        <w:pStyle w:val="Title"/>
        <w:numPr>
          <w:ilvl w:val="0"/>
          <w:numId w:val="48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Click the icon besides your profile picture → Personal Access Tokens</w:t>
      </w:r>
    </w:p>
    <w:p w14:paraId="076C2B4F" w14:textId="4BD4C3EB" w:rsidR="004D0639" w:rsidRPr="005F19B0" w:rsidRDefault="004D0639" w:rsidP="00A80E18">
      <w:pPr>
        <w:pStyle w:val="Title"/>
        <w:numPr>
          <w:ilvl w:val="0"/>
          <w:numId w:val="48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Click "New Token"</w:t>
      </w:r>
    </w:p>
    <w:p w14:paraId="5BC6208F" w14:textId="3C6CF5C6" w:rsidR="004D0639" w:rsidRPr="005F19B0" w:rsidRDefault="004D0639" w:rsidP="00A80E18">
      <w:pPr>
        <w:pStyle w:val="Title"/>
        <w:numPr>
          <w:ilvl w:val="0"/>
          <w:numId w:val="48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Give it a name like "L3Engine"</w:t>
      </w:r>
    </w:p>
    <w:p w14:paraId="5ADBE3E4" w14:textId="3B1D79E2" w:rsidR="004D0639" w:rsidRPr="005F19B0" w:rsidRDefault="004D0639" w:rsidP="00A80E18">
      <w:pPr>
        <w:pStyle w:val="Title"/>
        <w:numPr>
          <w:ilvl w:val="0"/>
          <w:numId w:val="48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Set expiration to 30 days (recommended)</w:t>
      </w:r>
    </w:p>
    <w:p w14:paraId="40C288C8" w14:textId="74D99B7B" w:rsidR="004D0639" w:rsidRPr="005F19B0" w:rsidRDefault="004D0639" w:rsidP="00A80E18">
      <w:pPr>
        <w:pStyle w:val="Title"/>
        <w:numPr>
          <w:ilvl w:val="0"/>
          <w:numId w:val="48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Give it all permission under "Build" and "Release" sections permissions</w:t>
      </w:r>
    </w:p>
    <w:p w14:paraId="02062A2A" w14:textId="5B2EA95B" w:rsidR="004D0639" w:rsidRDefault="004D0639" w:rsidP="00A80E18">
      <w:pPr>
        <w:pStyle w:val="Title"/>
        <w:numPr>
          <w:ilvl w:val="0"/>
          <w:numId w:val="48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Copy the token and paste it in L3 Engine configuration wizard.</w:t>
      </w:r>
    </w:p>
    <w:p w14:paraId="7D3C1045" w14:textId="77777777" w:rsidR="00A80E18" w:rsidRPr="005F19B0" w:rsidRDefault="00A80E18" w:rsidP="00A80E18">
      <w:pPr>
        <w:rPr>
          <w:lang w:val="en-IN"/>
        </w:rPr>
      </w:pPr>
    </w:p>
    <w:p w14:paraId="418C4800" w14:textId="77777777" w:rsidR="004D0639" w:rsidRDefault="004D0639" w:rsidP="004D0639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Step 3: Extract the Logs</w:t>
      </w:r>
    </w:p>
    <w:p w14:paraId="09F62367" w14:textId="77777777" w:rsidR="00102214" w:rsidRPr="005F19B0" w:rsidRDefault="00102214" w:rsidP="00102214">
      <w:pPr>
        <w:rPr>
          <w:lang w:val="en-IN"/>
        </w:rPr>
      </w:pPr>
    </w:p>
    <w:p w14:paraId="3DB3116D" w14:textId="40DB0F91" w:rsidR="004D0639" w:rsidRPr="005F19B0" w:rsidRDefault="004D0639" w:rsidP="00A80E18">
      <w:pPr>
        <w:pStyle w:val="Title"/>
        <w:numPr>
          <w:ilvl w:val="0"/>
          <w:numId w:val="50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Click the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 xml:space="preserve">"Extract Logs" </w:t>
      </w:r>
      <w:r w:rsidRPr="005F19B0">
        <w:rPr>
          <w:rFonts w:cs="Arial"/>
          <w:spacing w:val="0"/>
          <w:sz w:val="26"/>
          <w:szCs w:val="26"/>
          <w:lang w:val="en-IN"/>
        </w:rPr>
        <w:t>button</w:t>
      </w:r>
    </w:p>
    <w:p w14:paraId="19B062E2" w14:textId="21A864FF" w:rsidR="004D0639" w:rsidRPr="005F19B0" w:rsidRDefault="004D0639" w:rsidP="00A80E18">
      <w:pPr>
        <w:pStyle w:val="Title"/>
        <w:numPr>
          <w:ilvl w:val="0"/>
          <w:numId w:val="50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Watch the progress bar and status messages</w:t>
      </w:r>
    </w:p>
    <w:p w14:paraId="1ECE3B3D" w14:textId="292AFC6B" w:rsidR="004D0639" w:rsidRPr="005F19B0" w:rsidRDefault="004D0639" w:rsidP="00A80E18">
      <w:pPr>
        <w:pStyle w:val="Title"/>
        <w:numPr>
          <w:ilvl w:val="0"/>
          <w:numId w:val="50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Typical wait time</w:t>
      </w:r>
      <w:r w:rsidRPr="005F19B0">
        <w:rPr>
          <w:rFonts w:cs="Arial"/>
          <w:spacing w:val="0"/>
          <w:sz w:val="26"/>
          <w:szCs w:val="26"/>
          <w:lang w:val="en-IN"/>
        </w:rPr>
        <w:t xml:space="preserve">: </w:t>
      </w:r>
      <w:r w:rsidR="00102214">
        <w:rPr>
          <w:rFonts w:cs="Arial"/>
          <w:spacing w:val="0"/>
          <w:sz w:val="26"/>
          <w:szCs w:val="26"/>
          <w:lang w:val="en-IN"/>
        </w:rPr>
        <w:t>1</w:t>
      </w:r>
      <w:r w:rsidRPr="005F19B0">
        <w:rPr>
          <w:rFonts w:cs="Arial"/>
          <w:spacing w:val="0"/>
          <w:sz w:val="26"/>
          <w:szCs w:val="26"/>
          <w:lang w:val="en-IN"/>
        </w:rPr>
        <w:t>-</w:t>
      </w:r>
      <w:r w:rsidR="00102214">
        <w:rPr>
          <w:rFonts w:cs="Arial"/>
          <w:spacing w:val="0"/>
          <w:sz w:val="26"/>
          <w:szCs w:val="26"/>
          <w:lang w:val="en-IN"/>
        </w:rPr>
        <w:t>2</w:t>
      </w:r>
      <w:r w:rsidRPr="005F19B0">
        <w:rPr>
          <w:rFonts w:cs="Arial"/>
          <w:spacing w:val="0"/>
          <w:sz w:val="26"/>
          <w:szCs w:val="26"/>
          <w:lang w:val="en-IN"/>
        </w:rPr>
        <w:t xml:space="preserve"> minutes depending on log size</w:t>
      </w:r>
    </w:p>
    <w:p w14:paraId="68C36368" w14:textId="6A110545" w:rsidR="004D0639" w:rsidRDefault="004D0639" w:rsidP="00A80E18">
      <w:pPr>
        <w:pStyle w:val="Title"/>
        <w:numPr>
          <w:ilvl w:val="0"/>
          <w:numId w:val="50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When complete, you'll see a list of extracted files</w:t>
      </w:r>
    </w:p>
    <w:p w14:paraId="78A71D7B" w14:textId="77777777" w:rsidR="00A80E18" w:rsidRPr="005F19B0" w:rsidRDefault="00A80E18" w:rsidP="00A80E18">
      <w:pPr>
        <w:rPr>
          <w:lang w:val="en-IN"/>
        </w:rPr>
      </w:pPr>
    </w:p>
    <w:p w14:paraId="2AC97B3A" w14:textId="4C2165C9" w:rsidR="004D0639" w:rsidRPr="005F19B0" w:rsidRDefault="004D0639" w:rsidP="004D0639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</w:p>
    <w:p w14:paraId="0E892FDF" w14:textId="77777777" w:rsid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What you'll see during extraction</w:t>
      </w:r>
      <w:r w:rsidRPr="005F19B0">
        <w:rPr>
          <w:rFonts w:cs="Arial"/>
          <w:spacing w:val="0"/>
          <w:sz w:val="26"/>
          <w:szCs w:val="26"/>
          <w:lang w:val="en-IN"/>
        </w:rPr>
        <w:t>:</w:t>
      </w:r>
    </w:p>
    <w:p w14:paraId="15D0338B" w14:textId="77777777" w:rsidR="00102214" w:rsidRPr="005F19B0" w:rsidRDefault="00102214" w:rsidP="00102214">
      <w:pPr>
        <w:rPr>
          <w:lang w:val="en-IN"/>
        </w:rPr>
      </w:pPr>
    </w:p>
    <w:p w14:paraId="3FFE42A5" w14:textId="77777777" w:rsidR="004D0639" w:rsidRPr="005F19B0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ascii="Segoe UI Emoji" w:hAnsi="Segoe UI Emoji" w:cs="Segoe UI Emoji"/>
          <w:spacing w:val="0"/>
          <w:sz w:val="26"/>
          <w:szCs w:val="26"/>
          <w:lang w:val="en-IN"/>
        </w:rPr>
        <w:t>✅</w:t>
      </w:r>
      <w:r w:rsidRPr="005F19B0">
        <w:rPr>
          <w:rFonts w:cs="Arial"/>
          <w:spacing w:val="0"/>
          <w:sz w:val="26"/>
          <w:szCs w:val="26"/>
          <w:lang w:val="en-IN"/>
        </w:rPr>
        <w:t xml:space="preserve"> "Starting pipeline..." - System is connecting to Azure</w:t>
      </w:r>
    </w:p>
    <w:p w14:paraId="184F9C78" w14:textId="77777777" w:rsidR="004D0639" w:rsidRPr="005F19B0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ascii="Segoe UI Emoji" w:hAnsi="Segoe UI Emoji" w:cs="Segoe UI Emoji"/>
          <w:spacing w:val="0"/>
          <w:sz w:val="26"/>
          <w:szCs w:val="26"/>
          <w:lang w:val="en-IN"/>
        </w:rPr>
        <w:t>✅</w:t>
      </w:r>
      <w:r w:rsidRPr="005F19B0">
        <w:rPr>
          <w:rFonts w:cs="Arial"/>
          <w:spacing w:val="0"/>
          <w:sz w:val="26"/>
          <w:szCs w:val="26"/>
          <w:lang w:val="en-IN"/>
        </w:rPr>
        <w:t xml:space="preserve"> "Pipeline running..." - Logs are being collected</w:t>
      </w:r>
    </w:p>
    <w:p w14:paraId="413269FB" w14:textId="77777777" w:rsidR="004D0639" w:rsidRPr="005F19B0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ascii="Segoe UI Emoji" w:hAnsi="Segoe UI Emoji" w:cs="Segoe UI Emoji"/>
          <w:spacing w:val="0"/>
          <w:sz w:val="26"/>
          <w:szCs w:val="26"/>
          <w:lang w:val="en-IN"/>
        </w:rPr>
        <w:t>✅</w:t>
      </w:r>
      <w:r w:rsidRPr="005F19B0">
        <w:rPr>
          <w:rFonts w:cs="Arial"/>
          <w:spacing w:val="0"/>
          <w:sz w:val="26"/>
          <w:szCs w:val="26"/>
          <w:lang w:val="en-IN"/>
        </w:rPr>
        <w:t xml:space="preserve"> "Downloading files..." - Files are being transferred to your computer</w:t>
      </w:r>
    </w:p>
    <w:p w14:paraId="4618997A" w14:textId="77777777" w:rsid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ascii="Segoe UI Emoji" w:hAnsi="Segoe UI Emoji" w:cs="Segoe UI Emoji"/>
          <w:spacing w:val="0"/>
          <w:sz w:val="26"/>
          <w:szCs w:val="26"/>
          <w:lang w:val="en-IN"/>
        </w:rPr>
        <w:t>✅</w:t>
      </w:r>
      <w:r w:rsidRPr="005F19B0">
        <w:rPr>
          <w:rFonts w:cs="Arial"/>
          <w:spacing w:val="0"/>
          <w:sz w:val="26"/>
          <w:szCs w:val="26"/>
          <w:lang w:val="en-IN"/>
        </w:rPr>
        <w:t xml:space="preserve"> "Extraction complete" - Ready for next step</w:t>
      </w:r>
    </w:p>
    <w:p w14:paraId="2648CD3B" w14:textId="77777777" w:rsidR="00102214" w:rsidRDefault="00102214" w:rsidP="00102214">
      <w:pPr>
        <w:rPr>
          <w:lang w:val="en-IN"/>
        </w:rPr>
      </w:pPr>
    </w:p>
    <w:p w14:paraId="67934135" w14:textId="77777777" w:rsidR="00102214" w:rsidRPr="005F19B0" w:rsidRDefault="00102214" w:rsidP="00102214">
      <w:pPr>
        <w:rPr>
          <w:lang w:val="en-IN"/>
        </w:rPr>
      </w:pPr>
    </w:p>
    <w:p w14:paraId="38C4A840" w14:textId="77777777" w:rsidR="004D0639" w:rsidRDefault="004D0639" w:rsidP="004D0639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Step 4: Download Your Files</w:t>
      </w:r>
    </w:p>
    <w:p w14:paraId="5247469D" w14:textId="77777777" w:rsidR="00102214" w:rsidRPr="005F19B0" w:rsidRDefault="00102214" w:rsidP="00102214">
      <w:pPr>
        <w:rPr>
          <w:lang w:val="en-IN"/>
        </w:rPr>
      </w:pPr>
    </w:p>
    <w:p w14:paraId="5F5C50D2" w14:textId="77777777" w:rsid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You'll see a table with all the log files found:</w:t>
      </w:r>
    </w:p>
    <w:p w14:paraId="506BB77F" w14:textId="77777777" w:rsidR="00102214" w:rsidRPr="005F19B0" w:rsidRDefault="00102214" w:rsidP="00102214">
      <w:pPr>
        <w:rPr>
          <w:lang w:val="en-IN"/>
        </w:rPr>
      </w:pPr>
    </w:p>
    <w:p w14:paraId="73957F33" w14:textId="77777777" w:rsidR="004D0639" w:rsidRPr="005F19B0" w:rsidRDefault="004D0639" w:rsidP="00102214">
      <w:pPr>
        <w:pStyle w:val="Title"/>
        <w:numPr>
          <w:ilvl w:val="0"/>
          <w:numId w:val="51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File Name</w:t>
      </w:r>
      <w:r w:rsidRPr="005F19B0">
        <w:rPr>
          <w:rFonts w:cs="Arial"/>
          <w:spacing w:val="0"/>
          <w:sz w:val="26"/>
          <w:szCs w:val="26"/>
          <w:lang w:val="en-IN"/>
        </w:rPr>
        <w:t>: The name of each log file</w:t>
      </w:r>
    </w:p>
    <w:p w14:paraId="493DAB7B" w14:textId="77777777" w:rsidR="004D0639" w:rsidRPr="005F19B0" w:rsidRDefault="004D0639" w:rsidP="00102214">
      <w:pPr>
        <w:pStyle w:val="Title"/>
        <w:numPr>
          <w:ilvl w:val="0"/>
          <w:numId w:val="51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Size</w:t>
      </w:r>
      <w:r w:rsidRPr="005F19B0">
        <w:rPr>
          <w:rFonts w:cs="Arial"/>
          <w:spacing w:val="0"/>
          <w:sz w:val="26"/>
          <w:szCs w:val="26"/>
          <w:lang w:val="en-IN"/>
        </w:rPr>
        <w:t>: How big each file is</w:t>
      </w:r>
    </w:p>
    <w:p w14:paraId="5DE87382" w14:textId="77777777" w:rsidR="004D0639" w:rsidRPr="005F19B0" w:rsidRDefault="004D0639" w:rsidP="00102214">
      <w:pPr>
        <w:pStyle w:val="Title"/>
        <w:numPr>
          <w:ilvl w:val="0"/>
          <w:numId w:val="51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Time</w:t>
      </w:r>
      <w:r w:rsidRPr="005F19B0">
        <w:rPr>
          <w:rFonts w:cs="Arial"/>
          <w:spacing w:val="0"/>
          <w:sz w:val="26"/>
          <w:szCs w:val="26"/>
          <w:lang w:val="en-IN"/>
        </w:rPr>
        <w:t>: When it was extracted</w:t>
      </w:r>
    </w:p>
    <w:p w14:paraId="39A43CA9" w14:textId="77777777" w:rsidR="004D0639" w:rsidRDefault="004D0639" w:rsidP="00102214">
      <w:pPr>
        <w:pStyle w:val="Title"/>
        <w:numPr>
          <w:ilvl w:val="0"/>
          <w:numId w:val="51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Status</w:t>
      </w:r>
      <w:r w:rsidRPr="005F19B0">
        <w:rPr>
          <w:rFonts w:cs="Arial"/>
          <w:spacing w:val="0"/>
          <w:sz w:val="26"/>
          <w:szCs w:val="26"/>
          <w:lang w:val="en-IN"/>
        </w:rPr>
        <w:t>: Whether the file is ready</w:t>
      </w:r>
    </w:p>
    <w:p w14:paraId="63200868" w14:textId="77777777" w:rsidR="00102214" w:rsidRPr="005F19B0" w:rsidRDefault="00102214" w:rsidP="00102214">
      <w:pPr>
        <w:rPr>
          <w:lang w:val="en-IN"/>
        </w:rPr>
      </w:pPr>
    </w:p>
    <w:p w14:paraId="6CB7F197" w14:textId="77777777" w:rsidR="004D0639" w:rsidRPr="00102214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Download Options:</w:t>
      </w:r>
    </w:p>
    <w:p w14:paraId="6BAE2AE0" w14:textId="77777777" w:rsidR="00102214" w:rsidRPr="005F19B0" w:rsidRDefault="00102214" w:rsidP="00102214">
      <w:pPr>
        <w:rPr>
          <w:lang w:val="en-IN"/>
        </w:rPr>
      </w:pPr>
    </w:p>
    <w:p w14:paraId="67BC11A8" w14:textId="77777777" w:rsidR="004D0639" w:rsidRPr="005F19B0" w:rsidRDefault="004D0639" w:rsidP="00102214">
      <w:pPr>
        <w:pStyle w:val="Title"/>
        <w:numPr>
          <w:ilvl w:val="0"/>
          <w:numId w:val="52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Download All</w:t>
      </w:r>
      <w:r w:rsidRPr="005F19B0">
        <w:rPr>
          <w:rFonts w:cs="Arial"/>
          <w:spacing w:val="0"/>
          <w:sz w:val="26"/>
          <w:szCs w:val="26"/>
          <w:lang w:val="en-IN"/>
        </w:rPr>
        <w:t>: Gets everything (recommended for thorough investigation)</w:t>
      </w:r>
    </w:p>
    <w:p w14:paraId="34FE5823" w14:textId="77777777" w:rsidR="004D0639" w:rsidRPr="005F19B0" w:rsidRDefault="004D0639" w:rsidP="00102214">
      <w:pPr>
        <w:pStyle w:val="Title"/>
        <w:numPr>
          <w:ilvl w:val="0"/>
          <w:numId w:val="52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Download Selected</w:t>
      </w:r>
      <w:r w:rsidRPr="005F19B0">
        <w:rPr>
          <w:rFonts w:cs="Arial"/>
          <w:spacing w:val="0"/>
          <w:sz w:val="26"/>
          <w:szCs w:val="26"/>
          <w:lang w:val="en-IN"/>
        </w:rPr>
        <w:t>: Click specific files first, then download only those.</w:t>
      </w:r>
    </w:p>
    <w:p w14:paraId="0B5D5EB5" w14:textId="77777777" w:rsidR="00102214" w:rsidRDefault="00102214" w:rsidP="004D0639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</w:p>
    <w:p w14:paraId="1C880518" w14:textId="6106C1E9" w:rsidR="004D0639" w:rsidRPr="005F19B0" w:rsidRDefault="00102214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NOTE:</w:t>
      </w:r>
      <w:r w:rsidR="004D0639" w:rsidRPr="005F19B0">
        <w:rPr>
          <w:rFonts w:cs="Arial"/>
          <w:spacing w:val="0"/>
          <w:sz w:val="26"/>
          <w:szCs w:val="26"/>
          <w:lang w:val="en-IN"/>
        </w:rPr>
        <w:t xml:space="preserve"> The user will be able to preview files only once they have been downloaded</w:t>
      </w:r>
    </w:p>
    <w:p w14:paraId="29381D0C" w14:textId="3C64041A" w:rsidR="004D0639" w:rsidRDefault="004D0639" w:rsidP="00102214">
      <w:pPr>
        <w:pStyle w:val="Title"/>
        <w:numPr>
          <w:ilvl w:val="1"/>
          <w:numId w:val="50"/>
        </w:numPr>
        <w:rPr>
          <w:rFonts w:cs="Arial"/>
          <w:spacing w:val="0"/>
          <w:sz w:val="32"/>
          <w:szCs w:val="32"/>
          <w:lang w:val="en-IN"/>
        </w:rPr>
      </w:pPr>
      <w:r w:rsidRPr="005F19B0">
        <w:rPr>
          <w:rFonts w:cs="Arial"/>
          <w:spacing w:val="0"/>
          <w:sz w:val="32"/>
          <w:szCs w:val="32"/>
          <w:lang w:val="en-IN"/>
        </w:rPr>
        <w:lastRenderedPageBreak/>
        <w:t>What Can Go Wrong and How to Fix It</w:t>
      </w:r>
    </w:p>
    <w:p w14:paraId="5B7BEDF0" w14:textId="77777777" w:rsidR="00102214" w:rsidRPr="00102214" w:rsidRDefault="00102214" w:rsidP="00102214">
      <w:pPr>
        <w:rPr>
          <w:lang w:val="en-IN"/>
        </w:rPr>
      </w:pPr>
    </w:p>
    <w:p w14:paraId="68BF1918" w14:textId="77777777" w:rsidR="004D0639" w:rsidRDefault="004D0639" w:rsidP="004D0639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ascii="Segoe UI Emoji" w:hAnsi="Segoe UI Emoji" w:cs="Segoe UI Emoji"/>
          <w:color w:val="C00000"/>
          <w:spacing w:val="0"/>
          <w:sz w:val="26"/>
          <w:szCs w:val="26"/>
          <w:lang w:val="en-IN"/>
        </w:rPr>
        <w:t>❌</w:t>
      </w:r>
      <w:r w:rsidRPr="005F19B0">
        <w:rPr>
          <w:rFonts w:cs="Arial"/>
          <w:spacing w:val="0"/>
          <w:sz w:val="26"/>
          <w:szCs w:val="26"/>
          <w:lang w:val="en-IN"/>
        </w:rPr>
        <w:t xml:space="preserve">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"Configuration Error - Please configure Azure settings"</w:t>
      </w:r>
    </w:p>
    <w:p w14:paraId="622A857E" w14:textId="77777777" w:rsidR="00102214" w:rsidRPr="005F19B0" w:rsidRDefault="00102214" w:rsidP="00102214">
      <w:pPr>
        <w:rPr>
          <w:lang w:val="en-IN"/>
        </w:rPr>
      </w:pPr>
    </w:p>
    <w:p w14:paraId="06328F5B" w14:textId="77777777" w:rsidR="004D0639" w:rsidRPr="005F19B0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What happened</w:t>
      </w:r>
      <w:r w:rsidRPr="005F19B0">
        <w:rPr>
          <w:rFonts w:cs="Arial"/>
          <w:spacing w:val="0"/>
          <w:sz w:val="26"/>
          <w:szCs w:val="26"/>
          <w:lang w:val="en-IN"/>
        </w:rPr>
        <w:t>: Azure connection isn't set up</w:t>
      </w:r>
    </w:p>
    <w:p w14:paraId="5CB23D2B" w14:textId="77777777" w:rsidR="004D0639" w:rsidRPr="005F19B0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How to fix</w:t>
      </w:r>
      <w:r w:rsidRPr="005F19B0">
        <w:rPr>
          <w:rFonts w:cs="Arial"/>
          <w:spacing w:val="0"/>
          <w:sz w:val="26"/>
          <w:szCs w:val="26"/>
          <w:lang w:val="en-IN"/>
        </w:rPr>
        <w:t>:</w:t>
      </w:r>
    </w:p>
    <w:p w14:paraId="3CE193C8" w14:textId="5CD00BD0" w:rsidR="004D0639" w:rsidRPr="005F19B0" w:rsidRDefault="004D0639" w:rsidP="00102214">
      <w:pPr>
        <w:pStyle w:val="Title"/>
        <w:numPr>
          <w:ilvl w:val="0"/>
          <w:numId w:val="57"/>
        </w:numPr>
        <w:ind w:left="72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Click "</w:t>
      </w:r>
      <w:r w:rsidRPr="005F19B0">
        <w:rPr>
          <w:rFonts w:ascii="Segoe UI Symbol" w:hAnsi="Segoe UI Symbol" w:cs="Segoe UI Symbol"/>
          <w:spacing w:val="0"/>
          <w:sz w:val="26"/>
          <w:szCs w:val="26"/>
          <w:lang w:val="en-IN"/>
        </w:rPr>
        <w:t>⚙</w:t>
      </w:r>
      <w:r w:rsidRPr="005F19B0">
        <w:rPr>
          <w:rFonts w:cs="Arial"/>
          <w:spacing w:val="0"/>
          <w:sz w:val="26"/>
          <w:szCs w:val="26"/>
          <w:lang w:val="en-IN"/>
        </w:rPr>
        <w:t xml:space="preserve"> Configure Azure"</w:t>
      </w:r>
    </w:p>
    <w:p w14:paraId="34EF2E7B" w14:textId="2A728161" w:rsidR="004D0639" w:rsidRPr="005F19B0" w:rsidRDefault="004D0639" w:rsidP="00102214">
      <w:pPr>
        <w:pStyle w:val="Title"/>
        <w:numPr>
          <w:ilvl w:val="0"/>
          <w:numId w:val="57"/>
        </w:numPr>
        <w:ind w:left="72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Enter your Azure details (see Step 2 above)</w:t>
      </w:r>
    </w:p>
    <w:p w14:paraId="56D701D2" w14:textId="05DA3CB6" w:rsidR="004D0639" w:rsidRPr="005F19B0" w:rsidRDefault="004D0639" w:rsidP="00102214">
      <w:pPr>
        <w:pStyle w:val="Title"/>
        <w:numPr>
          <w:ilvl w:val="0"/>
          <w:numId w:val="57"/>
        </w:numPr>
        <w:ind w:left="72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Click "Test Connection"</w:t>
      </w:r>
    </w:p>
    <w:p w14:paraId="116DA6AA" w14:textId="2057B6C2" w:rsidR="004D0639" w:rsidRDefault="004D0639" w:rsidP="00102214">
      <w:pPr>
        <w:pStyle w:val="Title"/>
        <w:numPr>
          <w:ilvl w:val="0"/>
          <w:numId w:val="57"/>
        </w:numPr>
        <w:ind w:left="72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If it fails, double-check your organization URL and token</w:t>
      </w:r>
    </w:p>
    <w:p w14:paraId="5FE975B9" w14:textId="77777777" w:rsidR="00102214" w:rsidRPr="005F19B0" w:rsidRDefault="00102214" w:rsidP="00102214">
      <w:pPr>
        <w:rPr>
          <w:lang w:val="en-IN"/>
        </w:rPr>
      </w:pPr>
    </w:p>
    <w:p w14:paraId="369F8546" w14:textId="77777777" w:rsidR="004D0639" w:rsidRDefault="004D0639" w:rsidP="004D0639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ascii="Segoe UI Emoji" w:hAnsi="Segoe UI Emoji" w:cs="Segoe UI Emoji"/>
          <w:color w:val="C00000"/>
          <w:spacing w:val="0"/>
          <w:sz w:val="26"/>
          <w:szCs w:val="26"/>
          <w:lang w:val="en-IN"/>
        </w:rPr>
        <w:t>❌</w:t>
      </w:r>
      <w:r w:rsidRPr="005F19B0">
        <w:rPr>
          <w:rFonts w:cs="Arial"/>
          <w:color w:val="C00000"/>
          <w:spacing w:val="0"/>
          <w:sz w:val="26"/>
          <w:szCs w:val="26"/>
          <w:lang w:val="en-IN"/>
        </w:rPr>
        <w:t xml:space="preserve">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"Validation Error - Please enter a flight number"</w:t>
      </w:r>
    </w:p>
    <w:p w14:paraId="608F5D8E" w14:textId="77777777" w:rsidR="00102214" w:rsidRPr="005F19B0" w:rsidRDefault="00102214" w:rsidP="00102214">
      <w:pPr>
        <w:rPr>
          <w:lang w:val="en-IN"/>
        </w:rPr>
      </w:pPr>
    </w:p>
    <w:p w14:paraId="20C8AD24" w14:textId="77777777" w:rsidR="004D0639" w:rsidRPr="005F19B0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What happened</w:t>
      </w:r>
      <w:r w:rsidRPr="005F19B0">
        <w:rPr>
          <w:rFonts w:cs="Arial"/>
          <w:spacing w:val="0"/>
          <w:sz w:val="26"/>
          <w:szCs w:val="26"/>
          <w:lang w:val="en-IN"/>
        </w:rPr>
        <w:t>: Flight number field is empty</w:t>
      </w:r>
    </w:p>
    <w:p w14:paraId="4DA70855" w14:textId="77777777" w:rsid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How to fix</w:t>
      </w:r>
      <w:r w:rsidRPr="005F19B0">
        <w:rPr>
          <w:rFonts w:cs="Arial"/>
          <w:spacing w:val="0"/>
          <w:sz w:val="26"/>
          <w:szCs w:val="26"/>
          <w:lang w:val="en-IN"/>
        </w:rPr>
        <w:t>: Enter at least 3 characters in the flight number field</w:t>
      </w:r>
    </w:p>
    <w:p w14:paraId="761D6191" w14:textId="77777777" w:rsidR="00102214" w:rsidRPr="005F19B0" w:rsidRDefault="00102214" w:rsidP="00102214">
      <w:pPr>
        <w:rPr>
          <w:lang w:val="en-IN"/>
        </w:rPr>
      </w:pPr>
    </w:p>
    <w:p w14:paraId="1BF77EF2" w14:textId="77777777" w:rsidR="004D0639" w:rsidRDefault="004D0639" w:rsidP="004D0639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ascii="Segoe UI Emoji" w:hAnsi="Segoe UI Emoji" w:cs="Segoe UI Emoji"/>
          <w:color w:val="C00000"/>
          <w:spacing w:val="0"/>
          <w:sz w:val="26"/>
          <w:szCs w:val="26"/>
          <w:lang w:val="en-IN"/>
        </w:rPr>
        <w:t>❌</w:t>
      </w:r>
      <w:r w:rsidRPr="005F19B0">
        <w:rPr>
          <w:rFonts w:cs="Arial"/>
          <w:color w:val="C00000"/>
          <w:spacing w:val="0"/>
          <w:sz w:val="26"/>
          <w:szCs w:val="26"/>
          <w:lang w:val="en-IN"/>
        </w:rPr>
        <w:t xml:space="preserve">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"Validation Error - Flight number must be at least 3 characters"</w:t>
      </w:r>
    </w:p>
    <w:p w14:paraId="168D0020" w14:textId="77777777" w:rsidR="00102214" w:rsidRPr="005F19B0" w:rsidRDefault="00102214" w:rsidP="00102214">
      <w:pPr>
        <w:rPr>
          <w:lang w:val="en-IN"/>
        </w:rPr>
      </w:pPr>
    </w:p>
    <w:p w14:paraId="00CDCA22" w14:textId="77777777" w:rsidR="004D0639" w:rsidRPr="005F19B0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What happened</w:t>
      </w:r>
      <w:r w:rsidRPr="005F19B0">
        <w:rPr>
          <w:rFonts w:cs="Arial"/>
          <w:spacing w:val="0"/>
          <w:sz w:val="26"/>
          <w:szCs w:val="26"/>
          <w:lang w:val="en-IN"/>
        </w:rPr>
        <w:t>: Flight number is too short</w:t>
      </w:r>
    </w:p>
    <w:p w14:paraId="71D02103" w14:textId="77777777" w:rsid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How to fix</w:t>
      </w:r>
      <w:r w:rsidRPr="005F19B0">
        <w:rPr>
          <w:rFonts w:cs="Arial"/>
          <w:spacing w:val="0"/>
          <w:sz w:val="26"/>
          <w:szCs w:val="26"/>
          <w:lang w:val="en-IN"/>
        </w:rPr>
        <w:t>: Check the flight number - it should be like WF123, not just WF</w:t>
      </w:r>
    </w:p>
    <w:p w14:paraId="6B3BA2BA" w14:textId="77777777" w:rsidR="00102214" w:rsidRPr="005F19B0" w:rsidRDefault="00102214" w:rsidP="00102214">
      <w:pPr>
        <w:rPr>
          <w:lang w:val="en-IN"/>
        </w:rPr>
      </w:pPr>
    </w:p>
    <w:p w14:paraId="588F65CD" w14:textId="77777777" w:rsidR="004D0639" w:rsidRDefault="004D0639" w:rsidP="004D0639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ascii="Segoe UI Emoji" w:hAnsi="Segoe UI Emoji" w:cs="Segoe UI Emoji"/>
          <w:color w:val="C00000"/>
          <w:spacing w:val="0"/>
          <w:sz w:val="26"/>
          <w:szCs w:val="26"/>
          <w:lang w:val="en-IN"/>
        </w:rPr>
        <w:t>❌</w:t>
      </w:r>
      <w:r w:rsidRPr="005F19B0">
        <w:rPr>
          <w:rFonts w:cs="Arial"/>
          <w:color w:val="C00000"/>
          <w:spacing w:val="0"/>
          <w:sz w:val="26"/>
          <w:szCs w:val="26"/>
          <w:lang w:val="en-IN"/>
        </w:rPr>
        <w:t xml:space="preserve">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"Pipeline execution failed"</w:t>
      </w:r>
    </w:p>
    <w:p w14:paraId="598A3CA1" w14:textId="77777777" w:rsidR="00102214" w:rsidRPr="005F19B0" w:rsidRDefault="00102214" w:rsidP="00102214">
      <w:pPr>
        <w:rPr>
          <w:lang w:val="en-IN"/>
        </w:rPr>
      </w:pPr>
    </w:p>
    <w:p w14:paraId="10415CA4" w14:textId="77777777" w:rsidR="004D0639" w:rsidRPr="005F19B0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What happened</w:t>
      </w:r>
      <w:r w:rsidRPr="005F19B0">
        <w:rPr>
          <w:rFonts w:cs="Arial"/>
          <w:spacing w:val="0"/>
          <w:sz w:val="26"/>
          <w:szCs w:val="26"/>
          <w:lang w:val="en-IN"/>
        </w:rPr>
        <w:t>: Something went wrong in Azure</w:t>
      </w:r>
    </w:p>
    <w:p w14:paraId="368BBA06" w14:textId="77777777" w:rsidR="004D0639" w:rsidRPr="005F19B0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How to fix</w:t>
      </w:r>
      <w:r w:rsidRPr="005F19B0">
        <w:rPr>
          <w:rFonts w:cs="Arial"/>
          <w:spacing w:val="0"/>
          <w:sz w:val="26"/>
          <w:szCs w:val="26"/>
          <w:lang w:val="en-IN"/>
        </w:rPr>
        <w:t>:</w:t>
      </w:r>
    </w:p>
    <w:p w14:paraId="296C45BB" w14:textId="174992A4" w:rsidR="004D0639" w:rsidRPr="005F19B0" w:rsidRDefault="004D0639" w:rsidP="00102214">
      <w:pPr>
        <w:pStyle w:val="Title"/>
        <w:numPr>
          <w:ilvl w:val="0"/>
          <w:numId w:val="56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Check if the flight</w:t>
      </w:r>
      <w:r w:rsidR="00102214">
        <w:rPr>
          <w:rFonts w:cs="Arial"/>
          <w:spacing w:val="0"/>
          <w:sz w:val="26"/>
          <w:szCs w:val="26"/>
          <w:lang w:val="en-IN"/>
        </w:rPr>
        <w:t xml:space="preserve"> data was</w:t>
      </w:r>
      <w:r w:rsidRPr="005F19B0">
        <w:rPr>
          <w:rFonts w:cs="Arial"/>
          <w:spacing w:val="0"/>
          <w:sz w:val="26"/>
          <w:szCs w:val="26"/>
          <w:lang w:val="en-IN"/>
        </w:rPr>
        <w:t xml:space="preserve"> </w:t>
      </w:r>
      <w:proofErr w:type="gramStart"/>
      <w:r w:rsidRPr="005F19B0">
        <w:rPr>
          <w:rFonts w:cs="Arial"/>
          <w:spacing w:val="0"/>
          <w:sz w:val="26"/>
          <w:szCs w:val="26"/>
          <w:lang w:val="en-IN"/>
        </w:rPr>
        <w:t xml:space="preserve">actually </w:t>
      </w:r>
      <w:r w:rsidR="00102214">
        <w:rPr>
          <w:rFonts w:cs="Arial"/>
          <w:spacing w:val="0"/>
          <w:sz w:val="26"/>
          <w:szCs w:val="26"/>
          <w:lang w:val="en-IN"/>
        </w:rPr>
        <w:t>received</w:t>
      </w:r>
      <w:proofErr w:type="gramEnd"/>
      <w:r w:rsidRPr="005F19B0">
        <w:rPr>
          <w:rFonts w:cs="Arial"/>
          <w:spacing w:val="0"/>
          <w:sz w:val="26"/>
          <w:szCs w:val="26"/>
          <w:lang w:val="en-IN"/>
        </w:rPr>
        <w:t xml:space="preserve"> on that date.</w:t>
      </w:r>
    </w:p>
    <w:p w14:paraId="39BBF0B3" w14:textId="40FD60DB" w:rsidR="004D0639" w:rsidRPr="005F19B0" w:rsidRDefault="004D0639" w:rsidP="00102214">
      <w:pPr>
        <w:pStyle w:val="Title"/>
        <w:numPr>
          <w:ilvl w:val="0"/>
          <w:numId w:val="56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Try again in a few minutes (might be temporary).</w:t>
      </w:r>
    </w:p>
    <w:p w14:paraId="7A0DCDBA" w14:textId="537995A9" w:rsidR="004D0639" w:rsidRPr="005F19B0" w:rsidRDefault="004D0639" w:rsidP="00102214">
      <w:pPr>
        <w:pStyle w:val="Title"/>
        <w:numPr>
          <w:ilvl w:val="0"/>
          <w:numId w:val="56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Regenerate expired PAT token.</w:t>
      </w:r>
    </w:p>
    <w:p w14:paraId="7E9A5C71" w14:textId="7A6F6801" w:rsidR="004D0639" w:rsidRDefault="004D0639" w:rsidP="00102214">
      <w:pPr>
        <w:pStyle w:val="Title"/>
        <w:numPr>
          <w:ilvl w:val="0"/>
          <w:numId w:val="56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If it keeps failing, contact your Azure DevOps team.</w:t>
      </w:r>
    </w:p>
    <w:p w14:paraId="1E30EDC8" w14:textId="77777777" w:rsidR="00102214" w:rsidRPr="005F19B0" w:rsidRDefault="00102214" w:rsidP="00102214">
      <w:pPr>
        <w:rPr>
          <w:lang w:val="en-IN"/>
        </w:rPr>
      </w:pPr>
    </w:p>
    <w:p w14:paraId="02D94F45" w14:textId="77777777" w:rsidR="004D0639" w:rsidRDefault="004D0639" w:rsidP="004D0639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ascii="Segoe UI Emoji" w:hAnsi="Segoe UI Emoji" w:cs="Segoe UI Emoji"/>
          <w:color w:val="C00000"/>
          <w:spacing w:val="0"/>
          <w:sz w:val="26"/>
          <w:szCs w:val="26"/>
          <w:lang w:val="en-IN"/>
        </w:rPr>
        <w:t>❌</w:t>
      </w:r>
      <w:r w:rsidRPr="005F19B0">
        <w:rPr>
          <w:rFonts w:cs="Arial"/>
          <w:color w:val="C00000"/>
          <w:spacing w:val="0"/>
          <w:sz w:val="26"/>
          <w:szCs w:val="26"/>
          <w:lang w:val="en-IN"/>
        </w:rPr>
        <w:t xml:space="preserve">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"No logs found for flight"</w:t>
      </w:r>
    </w:p>
    <w:p w14:paraId="701482B3" w14:textId="77777777" w:rsidR="00102214" w:rsidRPr="005F19B0" w:rsidRDefault="00102214" w:rsidP="00102214">
      <w:pPr>
        <w:rPr>
          <w:lang w:val="en-IN"/>
        </w:rPr>
      </w:pPr>
    </w:p>
    <w:p w14:paraId="65C2B30D" w14:textId="77777777" w:rsidR="004D0639" w:rsidRPr="005F19B0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What happened</w:t>
      </w:r>
      <w:r w:rsidRPr="005F19B0">
        <w:rPr>
          <w:rFonts w:cs="Arial"/>
          <w:spacing w:val="0"/>
          <w:sz w:val="26"/>
          <w:szCs w:val="26"/>
          <w:lang w:val="en-IN"/>
        </w:rPr>
        <w:t>: System couldn't find any logs for your flight</w:t>
      </w:r>
    </w:p>
    <w:p w14:paraId="795BE146" w14:textId="77777777" w:rsidR="004D0639" w:rsidRPr="005F19B0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Possible reasons</w:t>
      </w:r>
      <w:r w:rsidRPr="005F19B0">
        <w:rPr>
          <w:rFonts w:cs="Arial"/>
          <w:spacing w:val="0"/>
          <w:sz w:val="26"/>
          <w:szCs w:val="26"/>
          <w:lang w:val="en-IN"/>
        </w:rPr>
        <w:t>:</w:t>
      </w:r>
    </w:p>
    <w:p w14:paraId="54DE2C52" w14:textId="77777777" w:rsidR="004D0639" w:rsidRPr="005F19B0" w:rsidRDefault="004D0639" w:rsidP="00102214">
      <w:pPr>
        <w:pStyle w:val="Title"/>
        <w:numPr>
          <w:ilvl w:val="0"/>
          <w:numId w:val="58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Flight number spelled wrong</w:t>
      </w:r>
    </w:p>
    <w:p w14:paraId="6A572339" w14:textId="77777777" w:rsidR="004D0639" w:rsidRPr="005F19B0" w:rsidRDefault="004D0639" w:rsidP="00102214">
      <w:pPr>
        <w:pStyle w:val="Title"/>
        <w:numPr>
          <w:ilvl w:val="0"/>
          <w:numId w:val="58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Wrong date selected</w:t>
      </w:r>
    </w:p>
    <w:p w14:paraId="2BEF2EF4" w14:textId="77777777" w:rsidR="004D0639" w:rsidRPr="005F19B0" w:rsidRDefault="004D0639" w:rsidP="00102214">
      <w:pPr>
        <w:pStyle w:val="Title"/>
        <w:numPr>
          <w:ilvl w:val="0"/>
          <w:numId w:val="58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Flight didn't operate that day</w:t>
      </w:r>
    </w:p>
    <w:p w14:paraId="11E91A0A" w14:textId="77777777" w:rsidR="004D0639" w:rsidRDefault="004D0639" w:rsidP="00102214">
      <w:pPr>
        <w:pStyle w:val="Title"/>
        <w:numPr>
          <w:ilvl w:val="0"/>
          <w:numId w:val="58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Logs not available yet (for very recent flights)</w:t>
      </w:r>
    </w:p>
    <w:p w14:paraId="640EB2C8" w14:textId="77777777" w:rsidR="00102214" w:rsidRPr="005F19B0" w:rsidRDefault="00102214" w:rsidP="00102214">
      <w:pPr>
        <w:rPr>
          <w:lang w:val="en-IN"/>
        </w:rPr>
      </w:pPr>
    </w:p>
    <w:p w14:paraId="3698AB7A" w14:textId="77777777" w:rsidR="004D0639" w:rsidRPr="005F19B0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How to fix</w:t>
      </w:r>
      <w:r w:rsidRPr="005F19B0">
        <w:rPr>
          <w:rFonts w:cs="Arial"/>
          <w:spacing w:val="0"/>
          <w:sz w:val="26"/>
          <w:szCs w:val="26"/>
          <w:lang w:val="en-IN"/>
        </w:rPr>
        <w:t>:</w:t>
      </w:r>
    </w:p>
    <w:p w14:paraId="19F749DB" w14:textId="103C78E0" w:rsidR="004D0639" w:rsidRPr="005F19B0" w:rsidRDefault="004D0639" w:rsidP="00102214">
      <w:pPr>
        <w:pStyle w:val="Title"/>
        <w:numPr>
          <w:ilvl w:val="0"/>
          <w:numId w:val="60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Double-check flight number spelling</w:t>
      </w:r>
    </w:p>
    <w:p w14:paraId="3ED90491" w14:textId="5F12AE63" w:rsidR="004D0639" w:rsidRPr="005F19B0" w:rsidRDefault="004D0639" w:rsidP="00102214">
      <w:pPr>
        <w:pStyle w:val="Title"/>
        <w:numPr>
          <w:ilvl w:val="0"/>
          <w:numId w:val="60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Verify the flight date with operations</w:t>
      </w:r>
    </w:p>
    <w:p w14:paraId="2690F662" w14:textId="6AB8F46A" w:rsidR="004D0639" w:rsidRPr="005F19B0" w:rsidRDefault="004D0639" w:rsidP="00102214">
      <w:pPr>
        <w:pStyle w:val="Title"/>
        <w:numPr>
          <w:ilvl w:val="0"/>
          <w:numId w:val="60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Try a slightly different date if unsure</w:t>
      </w:r>
    </w:p>
    <w:p w14:paraId="2248E0ED" w14:textId="5485684A" w:rsidR="004D0639" w:rsidRDefault="004D0639" w:rsidP="00102214">
      <w:pPr>
        <w:pStyle w:val="Title"/>
        <w:numPr>
          <w:ilvl w:val="0"/>
          <w:numId w:val="60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For recent flights, wait a few hours and try again</w:t>
      </w:r>
    </w:p>
    <w:p w14:paraId="733DC029" w14:textId="77777777" w:rsidR="00102214" w:rsidRPr="005F19B0" w:rsidRDefault="00102214" w:rsidP="00102214">
      <w:pPr>
        <w:rPr>
          <w:lang w:val="en-IN"/>
        </w:rPr>
      </w:pPr>
    </w:p>
    <w:p w14:paraId="1934F3A0" w14:textId="77777777" w:rsidR="00102214" w:rsidRDefault="00102214" w:rsidP="00102214">
      <w:pPr>
        <w:pStyle w:val="Title"/>
        <w:ind w:left="360"/>
        <w:rPr>
          <w:rFonts w:cs="Arial"/>
          <w:spacing w:val="0"/>
          <w:sz w:val="32"/>
          <w:szCs w:val="32"/>
          <w:lang w:val="en-IN"/>
        </w:rPr>
      </w:pPr>
    </w:p>
    <w:p w14:paraId="18832518" w14:textId="77777777" w:rsidR="00102214" w:rsidRDefault="00102214" w:rsidP="00102214">
      <w:pPr>
        <w:pStyle w:val="Title"/>
        <w:ind w:left="360"/>
        <w:rPr>
          <w:rFonts w:cs="Arial"/>
          <w:spacing w:val="0"/>
          <w:sz w:val="32"/>
          <w:szCs w:val="32"/>
          <w:lang w:val="en-IN"/>
        </w:rPr>
      </w:pPr>
    </w:p>
    <w:p w14:paraId="08E149B5" w14:textId="77777777" w:rsidR="00102214" w:rsidRPr="00102214" w:rsidRDefault="00102214" w:rsidP="00102214">
      <w:pPr>
        <w:rPr>
          <w:lang w:val="en-IN"/>
        </w:rPr>
      </w:pPr>
    </w:p>
    <w:p w14:paraId="60E996F9" w14:textId="32E8BA95" w:rsidR="004D0639" w:rsidRDefault="004D0639" w:rsidP="00102214">
      <w:pPr>
        <w:pStyle w:val="Title"/>
        <w:numPr>
          <w:ilvl w:val="1"/>
          <w:numId w:val="60"/>
        </w:numPr>
        <w:rPr>
          <w:rFonts w:cs="Arial"/>
          <w:spacing w:val="0"/>
          <w:sz w:val="32"/>
          <w:szCs w:val="32"/>
          <w:lang w:val="en-IN"/>
        </w:rPr>
      </w:pPr>
      <w:r w:rsidRPr="005F19B0">
        <w:rPr>
          <w:rFonts w:cs="Arial"/>
          <w:spacing w:val="0"/>
          <w:sz w:val="32"/>
          <w:szCs w:val="32"/>
          <w:lang w:val="en-IN"/>
        </w:rPr>
        <w:lastRenderedPageBreak/>
        <w:t>Tips for Success</w:t>
      </w:r>
    </w:p>
    <w:p w14:paraId="2713852C" w14:textId="77777777" w:rsidR="00102214" w:rsidRPr="00102214" w:rsidRDefault="00102214" w:rsidP="00102214">
      <w:pPr>
        <w:rPr>
          <w:lang w:val="en-IN"/>
        </w:rPr>
      </w:pPr>
    </w:p>
    <w:p w14:paraId="7C51B51B" w14:textId="77777777" w:rsid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ascii="Segoe UI Emoji" w:hAnsi="Segoe UI Emoji" w:cs="Segoe UI Emoji"/>
          <w:spacing w:val="0"/>
          <w:sz w:val="26"/>
          <w:szCs w:val="26"/>
          <w:lang w:val="en-IN"/>
        </w:rPr>
        <w:t>✅</w:t>
      </w:r>
      <w:r w:rsidRPr="005F19B0">
        <w:rPr>
          <w:rFonts w:cs="Arial"/>
          <w:spacing w:val="0"/>
          <w:sz w:val="26"/>
          <w:szCs w:val="26"/>
          <w:lang w:val="en-IN"/>
        </w:rPr>
        <w:t xml:space="preserve">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Double-check flight details</w:t>
      </w:r>
      <w:r w:rsidRPr="005F19B0">
        <w:rPr>
          <w:rFonts w:cs="Arial"/>
          <w:spacing w:val="0"/>
          <w:sz w:val="26"/>
          <w:szCs w:val="26"/>
          <w:lang w:val="en-IN"/>
        </w:rPr>
        <w:t>: Most errors come from typos in flight numbers or wrong dates</w:t>
      </w:r>
    </w:p>
    <w:p w14:paraId="0E5C9EA2" w14:textId="77777777" w:rsidR="00102214" w:rsidRPr="005F19B0" w:rsidRDefault="00102214" w:rsidP="00102214">
      <w:pPr>
        <w:rPr>
          <w:lang w:val="en-IN"/>
        </w:rPr>
      </w:pPr>
    </w:p>
    <w:p w14:paraId="659DC72A" w14:textId="77777777" w:rsid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ascii="Segoe UI Emoji" w:hAnsi="Segoe UI Emoji" w:cs="Segoe UI Emoji"/>
          <w:spacing w:val="0"/>
          <w:sz w:val="26"/>
          <w:szCs w:val="26"/>
          <w:lang w:val="en-IN"/>
        </w:rPr>
        <w:t>✅</w:t>
      </w:r>
      <w:r w:rsidRPr="005F19B0">
        <w:rPr>
          <w:rFonts w:cs="Arial"/>
          <w:spacing w:val="0"/>
          <w:sz w:val="26"/>
          <w:szCs w:val="26"/>
          <w:lang w:val="en-IN"/>
        </w:rPr>
        <w:t xml:space="preserve">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Use the preview feature</w:t>
      </w:r>
      <w:r w:rsidRPr="005F19B0">
        <w:rPr>
          <w:rFonts w:cs="Arial"/>
          <w:spacing w:val="0"/>
          <w:sz w:val="26"/>
          <w:szCs w:val="26"/>
          <w:lang w:val="en-IN"/>
        </w:rPr>
        <w:t>: Look at file contents by downloading individual files.</w:t>
      </w:r>
    </w:p>
    <w:p w14:paraId="7D86ADBF" w14:textId="77777777" w:rsidR="00102214" w:rsidRPr="005F19B0" w:rsidRDefault="00102214" w:rsidP="00102214">
      <w:pPr>
        <w:rPr>
          <w:lang w:val="en-IN"/>
        </w:rPr>
      </w:pPr>
    </w:p>
    <w:p w14:paraId="70EE87EC" w14:textId="77777777" w:rsid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ascii="Segoe UI Emoji" w:hAnsi="Segoe UI Emoji" w:cs="Segoe UI Emoji"/>
          <w:spacing w:val="0"/>
          <w:sz w:val="26"/>
          <w:szCs w:val="26"/>
          <w:lang w:val="en-IN"/>
        </w:rPr>
        <w:t>✅</w:t>
      </w:r>
      <w:r w:rsidRPr="005F19B0">
        <w:rPr>
          <w:rFonts w:cs="Arial"/>
          <w:spacing w:val="0"/>
          <w:sz w:val="26"/>
          <w:szCs w:val="26"/>
          <w:lang w:val="en-IN"/>
        </w:rPr>
        <w:t xml:space="preserve">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Save your work</w:t>
      </w:r>
      <w:r w:rsidRPr="005F19B0">
        <w:rPr>
          <w:rFonts w:cs="Arial"/>
          <w:spacing w:val="0"/>
          <w:sz w:val="26"/>
          <w:szCs w:val="26"/>
          <w:lang w:val="en-IN"/>
        </w:rPr>
        <w:t>: The system remembers your Azure configuration, so you only need to set it up once</w:t>
      </w:r>
    </w:p>
    <w:p w14:paraId="341144AC" w14:textId="77777777" w:rsidR="00102214" w:rsidRPr="005F19B0" w:rsidRDefault="00102214" w:rsidP="00102214">
      <w:pPr>
        <w:rPr>
          <w:lang w:val="en-IN"/>
        </w:rPr>
      </w:pPr>
    </w:p>
    <w:p w14:paraId="24EB8EBC" w14:textId="2867A358" w:rsid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ascii="Segoe UI Emoji" w:hAnsi="Segoe UI Emoji" w:cs="Segoe UI Emoji"/>
          <w:spacing w:val="0"/>
          <w:sz w:val="26"/>
          <w:szCs w:val="26"/>
          <w:lang w:val="en-IN"/>
        </w:rPr>
        <w:t>✅</w:t>
      </w:r>
      <w:r w:rsidRPr="005F19B0">
        <w:rPr>
          <w:rFonts w:cs="Arial"/>
          <w:spacing w:val="0"/>
          <w:sz w:val="26"/>
          <w:szCs w:val="26"/>
          <w:lang w:val="en-IN"/>
        </w:rPr>
        <w:t xml:space="preserve">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Organize your files</w:t>
      </w:r>
      <w:r w:rsidRPr="005F19B0">
        <w:rPr>
          <w:rFonts w:cs="Arial"/>
          <w:spacing w:val="0"/>
          <w:sz w:val="26"/>
          <w:szCs w:val="26"/>
          <w:lang w:val="en-IN"/>
        </w:rPr>
        <w:t>: Downloaded files go to your downloads folder by default, but you can choose a</w:t>
      </w:r>
      <w:r w:rsidR="00102214">
        <w:rPr>
          <w:rFonts w:cs="Arial"/>
          <w:spacing w:val="0"/>
          <w:sz w:val="26"/>
          <w:szCs w:val="26"/>
          <w:lang w:val="en-IN"/>
        </w:rPr>
        <w:t xml:space="preserve"> </w:t>
      </w:r>
      <w:r w:rsidRPr="005F19B0">
        <w:rPr>
          <w:rFonts w:cs="Arial"/>
          <w:spacing w:val="0"/>
          <w:sz w:val="26"/>
          <w:szCs w:val="26"/>
          <w:lang w:val="en-IN"/>
        </w:rPr>
        <w:t>different location</w:t>
      </w:r>
    </w:p>
    <w:p w14:paraId="10506994" w14:textId="77777777" w:rsidR="00102214" w:rsidRPr="005F19B0" w:rsidRDefault="00102214" w:rsidP="00102214">
      <w:pPr>
        <w:rPr>
          <w:lang w:val="en-IN"/>
        </w:rPr>
      </w:pPr>
    </w:p>
    <w:p w14:paraId="7BCF9491" w14:textId="099D7570" w:rsid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ascii="Segoe UI Emoji" w:hAnsi="Segoe UI Emoji" w:cs="Segoe UI Emoji"/>
          <w:spacing w:val="0"/>
          <w:sz w:val="26"/>
          <w:szCs w:val="26"/>
          <w:lang w:val="en-IN"/>
        </w:rPr>
        <w:t>✅</w:t>
      </w:r>
      <w:r w:rsidRPr="005F19B0">
        <w:rPr>
          <w:rFonts w:cs="Arial"/>
          <w:spacing w:val="0"/>
          <w:sz w:val="26"/>
          <w:szCs w:val="26"/>
          <w:lang w:val="en-IN"/>
        </w:rPr>
        <w:t xml:space="preserve">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Be patient</w:t>
      </w:r>
      <w:r w:rsidRPr="005F19B0">
        <w:rPr>
          <w:rFonts w:cs="Arial"/>
          <w:spacing w:val="0"/>
          <w:sz w:val="26"/>
          <w:szCs w:val="26"/>
          <w:lang w:val="en-IN"/>
        </w:rPr>
        <w:t xml:space="preserve">: Large investigations can take </w:t>
      </w:r>
      <w:r w:rsidR="00102214">
        <w:rPr>
          <w:rFonts w:cs="Arial"/>
          <w:spacing w:val="0"/>
          <w:sz w:val="26"/>
          <w:szCs w:val="26"/>
          <w:lang w:val="en-IN"/>
        </w:rPr>
        <w:t xml:space="preserve">up to </w:t>
      </w:r>
      <w:r w:rsidRPr="005F19B0">
        <w:rPr>
          <w:rFonts w:cs="Arial"/>
          <w:spacing w:val="0"/>
          <w:sz w:val="26"/>
          <w:szCs w:val="26"/>
          <w:lang w:val="en-IN"/>
        </w:rPr>
        <w:t>1</w:t>
      </w:r>
      <w:r w:rsidR="00102214">
        <w:rPr>
          <w:rFonts w:cs="Arial"/>
          <w:spacing w:val="0"/>
          <w:sz w:val="26"/>
          <w:szCs w:val="26"/>
          <w:lang w:val="en-IN"/>
        </w:rPr>
        <w:t xml:space="preserve">0 </w:t>
      </w:r>
      <w:r w:rsidRPr="005F19B0">
        <w:rPr>
          <w:rFonts w:cs="Arial"/>
          <w:spacing w:val="0"/>
          <w:sz w:val="26"/>
          <w:szCs w:val="26"/>
          <w:lang w:val="en-IN"/>
        </w:rPr>
        <w:t>minutes to extract all logs</w:t>
      </w:r>
    </w:p>
    <w:p w14:paraId="28D633F4" w14:textId="77777777" w:rsidR="00102214" w:rsidRPr="005F19B0" w:rsidRDefault="00102214" w:rsidP="00102214">
      <w:pPr>
        <w:rPr>
          <w:lang w:val="en-IN"/>
        </w:rPr>
      </w:pPr>
    </w:p>
    <w:p w14:paraId="65836972" w14:textId="01C212FC" w:rsidR="004D0639" w:rsidRDefault="004D0639" w:rsidP="00102214">
      <w:pPr>
        <w:pStyle w:val="Title"/>
        <w:numPr>
          <w:ilvl w:val="1"/>
          <w:numId w:val="60"/>
        </w:numPr>
        <w:rPr>
          <w:rFonts w:cs="Arial"/>
          <w:spacing w:val="0"/>
          <w:sz w:val="32"/>
          <w:szCs w:val="32"/>
          <w:lang w:val="en-IN"/>
        </w:rPr>
      </w:pPr>
      <w:r w:rsidRPr="005F19B0">
        <w:rPr>
          <w:rFonts w:cs="Arial"/>
          <w:spacing w:val="0"/>
          <w:sz w:val="32"/>
          <w:szCs w:val="32"/>
          <w:lang w:val="en-IN"/>
        </w:rPr>
        <w:t>What You'll Get</w:t>
      </w:r>
    </w:p>
    <w:p w14:paraId="33092AF7" w14:textId="77777777" w:rsidR="00102214" w:rsidRPr="00102214" w:rsidRDefault="00102214" w:rsidP="00102214">
      <w:pPr>
        <w:rPr>
          <w:lang w:val="en-IN"/>
        </w:rPr>
      </w:pPr>
    </w:p>
    <w:p w14:paraId="7D713478" w14:textId="77777777" w:rsid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After successful extraction, you'll have:</w:t>
      </w:r>
    </w:p>
    <w:p w14:paraId="490DF75D" w14:textId="77777777" w:rsidR="00102214" w:rsidRPr="005F19B0" w:rsidRDefault="00102214" w:rsidP="00102214">
      <w:pPr>
        <w:rPr>
          <w:lang w:val="en-IN"/>
        </w:rPr>
      </w:pPr>
    </w:p>
    <w:p w14:paraId="7AF6DBAC" w14:textId="77777777" w:rsidR="004D0639" w:rsidRPr="005F19B0" w:rsidRDefault="004D0639" w:rsidP="00102214">
      <w:pPr>
        <w:pStyle w:val="Title"/>
        <w:numPr>
          <w:ilvl w:val="0"/>
          <w:numId w:val="61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Application Logs</w:t>
      </w:r>
      <w:r w:rsidRPr="005F19B0">
        <w:rPr>
          <w:rFonts w:cs="Arial"/>
          <w:spacing w:val="0"/>
          <w:sz w:val="26"/>
          <w:szCs w:val="26"/>
          <w:lang w:val="en-IN"/>
        </w:rPr>
        <w:t>: Detailed system operation logs</w:t>
      </w:r>
    </w:p>
    <w:p w14:paraId="6B564DE4" w14:textId="77777777" w:rsidR="004D0639" w:rsidRPr="005F19B0" w:rsidRDefault="004D0639" w:rsidP="00102214">
      <w:pPr>
        <w:pStyle w:val="Title"/>
        <w:numPr>
          <w:ilvl w:val="0"/>
          <w:numId w:val="61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Error Logs</w:t>
      </w:r>
      <w:r w:rsidRPr="005F19B0">
        <w:rPr>
          <w:rFonts w:cs="Arial"/>
          <w:spacing w:val="0"/>
          <w:sz w:val="26"/>
          <w:szCs w:val="26"/>
          <w:lang w:val="en-IN"/>
        </w:rPr>
        <w:t>: Any errors that occurred during flight processing</w:t>
      </w:r>
    </w:p>
    <w:p w14:paraId="68F72022" w14:textId="77777777" w:rsidR="004D0639" w:rsidRPr="005F19B0" w:rsidRDefault="004D0639" w:rsidP="00102214">
      <w:pPr>
        <w:pStyle w:val="Title"/>
        <w:numPr>
          <w:ilvl w:val="0"/>
          <w:numId w:val="61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Performance Logs</w:t>
      </w:r>
      <w:r w:rsidRPr="005F19B0">
        <w:rPr>
          <w:rFonts w:cs="Arial"/>
          <w:spacing w:val="0"/>
          <w:sz w:val="26"/>
          <w:szCs w:val="26"/>
          <w:lang w:val="en-IN"/>
        </w:rPr>
        <w:t>: System timing and performance data</w:t>
      </w:r>
    </w:p>
    <w:p w14:paraId="6B989F60" w14:textId="067432CB" w:rsidR="004D0639" w:rsidRDefault="004D0639" w:rsidP="00102214">
      <w:pPr>
        <w:pStyle w:val="Title"/>
        <w:numPr>
          <w:ilvl w:val="0"/>
          <w:numId w:val="61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Debug Logs</w:t>
      </w:r>
      <w:r w:rsidRPr="005F19B0">
        <w:rPr>
          <w:rFonts w:cs="Arial"/>
          <w:spacing w:val="0"/>
          <w:sz w:val="26"/>
          <w:szCs w:val="26"/>
          <w:lang w:val="en-IN"/>
        </w:rPr>
        <w:t xml:space="preserve">: </w:t>
      </w:r>
      <w:r w:rsidR="00102214">
        <w:rPr>
          <w:rFonts w:cs="Arial"/>
          <w:spacing w:val="0"/>
          <w:sz w:val="26"/>
          <w:szCs w:val="26"/>
          <w:lang w:val="en-IN"/>
        </w:rPr>
        <w:t xml:space="preserve">(If turned ON) </w:t>
      </w:r>
      <w:r w:rsidRPr="005F19B0">
        <w:rPr>
          <w:rFonts w:cs="Arial"/>
          <w:spacing w:val="0"/>
          <w:sz w:val="26"/>
          <w:szCs w:val="26"/>
          <w:lang w:val="en-IN"/>
        </w:rPr>
        <w:t>Detailed troubleshooting information</w:t>
      </w:r>
    </w:p>
    <w:p w14:paraId="6B1F1E87" w14:textId="77777777" w:rsidR="00102214" w:rsidRPr="005F19B0" w:rsidRDefault="00102214" w:rsidP="00102214">
      <w:pPr>
        <w:rPr>
          <w:lang w:val="en-IN"/>
        </w:rPr>
      </w:pPr>
    </w:p>
    <w:p w14:paraId="59271CB6" w14:textId="77777777" w:rsid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These files are automatically organized by date and flight number, ready for the next step: Log Parsing.</w:t>
      </w:r>
    </w:p>
    <w:p w14:paraId="08D51D81" w14:textId="77777777" w:rsidR="00102214" w:rsidRDefault="00102214" w:rsidP="00102214">
      <w:pPr>
        <w:rPr>
          <w:lang w:val="en-IN"/>
        </w:rPr>
      </w:pPr>
    </w:p>
    <w:p w14:paraId="1E5097CC" w14:textId="77777777" w:rsidR="00102214" w:rsidRDefault="00102214" w:rsidP="00102214">
      <w:pPr>
        <w:rPr>
          <w:lang w:val="en-IN"/>
        </w:rPr>
      </w:pPr>
    </w:p>
    <w:p w14:paraId="60EE31B5" w14:textId="77777777" w:rsidR="00102214" w:rsidRDefault="00102214" w:rsidP="00102214">
      <w:pPr>
        <w:rPr>
          <w:lang w:val="en-IN"/>
        </w:rPr>
      </w:pPr>
    </w:p>
    <w:p w14:paraId="6E4EAA2E" w14:textId="77777777" w:rsidR="00102214" w:rsidRDefault="00102214" w:rsidP="00102214">
      <w:pPr>
        <w:rPr>
          <w:lang w:val="en-IN"/>
        </w:rPr>
      </w:pPr>
    </w:p>
    <w:p w14:paraId="659669A8" w14:textId="77777777" w:rsidR="00102214" w:rsidRDefault="00102214" w:rsidP="00102214">
      <w:pPr>
        <w:rPr>
          <w:lang w:val="en-IN"/>
        </w:rPr>
      </w:pPr>
    </w:p>
    <w:p w14:paraId="4500DED8" w14:textId="77777777" w:rsidR="00102214" w:rsidRDefault="00102214" w:rsidP="00102214">
      <w:pPr>
        <w:rPr>
          <w:lang w:val="en-IN"/>
        </w:rPr>
      </w:pPr>
    </w:p>
    <w:p w14:paraId="249B2C2D" w14:textId="77777777" w:rsidR="00102214" w:rsidRDefault="00102214" w:rsidP="00102214">
      <w:pPr>
        <w:rPr>
          <w:lang w:val="en-IN"/>
        </w:rPr>
      </w:pPr>
    </w:p>
    <w:p w14:paraId="76429E96" w14:textId="77777777" w:rsidR="00102214" w:rsidRDefault="00102214" w:rsidP="00102214">
      <w:pPr>
        <w:rPr>
          <w:lang w:val="en-IN"/>
        </w:rPr>
      </w:pPr>
    </w:p>
    <w:p w14:paraId="26881980" w14:textId="77777777" w:rsidR="00102214" w:rsidRDefault="00102214" w:rsidP="00102214">
      <w:pPr>
        <w:rPr>
          <w:lang w:val="en-IN"/>
        </w:rPr>
      </w:pPr>
    </w:p>
    <w:p w14:paraId="1401E08C" w14:textId="77777777" w:rsidR="00102214" w:rsidRDefault="00102214" w:rsidP="00102214">
      <w:pPr>
        <w:rPr>
          <w:lang w:val="en-IN"/>
        </w:rPr>
      </w:pPr>
    </w:p>
    <w:p w14:paraId="2E47C7D0" w14:textId="77777777" w:rsidR="00102214" w:rsidRDefault="00102214" w:rsidP="00102214">
      <w:pPr>
        <w:rPr>
          <w:lang w:val="en-IN"/>
        </w:rPr>
      </w:pPr>
    </w:p>
    <w:p w14:paraId="4CBA3825" w14:textId="77777777" w:rsidR="00102214" w:rsidRDefault="00102214" w:rsidP="00102214">
      <w:pPr>
        <w:rPr>
          <w:lang w:val="en-IN"/>
        </w:rPr>
      </w:pPr>
    </w:p>
    <w:p w14:paraId="2FCAA861" w14:textId="77777777" w:rsidR="00102214" w:rsidRDefault="00102214" w:rsidP="00102214">
      <w:pPr>
        <w:rPr>
          <w:lang w:val="en-IN"/>
        </w:rPr>
      </w:pPr>
    </w:p>
    <w:p w14:paraId="7D261A9D" w14:textId="77777777" w:rsidR="00102214" w:rsidRDefault="00102214" w:rsidP="00102214">
      <w:pPr>
        <w:rPr>
          <w:lang w:val="en-IN"/>
        </w:rPr>
      </w:pPr>
    </w:p>
    <w:p w14:paraId="2A459028" w14:textId="77777777" w:rsidR="00102214" w:rsidRDefault="00102214" w:rsidP="00102214">
      <w:pPr>
        <w:rPr>
          <w:lang w:val="en-IN"/>
        </w:rPr>
      </w:pPr>
    </w:p>
    <w:p w14:paraId="33CFF149" w14:textId="77777777" w:rsidR="00102214" w:rsidRDefault="00102214" w:rsidP="00102214">
      <w:pPr>
        <w:rPr>
          <w:lang w:val="en-IN"/>
        </w:rPr>
      </w:pPr>
    </w:p>
    <w:p w14:paraId="7D6210CA" w14:textId="77777777" w:rsidR="00102214" w:rsidRDefault="00102214" w:rsidP="00102214">
      <w:pPr>
        <w:rPr>
          <w:lang w:val="en-IN"/>
        </w:rPr>
      </w:pPr>
    </w:p>
    <w:p w14:paraId="2B83A8DD" w14:textId="77777777" w:rsidR="00102214" w:rsidRDefault="00102214" w:rsidP="00102214">
      <w:pPr>
        <w:rPr>
          <w:lang w:val="en-IN"/>
        </w:rPr>
      </w:pPr>
    </w:p>
    <w:p w14:paraId="7E91F01E" w14:textId="77777777" w:rsidR="00102214" w:rsidRDefault="00102214" w:rsidP="00102214">
      <w:pPr>
        <w:rPr>
          <w:lang w:val="en-IN"/>
        </w:rPr>
      </w:pPr>
    </w:p>
    <w:p w14:paraId="393BFC7C" w14:textId="77777777" w:rsidR="00102214" w:rsidRDefault="00102214" w:rsidP="00102214">
      <w:pPr>
        <w:rPr>
          <w:lang w:val="en-IN"/>
        </w:rPr>
      </w:pPr>
    </w:p>
    <w:p w14:paraId="5BD3967E" w14:textId="77777777" w:rsidR="00102214" w:rsidRDefault="00102214" w:rsidP="00102214">
      <w:pPr>
        <w:rPr>
          <w:lang w:val="en-IN"/>
        </w:rPr>
      </w:pPr>
    </w:p>
    <w:p w14:paraId="63CAB386" w14:textId="77777777" w:rsidR="00102214" w:rsidRPr="005F19B0" w:rsidRDefault="00102214" w:rsidP="00102214">
      <w:pPr>
        <w:rPr>
          <w:lang w:val="en-IN"/>
        </w:rPr>
      </w:pPr>
    </w:p>
    <w:p w14:paraId="4C854F41" w14:textId="77777777" w:rsidR="004D0639" w:rsidRPr="005F19B0" w:rsidRDefault="004D0639" w:rsidP="004D0639">
      <w:pPr>
        <w:pStyle w:val="Title"/>
        <w:rPr>
          <w:rFonts w:cs="Arial"/>
          <w:spacing w:val="0"/>
          <w:sz w:val="40"/>
          <w:szCs w:val="40"/>
          <w:lang w:val="en-IN"/>
        </w:rPr>
      </w:pPr>
      <w:r w:rsidRPr="005F19B0">
        <w:rPr>
          <w:rFonts w:cs="Arial"/>
          <w:spacing w:val="0"/>
          <w:sz w:val="40"/>
          <w:szCs w:val="40"/>
          <w:lang w:val="en-IN"/>
        </w:rPr>
        <w:lastRenderedPageBreak/>
        <w:t>5. Log Parser Engine - Finding Passenger Data in Log</w:t>
      </w:r>
    </w:p>
    <w:p w14:paraId="313E41FD" w14:textId="77777777" w:rsidR="004D0639" w:rsidRDefault="004D0639" w:rsidP="004D0639">
      <w:pPr>
        <w:pStyle w:val="Title"/>
        <w:rPr>
          <w:rFonts w:cs="Arial"/>
          <w:spacing w:val="0"/>
          <w:sz w:val="40"/>
          <w:szCs w:val="40"/>
          <w:lang w:val="en-IN"/>
        </w:rPr>
      </w:pPr>
      <w:r w:rsidRPr="005F19B0">
        <w:rPr>
          <w:rFonts w:cs="Arial"/>
          <w:spacing w:val="0"/>
          <w:sz w:val="40"/>
          <w:szCs w:val="40"/>
          <w:lang w:val="en-IN"/>
        </w:rPr>
        <w:t>Files</w:t>
      </w:r>
    </w:p>
    <w:p w14:paraId="17F0DFD8" w14:textId="77777777" w:rsidR="00102214" w:rsidRPr="005F19B0" w:rsidRDefault="00102214" w:rsidP="00102214">
      <w:pPr>
        <w:rPr>
          <w:lang w:val="en-IN"/>
        </w:rPr>
      </w:pPr>
    </w:p>
    <w:p w14:paraId="3C76446D" w14:textId="0FA40E73" w:rsidR="004D0639" w:rsidRDefault="004D0639" w:rsidP="00102214">
      <w:pPr>
        <w:pStyle w:val="Title"/>
        <w:numPr>
          <w:ilvl w:val="1"/>
          <w:numId w:val="36"/>
        </w:numPr>
        <w:rPr>
          <w:rFonts w:cs="Arial"/>
          <w:spacing w:val="0"/>
          <w:sz w:val="32"/>
          <w:szCs w:val="32"/>
          <w:lang w:val="en-IN"/>
        </w:rPr>
      </w:pPr>
      <w:r w:rsidRPr="005F19B0">
        <w:rPr>
          <w:rFonts w:cs="Arial"/>
          <w:spacing w:val="0"/>
          <w:sz w:val="32"/>
          <w:szCs w:val="32"/>
          <w:lang w:val="en-IN"/>
        </w:rPr>
        <w:t>What This Module Does for You</w:t>
      </w:r>
    </w:p>
    <w:p w14:paraId="5845FA66" w14:textId="77777777" w:rsidR="00102214" w:rsidRPr="00102214" w:rsidRDefault="00102214" w:rsidP="00102214">
      <w:pPr>
        <w:rPr>
          <w:lang w:val="en-IN"/>
        </w:rPr>
      </w:pPr>
    </w:p>
    <w:p w14:paraId="5FA4B2B4" w14:textId="0FC8FEAC" w:rsid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After you've extracted logs, they're usually huge files full of technical information. The Log Parser</w:t>
      </w:r>
      <w:r w:rsidR="00102214">
        <w:rPr>
          <w:rFonts w:cs="Arial"/>
          <w:spacing w:val="0"/>
          <w:sz w:val="26"/>
          <w:szCs w:val="26"/>
          <w:lang w:val="en-IN"/>
        </w:rPr>
        <w:t xml:space="preserve"> </w:t>
      </w:r>
      <w:r w:rsidRPr="005F19B0">
        <w:rPr>
          <w:rFonts w:cs="Arial"/>
          <w:spacing w:val="0"/>
          <w:sz w:val="26"/>
          <w:szCs w:val="26"/>
          <w:lang w:val="en-IN"/>
        </w:rPr>
        <w:t>Engine finds and extracts just the passenger-related messages (API or PNR data) that you need for your</w:t>
      </w:r>
      <w:r w:rsidR="00102214">
        <w:rPr>
          <w:rFonts w:cs="Arial"/>
          <w:spacing w:val="0"/>
          <w:sz w:val="26"/>
          <w:szCs w:val="26"/>
          <w:lang w:val="en-IN"/>
        </w:rPr>
        <w:t xml:space="preserve"> </w:t>
      </w:r>
      <w:r w:rsidRPr="005F19B0">
        <w:rPr>
          <w:rFonts w:cs="Arial"/>
          <w:spacing w:val="0"/>
          <w:sz w:val="26"/>
          <w:szCs w:val="26"/>
          <w:lang w:val="en-IN"/>
        </w:rPr>
        <w:t>investigation.</w:t>
      </w:r>
    </w:p>
    <w:p w14:paraId="59B5E3EB" w14:textId="77777777" w:rsidR="00102214" w:rsidRPr="005F19B0" w:rsidRDefault="00102214" w:rsidP="00102214">
      <w:pPr>
        <w:rPr>
          <w:lang w:val="en-IN"/>
        </w:rPr>
      </w:pPr>
    </w:p>
    <w:p w14:paraId="6181BC1E" w14:textId="768B8827" w:rsid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Before L3 Engine</w:t>
      </w:r>
      <w:r w:rsidRPr="005F19B0">
        <w:rPr>
          <w:rFonts w:cs="Arial"/>
          <w:spacing w:val="0"/>
          <w:sz w:val="26"/>
          <w:szCs w:val="26"/>
          <w:lang w:val="en-IN"/>
        </w:rPr>
        <w:t>: Open massive log files → search manually for hours → copy/paste relevant sections</w:t>
      </w:r>
      <w:r w:rsidR="00102214">
        <w:rPr>
          <w:rFonts w:cs="Arial"/>
          <w:spacing w:val="0"/>
          <w:sz w:val="26"/>
          <w:szCs w:val="26"/>
          <w:lang w:val="en-IN"/>
        </w:rPr>
        <w:t xml:space="preserve"> </w:t>
      </w:r>
      <w:r w:rsidRPr="005F19B0">
        <w:rPr>
          <w:rFonts w:cs="Arial"/>
          <w:spacing w:val="0"/>
          <w:sz w:val="26"/>
          <w:szCs w:val="26"/>
          <w:lang w:val="en-IN"/>
        </w:rPr>
        <w:t>→ miss important data</w:t>
      </w:r>
    </w:p>
    <w:p w14:paraId="484798E2" w14:textId="77777777" w:rsidR="00102214" w:rsidRPr="005F19B0" w:rsidRDefault="00102214" w:rsidP="00102214">
      <w:pPr>
        <w:rPr>
          <w:lang w:val="en-IN"/>
        </w:rPr>
      </w:pPr>
    </w:p>
    <w:p w14:paraId="491AC09C" w14:textId="77777777" w:rsid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With L3 Engine</w:t>
      </w:r>
      <w:r w:rsidRPr="005F19B0">
        <w:rPr>
          <w:rFonts w:cs="Arial"/>
          <w:spacing w:val="0"/>
          <w:sz w:val="26"/>
          <w:szCs w:val="26"/>
          <w:lang w:val="en-IN"/>
        </w:rPr>
        <w:t>: Point to log folder → select data type → get clean passenger data files in minutes</w:t>
      </w:r>
    </w:p>
    <w:p w14:paraId="6BFE7686" w14:textId="77777777" w:rsidR="00102214" w:rsidRPr="005F19B0" w:rsidRDefault="00102214" w:rsidP="00102214">
      <w:pPr>
        <w:rPr>
          <w:lang w:val="en-IN"/>
        </w:rPr>
      </w:pPr>
    </w:p>
    <w:p w14:paraId="45C3E85E" w14:textId="77777777" w:rsidR="00102214" w:rsidRDefault="00102214" w:rsidP="004D0639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  <w:r w:rsidRPr="00102214">
        <w:rPr>
          <w:rFonts w:cs="Arial"/>
          <w:b/>
          <w:bCs/>
          <w:noProof/>
          <w:spacing w:val="0"/>
          <w:sz w:val="26"/>
          <w:szCs w:val="26"/>
          <w:lang w:val="en-IN"/>
        </w:rPr>
        <w:drawing>
          <wp:inline distT="0" distB="0" distL="0" distR="0" wp14:anchorId="166237DA" wp14:editId="55FE4E6E">
            <wp:extent cx="6642100" cy="4512945"/>
            <wp:effectExtent l="0" t="0" r="6350" b="1905"/>
            <wp:docPr id="1751599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59991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51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89FD1" w14:textId="77777777" w:rsidR="00102214" w:rsidRDefault="00102214" w:rsidP="004D0639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</w:p>
    <w:p w14:paraId="3FB44D98" w14:textId="0155C024" w:rsidR="004D0639" w:rsidRDefault="004D0639" w:rsidP="00102214">
      <w:pPr>
        <w:pStyle w:val="Title"/>
        <w:numPr>
          <w:ilvl w:val="1"/>
          <w:numId w:val="36"/>
        </w:numPr>
        <w:rPr>
          <w:rFonts w:cs="Arial"/>
          <w:spacing w:val="0"/>
          <w:sz w:val="32"/>
          <w:szCs w:val="32"/>
          <w:lang w:val="en-IN"/>
        </w:rPr>
      </w:pPr>
      <w:r w:rsidRPr="005F19B0">
        <w:rPr>
          <w:rFonts w:cs="Arial"/>
          <w:spacing w:val="0"/>
          <w:sz w:val="32"/>
          <w:szCs w:val="32"/>
          <w:lang w:val="en-IN"/>
        </w:rPr>
        <w:t>How to Use It</w:t>
      </w:r>
    </w:p>
    <w:p w14:paraId="1E781F4E" w14:textId="77777777" w:rsidR="00102214" w:rsidRPr="00102214" w:rsidRDefault="00102214" w:rsidP="00102214">
      <w:pPr>
        <w:rPr>
          <w:lang w:val="en-IN"/>
        </w:rPr>
      </w:pPr>
    </w:p>
    <w:p w14:paraId="0311A6BA" w14:textId="77777777" w:rsidR="004D0639" w:rsidRDefault="004D0639" w:rsidP="004D0639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Step 1: Select Your Log Files</w:t>
      </w:r>
    </w:p>
    <w:p w14:paraId="438B5520" w14:textId="77777777" w:rsidR="00102214" w:rsidRPr="005F19B0" w:rsidRDefault="00102214" w:rsidP="00102214">
      <w:pPr>
        <w:rPr>
          <w:lang w:val="en-IN"/>
        </w:rPr>
      </w:pPr>
    </w:p>
    <w:p w14:paraId="5735CD44" w14:textId="77777777" w:rsidR="004D0639" w:rsidRDefault="004D0639" w:rsidP="004D0639">
      <w:pPr>
        <w:pStyle w:val="Title"/>
        <w:rPr>
          <w:rFonts w:ascii="Segoe UI Emoji" w:hAnsi="Segoe UI Emoji" w:cs="Segoe UI Emoji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 xml:space="preserve">Log Directory </w:t>
      </w:r>
      <w:r w:rsidRPr="005F19B0">
        <w:rPr>
          <w:rFonts w:ascii="Segoe UI Emoji" w:hAnsi="Segoe UI Emoji" w:cs="Segoe UI Emoji"/>
          <w:spacing w:val="0"/>
          <w:sz w:val="26"/>
          <w:szCs w:val="26"/>
          <w:lang w:val="en-IN"/>
        </w:rPr>
        <w:t>📁</w:t>
      </w:r>
    </w:p>
    <w:p w14:paraId="5DED6EC4" w14:textId="77777777" w:rsidR="00102214" w:rsidRPr="005F19B0" w:rsidRDefault="00102214" w:rsidP="00102214">
      <w:pPr>
        <w:rPr>
          <w:lang w:val="en-IN"/>
        </w:rPr>
      </w:pPr>
    </w:p>
    <w:p w14:paraId="46107D2D" w14:textId="77777777" w:rsidR="004D0639" w:rsidRPr="005F19B0" w:rsidRDefault="004D0639" w:rsidP="00102214">
      <w:pPr>
        <w:pStyle w:val="Title"/>
        <w:numPr>
          <w:ilvl w:val="0"/>
          <w:numId w:val="62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What to select</w:t>
      </w:r>
      <w:r w:rsidRPr="005F19B0">
        <w:rPr>
          <w:rFonts w:cs="Arial"/>
          <w:spacing w:val="0"/>
          <w:sz w:val="26"/>
          <w:szCs w:val="26"/>
          <w:lang w:val="en-IN"/>
        </w:rPr>
        <w:t>: The folder containing the log files you extracted (or received from someone else)</w:t>
      </w:r>
    </w:p>
    <w:p w14:paraId="019EFF2B" w14:textId="77777777" w:rsidR="004D0639" w:rsidRPr="005F19B0" w:rsidRDefault="004D0639" w:rsidP="00102214">
      <w:pPr>
        <w:pStyle w:val="Title"/>
        <w:numPr>
          <w:ilvl w:val="0"/>
          <w:numId w:val="62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lastRenderedPageBreak/>
        <w:t>How to select</w:t>
      </w:r>
      <w:r w:rsidRPr="005F19B0">
        <w:rPr>
          <w:rFonts w:cs="Arial"/>
          <w:spacing w:val="0"/>
          <w:sz w:val="26"/>
          <w:szCs w:val="26"/>
          <w:lang w:val="en-IN"/>
        </w:rPr>
        <w:t>: Click "Browse" and navigate to your log folder</w:t>
      </w:r>
    </w:p>
    <w:p w14:paraId="4BAFC39A" w14:textId="77777777" w:rsidR="004D0639" w:rsidRDefault="004D0639" w:rsidP="00102214">
      <w:pPr>
        <w:pStyle w:val="Title"/>
        <w:numPr>
          <w:ilvl w:val="0"/>
          <w:numId w:val="62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ascii="Segoe UI Emoji" w:hAnsi="Segoe UI Emoji" w:cs="Segoe UI Emoji"/>
          <w:spacing w:val="0"/>
          <w:sz w:val="26"/>
          <w:szCs w:val="26"/>
          <w:lang w:val="en-IN"/>
        </w:rPr>
        <w:t>⚠️</w:t>
      </w:r>
      <w:r w:rsidRPr="005F19B0">
        <w:rPr>
          <w:rFonts w:cs="Arial"/>
          <w:spacing w:val="0"/>
          <w:sz w:val="26"/>
          <w:szCs w:val="26"/>
          <w:lang w:val="en-IN"/>
        </w:rPr>
        <w:t xml:space="preserve">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Important</w:t>
      </w:r>
      <w:r w:rsidRPr="005F19B0">
        <w:rPr>
          <w:rFonts w:cs="Arial"/>
          <w:spacing w:val="0"/>
          <w:sz w:val="26"/>
          <w:szCs w:val="26"/>
          <w:lang w:val="en-IN"/>
        </w:rPr>
        <w:t xml:space="preserve">: The folder must </w:t>
      </w:r>
      <w:proofErr w:type="gramStart"/>
      <w:r w:rsidRPr="005F19B0">
        <w:rPr>
          <w:rFonts w:cs="Arial"/>
          <w:spacing w:val="0"/>
          <w:sz w:val="26"/>
          <w:szCs w:val="26"/>
          <w:lang w:val="en-IN"/>
        </w:rPr>
        <w:t>exist</w:t>
      </w:r>
      <w:proofErr w:type="gramEnd"/>
      <w:r w:rsidRPr="005F19B0">
        <w:rPr>
          <w:rFonts w:cs="Arial"/>
          <w:spacing w:val="0"/>
          <w:sz w:val="26"/>
          <w:szCs w:val="26"/>
          <w:lang w:val="en-IN"/>
        </w:rPr>
        <w:t xml:space="preserve"> and you must have permission to read it</w:t>
      </w:r>
    </w:p>
    <w:p w14:paraId="21F67721" w14:textId="77777777" w:rsidR="00102214" w:rsidRPr="005F19B0" w:rsidRDefault="00102214" w:rsidP="00102214">
      <w:pPr>
        <w:rPr>
          <w:lang w:val="en-IN"/>
        </w:rPr>
      </w:pPr>
    </w:p>
    <w:p w14:paraId="78B95786" w14:textId="2BB060EE" w:rsid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ascii="Segoe UI Emoji" w:hAnsi="Segoe UI Emoji" w:cs="Segoe UI Emoji"/>
          <w:spacing w:val="0"/>
          <w:sz w:val="26"/>
          <w:szCs w:val="26"/>
          <w:lang w:val="en-IN"/>
        </w:rPr>
        <w:t>💡</w:t>
      </w:r>
      <w:r w:rsidRPr="005F19B0">
        <w:rPr>
          <w:rFonts w:cs="Arial"/>
          <w:spacing w:val="0"/>
          <w:sz w:val="26"/>
          <w:szCs w:val="26"/>
          <w:lang w:val="en-IN"/>
        </w:rPr>
        <w:t xml:space="preserve">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Tip</w:t>
      </w:r>
      <w:r w:rsidRPr="005F19B0">
        <w:rPr>
          <w:rFonts w:cs="Arial"/>
          <w:spacing w:val="0"/>
          <w:sz w:val="26"/>
          <w:szCs w:val="26"/>
          <w:lang w:val="en-IN"/>
        </w:rPr>
        <w:t xml:space="preserve">: If you just used the Log Extraction Engine, browse to your extraction/downloads folder and </w:t>
      </w:r>
      <w:r w:rsidR="00102214">
        <w:rPr>
          <w:rFonts w:cs="Arial"/>
          <w:spacing w:val="0"/>
          <w:sz w:val="26"/>
          <w:szCs w:val="26"/>
          <w:lang w:val="en-IN"/>
        </w:rPr>
        <w:t>provide that path to the Log Parser Engine.</w:t>
      </w:r>
    </w:p>
    <w:p w14:paraId="246EB9B0" w14:textId="77777777" w:rsidR="00102214" w:rsidRPr="005F19B0" w:rsidRDefault="00102214" w:rsidP="00102214">
      <w:pPr>
        <w:rPr>
          <w:lang w:val="en-IN"/>
        </w:rPr>
      </w:pPr>
    </w:p>
    <w:p w14:paraId="795FAC22" w14:textId="77777777" w:rsidR="004D0639" w:rsidRDefault="004D0639" w:rsidP="004D0639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Step 2: Enter Flight Details</w:t>
      </w:r>
    </w:p>
    <w:p w14:paraId="518C6816" w14:textId="77777777" w:rsidR="00102214" w:rsidRPr="005F19B0" w:rsidRDefault="00102214" w:rsidP="00102214">
      <w:pPr>
        <w:rPr>
          <w:lang w:val="en-IN"/>
        </w:rPr>
      </w:pPr>
    </w:p>
    <w:p w14:paraId="665B8950" w14:textId="77777777" w:rsidR="004D0639" w:rsidRPr="00A33E19" w:rsidRDefault="004D0639" w:rsidP="004D0639">
      <w:pPr>
        <w:pStyle w:val="Title"/>
        <w:rPr>
          <w:rFonts w:ascii="Segoe UI Emoji" w:hAnsi="Segoe UI Emoji" w:cs="Segoe UI Emoji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Flight Number </w:t>
      </w:r>
      <w:r w:rsidRPr="005F19B0">
        <w:rPr>
          <w:rFonts w:ascii="Segoe UI Emoji" w:hAnsi="Segoe UI Emoji" w:cs="Segoe UI Emoji"/>
          <w:spacing w:val="0"/>
          <w:sz w:val="26"/>
          <w:szCs w:val="26"/>
          <w:lang w:val="en-IN"/>
        </w:rPr>
        <w:t>✈️</w:t>
      </w:r>
    </w:p>
    <w:p w14:paraId="1F3A22C9" w14:textId="77777777" w:rsidR="00102214" w:rsidRPr="005F19B0" w:rsidRDefault="00102214" w:rsidP="00102214">
      <w:pPr>
        <w:rPr>
          <w:lang w:val="en-IN"/>
        </w:rPr>
      </w:pPr>
    </w:p>
    <w:p w14:paraId="60AFB0BB" w14:textId="77777777" w:rsidR="004D0639" w:rsidRPr="005F19B0" w:rsidRDefault="004D0639" w:rsidP="00102214">
      <w:pPr>
        <w:pStyle w:val="Title"/>
        <w:numPr>
          <w:ilvl w:val="0"/>
          <w:numId w:val="63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What to enter</w:t>
      </w:r>
      <w:r w:rsidRPr="005F19B0">
        <w:rPr>
          <w:rFonts w:cs="Arial"/>
          <w:spacing w:val="0"/>
          <w:sz w:val="26"/>
          <w:szCs w:val="26"/>
          <w:lang w:val="en-IN"/>
        </w:rPr>
        <w:t>: Same flight number as your investigation</w:t>
      </w:r>
    </w:p>
    <w:p w14:paraId="4F1BDAA3" w14:textId="77777777" w:rsidR="004D0639" w:rsidRPr="005F19B0" w:rsidRDefault="004D0639" w:rsidP="00102214">
      <w:pPr>
        <w:pStyle w:val="Title"/>
        <w:numPr>
          <w:ilvl w:val="0"/>
          <w:numId w:val="63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Why needed</w:t>
      </w:r>
      <w:r w:rsidRPr="005F19B0">
        <w:rPr>
          <w:rFonts w:cs="Arial"/>
          <w:spacing w:val="0"/>
          <w:sz w:val="26"/>
          <w:szCs w:val="26"/>
          <w:lang w:val="en-IN"/>
        </w:rPr>
        <w:t>: Filters out messages from other flights in the logs</w:t>
      </w:r>
    </w:p>
    <w:p w14:paraId="7A9F7DD9" w14:textId="77777777" w:rsidR="004D0639" w:rsidRPr="00A33E19" w:rsidRDefault="004D0639" w:rsidP="004D0639">
      <w:pPr>
        <w:pStyle w:val="Title"/>
        <w:rPr>
          <w:rFonts w:ascii="Segoe UI Emoji" w:hAnsi="Segoe UI Emoji" w:cs="Segoe UI Emoji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Departure Date </w:t>
      </w:r>
      <w:r w:rsidRPr="005F19B0">
        <w:rPr>
          <w:rFonts w:ascii="Segoe UI Emoji" w:hAnsi="Segoe UI Emoji" w:cs="Segoe UI Emoji"/>
          <w:spacing w:val="0"/>
          <w:sz w:val="26"/>
          <w:szCs w:val="26"/>
          <w:lang w:val="en-IN"/>
        </w:rPr>
        <w:t>📅</w:t>
      </w:r>
    </w:p>
    <w:p w14:paraId="5D8E676A" w14:textId="77777777" w:rsidR="00102214" w:rsidRPr="005F19B0" w:rsidRDefault="00102214" w:rsidP="00102214">
      <w:pPr>
        <w:rPr>
          <w:lang w:val="en-IN"/>
        </w:rPr>
      </w:pPr>
    </w:p>
    <w:p w14:paraId="53ABD77B" w14:textId="77777777" w:rsidR="004D0639" w:rsidRPr="005F19B0" w:rsidRDefault="004D0639" w:rsidP="00102214">
      <w:pPr>
        <w:pStyle w:val="Title"/>
        <w:numPr>
          <w:ilvl w:val="0"/>
          <w:numId w:val="64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What to enter</w:t>
      </w:r>
      <w:r w:rsidRPr="005F19B0">
        <w:rPr>
          <w:rFonts w:cs="Arial"/>
          <w:spacing w:val="0"/>
          <w:sz w:val="26"/>
          <w:szCs w:val="26"/>
          <w:lang w:val="en-IN"/>
        </w:rPr>
        <w:t>: The flight's departure date</w:t>
      </w:r>
    </w:p>
    <w:p w14:paraId="02766806" w14:textId="77777777" w:rsidR="004D0639" w:rsidRDefault="004D0639" w:rsidP="00102214">
      <w:pPr>
        <w:pStyle w:val="Title"/>
        <w:numPr>
          <w:ilvl w:val="0"/>
          <w:numId w:val="64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Why needed</w:t>
      </w:r>
      <w:r w:rsidRPr="005F19B0">
        <w:rPr>
          <w:rFonts w:cs="Arial"/>
          <w:spacing w:val="0"/>
          <w:sz w:val="26"/>
          <w:szCs w:val="26"/>
          <w:lang w:val="en-IN"/>
        </w:rPr>
        <w:t>: Logs might contain multiple days of data</w:t>
      </w:r>
    </w:p>
    <w:p w14:paraId="65467362" w14:textId="77777777" w:rsidR="00102214" w:rsidRPr="005F19B0" w:rsidRDefault="00102214" w:rsidP="00102214">
      <w:pPr>
        <w:rPr>
          <w:lang w:val="en-IN"/>
        </w:rPr>
      </w:pPr>
    </w:p>
    <w:p w14:paraId="13815598" w14:textId="77777777" w:rsidR="004D0639" w:rsidRPr="00A33E1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Departure Airport </w:t>
      </w:r>
      <w:r w:rsidRPr="005F19B0">
        <w:rPr>
          <w:rFonts w:ascii="Segoe UI Emoji" w:hAnsi="Segoe UI Emoji" w:cs="Segoe UI Emoji"/>
          <w:spacing w:val="0"/>
          <w:sz w:val="26"/>
          <w:szCs w:val="26"/>
          <w:lang w:val="en-IN"/>
        </w:rPr>
        <w:t>🛫</w:t>
      </w:r>
      <w:r w:rsidRPr="005F19B0">
        <w:rPr>
          <w:rFonts w:cs="Arial"/>
          <w:spacing w:val="0"/>
          <w:sz w:val="26"/>
          <w:szCs w:val="26"/>
          <w:lang w:val="en-IN"/>
        </w:rPr>
        <w:t xml:space="preserve"> (Optional but strictly recommended)</w:t>
      </w:r>
    </w:p>
    <w:p w14:paraId="0C37669C" w14:textId="77777777" w:rsidR="00A33E19" w:rsidRPr="005F19B0" w:rsidRDefault="00A33E19" w:rsidP="00A33E19">
      <w:pPr>
        <w:rPr>
          <w:lang w:val="en-IN"/>
        </w:rPr>
      </w:pPr>
    </w:p>
    <w:p w14:paraId="63BD7086" w14:textId="77777777" w:rsidR="004D0639" w:rsidRPr="005F19B0" w:rsidRDefault="004D0639" w:rsidP="00A33E19">
      <w:pPr>
        <w:pStyle w:val="Title"/>
        <w:numPr>
          <w:ilvl w:val="0"/>
          <w:numId w:val="65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What to enter</w:t>
      </w:r>
      <w:r w:rsidRPr="005F19B0">
        <w:rPr>
          <w:rFonts w:cs="Arial"/>
          <w:spacing w:val="0"/>
          <w:sz w:val="26"/>
          <w:szCs w:val="26"/>
          <w:lang w:val="en-IN"/>
        </w:rPr>
        <w:t xml:space="preserve">: 3-letter airport code like </w:t>
      </w:r>
      <w:proofErr w:type="gramStart"/>
      <w:r w:rsidRPr="005F19B0">
        <w:rPr>
          <w:rFonts w:cs="Arial"/>
          <w:spacing w:val="0"/>
          <w:sz w:val="26"/>
          <w:szCs w:val="26"/>
          <w:lang w:val="en-IN"/>
        </w:rPr>
        <w:t>DEL ,</w:t>
      </w:r>
      <w:proofErr w:type="gramEnd"/>
      <w:r w:rsidRPr="005F19B0">
        <w:rPr>
          <w:rFonts w:cs="Arial"/>
          <w:spacing w:val="0"/>
          <w:sz w:val="26"/>
          <w:szCs w:val="26"/>
          <w:lang w:val="en-IN"/>
        </w:rPr>
        <w:t xml:space="preserve"> </w:t>
      </w:r>
      <w:proofErr w:type="gramStart"/>
      <w:r w:rsidRPr="005F19B0">
        <w:rPr>
          <w:rFonts w:cs="Arial"/>
          <w:spacing w:val="0"/>
          <w:sz w:val="26"/>
          <w:szCs w:val="26"/>
          <w:lang w:val="en-IN"/>
        </w:rPr>
        <w:t>BOM ,</w:t>
      </w:r>
      <w:proofErr w:type="gramEnd"/>
      <w:r w:rsidRPr="005F19B0">
        <w:rPr>
          <w:rFonts w:cs="Arial"/>
          <w:spacing w:val="0"/>
          <w:sz w:val="26"/>
          <w:szCs w:val="26"/>
          <w:lang w:val="en-IN"/>
        </w:rPr>
        <w:t xml:space="preserve"> BLR</w:t>
      </w:r>
    </w:p>
    <w:p w14:paraId="7592C062" w14:textId="22CD03F2" w:rsidR="004D0639" w:rsidRDefault="004D0639" w:rsidP="00A33E19">
      <w:pPr>
        <w:pStyle w:val="Title"/>
        <w:numPr>
          <w:ilvl w:val="0"/>
          <w:numId w:val="65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Why helpful</w:t>
      </w:r>
      <w:r w:rsidRPr="005F19B0">
        <w:rPr>
          <w:rFonts w:cs="Arial"/>
          <w:spacing w:val="0"/>
          <w:sz w:val="26"/>
          <w:szCs w:val="26"/>
          <w:lang w:val="en-IN"/>
        </w:rPr>
        <w:t>: Further narrows down the data to your specific flight</w:t>
      </w:r>
      <w:r w:rsidR="00A33E19">
        <w:rPr>
          <w:rFonts w:cs="Arial"/>
          <w:spacing w:val="0"/>
          <w:sz w:val="26"/>
          <w:szCs w:val="26"/>
          <w:lang w:val="en-IN"/>
        </w:rPr>
        <w:t>.</w:t>
      </w:r>
    </w:p>
    <w:p w14:paraId="2CA6B987" w14:textId="77777777" w:rsidR="00A33E19" w:rsidRPr="005F19B0" w:rsidRDefault="00A33E19" w:rsidP="00A33E19">
      <w:pPr>
        <w:rPr>
          <w:lang w:val="en-IN"/>
        </w:rPr>
      </w:pPr>
    </w:p>
    <w:p w14:paraId="19EB6B89" w14:textId="77777777" w:rsidR="004D0639" w:rsidRPr="00A33E1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Arrival Airport </w:t>
      </w:r>
      <w:r w:rsidRPr="005F19B0">
        <w:rPr>
          <w:rFonts w:ascii="Segoe UI Emoji" w:hAnsi="Segoe UI Emoji" w:cs="Segoe UI Emoji"/>
          <w:spacing w:val="0"/>
          <w:sz w:val="26"/>
          <w:szCs w:val="26"/>
          <w:lang w:val="en-IN"/>
        </w:rPr>
        <w:t>🛬</w:t>
      </w:r>
      <w:r w:rsidRPr="005F19B0">
        <w:rPr>
          <w:rFonts w:cs="Arial"/>
          <w:spacing w:val="0"/>
          <w:sz w:val="26"/>
          <w:szCs w:val="26"/>
          <w:lang w:val="en-IN"/>
        </w:rPr>
        <w:t xml:space="preserve"> (Optional but strictly recommended)</w:t>
      </w:r>
    </w:p>
    <w:p w14:paraId="078E03FB" w14:textId="77777777" w:rsidR="00A33E19" w:rsidRPr="005F19B0" w:rsidRDefault="00A33E19" w:rsidP="00A33E19">
      <w:pPr>
        <w:rPr>
          <w:lang w:val="en-IN"/>
        </w:rPr>
      </w:pPr>
    </w:p>
    <w:p w14:paraId="77892B07" w14:textId="77777777" w:rsidR="004D0639" w:rsidRPr="005F19B0" w:rsidRDefault="004D0639" w:rsidP="00A33E19">
      <w:pPr>
        <w:pStyle w:val="Title"/>
        <w:numPr>
          <w:ilvl w:val="0"/>
          <w:numId w:val="66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What to enter</w:t>
      </w:r>
      <w:r w:rsidRPr="005F19B0">
        <w:rPr>
          <w:rFonts w:cs="Arial"/>
          <w:spacing w:val="0"/>
          <w:sz w:val="26"/>
          <w:szCs w:val="26"/>
          <w:lang w:val="en-IN"/>
        </w:rPr>
        <w:t>: 3-letter destination airport code</w:t>
      </w:r>
    </w:p>
    <w:p w14:paraId="64449796" w14:textId="77777777" w:rsidR="004D0639" w:rsidRDefault="004D0639" w:rsidP="00A33E19">
      <w:pPr>
        <w:pStyle w:val="Title"/>
        <w:numPr>
          <w:ilvl w:val="0"/>
          <w:numId w:val="66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Why helpful</w:t>
      </w:r>
      <w:r w:rsidRPr="005F19B0">
        <w:rPr>
          <w:rFonts w:cs="Arial"/>
          <w:spacing w:val="0"/>
          <w:sz w:val="26"/>
          <w:szCs w:val="26"/>
          <w:lang w:val="en-IN"/>
        </w:rPr>
        <w:t>: Confirms you're getting the right flight data</w:t>
      </w:r>
    </w:p>
    <w:p w14:paraId="37FBB975" w14:textId="77777777" w:rsidR="00A33E19" w:rsidRPr="005F19B0" w:rsidRDefault="00A33E19" w:rsidP="00A33E19">
      <w:pPr>
        <w:rPr>
          <w:lang w:val="en-IN"/>
        </w:rPr>
      </w:pPr>
    </w:p>
    <w:p w14:paraId="367852FF" w14:textId="77777777" w:rsidR="004D0639" w:rsidRDefault="004D0639" w:rsidP="004D0639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Step 3: Choose Your Data Type</w:t>
      </w:r>
    </w:p>
    <w:p w14:paraId="26FA8DB6" w14:textId="77777777" w:rsidR="00A33E19" w:rsidRDefault="00A33E19" w:rsidP="00A33E19">
      <w:pPr>
        <w:rPr>
          <w:lang w:val="en-IN"/>
        </w:rPr>
      </w:pPr>
    </w:p>
    <w:p w14:paraId="57274C58" w14:textId="77777777" w:rsidR="00A33E19" w:rsidRDefault="00A33E19" w:rsidP="00A33E19">
      <w:pPr>
        <w:rPr>
          <w:lang w:val="en-IN"/>
        </w:rPr>
      </w:pPr>
    </w:p>
    <w:p w14:paraId="516BF048" w14:textId="77777777" w:rsidR="00A33E19" w:rsidRPr="005F19B0" w:rsidRDefault="00A33E19" w:rsidP="00A33E19">
      <w:pPr>
        <w:rPr>
          <w:lang w:val="en-IN"/>
        </w:rPr>
      </w:pPr>
    </w:p>
    <w:p w14:paraId="3413ED7B" w14:textId="6BFB6FE6" w:rsidR="00A33E19" w:rsidRDefault="00A33E19" w:rsidP="00A33E19">
      <w:pPr>
        <w:jc w:val="center"/>
        <w:rPr>
          <w:lang w:val="en-IN"/>
        </w:rPr>
      </w:pPr>
      <w:r w:rsidRPr="00A33E19">
        <w:rPr>
          <w:rFonts w:eastAsiaTheme="majorEastAsia" w:cs="Arial"/>
          <w:b/>
          <w:bCs/>
          <w:noProof/>
          <w:kern w:val="28"/>
          <w:szCs w:val="26"/>
          <w:lang w:val="en-IN"/>
        </w:rPr>
        <w:drawing>
          <wp:inline distT="0" distB="0" distL="0" distR="0" wp14:anchorId="2800B45B" wp14:editId="20D453FC">
            <wp:extent cx="3458058" cy="1133633"/>
            <wp:effectExtent l="0" t="0" r="9525" b="9525"/>
            <wp:docPr id="1113957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95736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CC8F6" w14:textId="77777777" w:rsidR="00A33E19" w:rsidRDefault="00A33E19" w:rsidP="00A33E19">
      <w:pPr>
        <w:jc w:val="center"/>
        <w:rPr>
          <w:lang w:val="en-IN"/>
        </w:rPr>
      </w:pPr>
    </w:p>
    <w:p w14:paraId="09DE111C" w14:textId="77777777" w:rsidR="00A33E19" w:rsidRDefault="00A33E19" w:rsidP="00A33E19">
      <w:pPr>
        <w:jc w:val="center"/>
        <w:rPr>
          <w:lang w:val="en-IN"/>
        </w:rPr>
      </w:pPr>
    </w:p>
    <w:p w14:paraId="703F8FE2" w14:textId="77777777" w:rsidR="00A33E19" w:rsidRPr="005F19B0" w:rsidRDefault="00A33E19" w:rsidP="00A33E19">
      <w:pPr>
        <w:jc w:val="center"/>
        <w:rPr>
          <w:lang w:val="en-IN"/>
        </w:rPr>
      </w:pPr>
    </w:p>
    <w:p w14:paraId="597B5B91" w14:textId="77777777" w:rsidR="004D0639" w:rsidRPr="00A33E19" w:rsidRDefault="004D0639" w:rsidP="004D0639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API (Advanced Passenger Information)</w:t>
      </w:r>
    </w:p>
    <w:p w14:paraId="04A43C30" w14:textId="77777777" w:rsidR="00A33E19" w:rsidRPr="005F19B0" w:rsidRDefault="00A33E19" w:rsidP="00A33E19">
      <w:pPr>
        <w:rPr>
          <w:lang w:val="en-IN"/>
        </w:rPr>
      </w:pPr>
    </w:p>
    <w:p w14:paraId="6C74B0C6" w14:textId="77777777" w:rsidR="004D0639" w:rsidRPr="005F19B0" w:rsidRDefault="004D0639" w:rsidP="00A33E19">
      <w:pPr>
        <w:pStyle w:val="Title"/>
        <w:numPr>
          <w:ilvl w:val="0"/>
          <w:numId w:val="67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What it is</w:t>
      </w:r>
      <w:r w:rsidRPr="005F19B0">
        <w:rPr>
          <w:rFonts w:cs="Arial"/>
          <w:spacing w:val="0"/>
          <w:sz w:val="26"/>
          <w:szCs w:val="26"/>
          <w:lang w:val="en-IN"/>
        </w:rPr>
        <w:t>: Passenger manifest data with names, passport numbers, nationalities</w:t>
      </w:r>
    </w:p>
    <w:p w14:paraId="53AE99BC" w14:textId="77777777" w:rsidR="004D0639" w:rsidRPr="005F19B0" w:rsidRDefault="004D0639" w:rsidP="00A33E19">
      <w:pPr>
        <w:pStyle w:val="Title"/>
        <w:numPr>
          <w:ilvl w:val="0"/>
          <w:numId w:val="67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When to use</w:t>
      </w:r>
      <w:r w:rsidRPr="005F19B0">
        <w:rPr>
          <w:rFonts w:cs="Arial"/>
          <w:spacing w:val="0"/>
          <w:sz w:val="26"/>
          <w:szCs w:val="26"/>
          <w:lang w:val="en-IN"/>
        </w:rPr>
        <w:t>:</w:t>
      </w:r>
    </w:p>
    <w:p w14:paraId="6C4C9A3C" w14:textId="77777777" w:rsidR="004D0639" w:rsidRPr="005F19B0" w:rsidRDefault="004D0639" w:rsidP="00A33E19">
      <w:pPr>
        <w:pStyle w:val="Title"/>
        <w:numPr>
          <w:ilvl w:val="1"/>
          <w:numId w:val="67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Error reported in the data.</w:t>
      </w:r>
    </w:p>
    <w:p w14:paraId="51C5E0F0" w14:textId="77777777" w:rsidR="004D0639" w:rsidRPr="005F19B0" w:rsidRDefault="004D0639" w:rsidP="00A33E19">
      <w:pPr>
        <w:pStyle w:val="Title"/>
        <w:numPr>
          <w:ilvl w:val="1"/>
          <w:numId w:val="67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Missing passenger investigations</w:t>
      </w:r>
    </w:p>
    <w:p w14:paraId="2F533BD1" w14:textId="77777777" w:rsidR="004D0639" w:rsidRPr="005F19B0" w:rsidRDefault="004D0639" w:rsidP="00A33E19">
      <w:pPr>
        <w:pStyle w:val="Title"/>
        <w:numPr>
          <w:ilvl w:val="1"/>
          <w:numId w:val="67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Complete message drops.</w:t>
      </w:r>
    </w:p>
    <w:p w14:paraId="272A9898" w14:textId="77777777" w:rsidR="004D0639" w:rsidRDefault="004D0639" w:rsidP="00A33E19">
      <w:pPr>
        <w:pStyle w:val="Title"/>
        <w:numPr>
          <w:ilvl w:val="0"/>
          <w:numId w:val="67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What you'll get</w:t>
      </w:r>
      <w:r w:rsidRPr="005F19B0">
        <w:rPr>
          <w:rFonts w:cs="Arial"/>
          <w:spacing w:val="0"/>
          <w:sz w:val="26"/>
          <w:szCs w:val="26"/>
          <w:lang w:val="en-IN"/>
        </w:rPr>
        <w:t>: Clean list of all passengers with their details</w:t>
      </w:r>
    </w:p>
    <w:p w14:paraId="0C1678B5" w14:textId="77777777" w:rsidR="00A33E19" w:rsidRPr="005F19B0" w:rsidRDefault="00A33E19" w:rsidP="00A33E19">
      <w:pPr>
        <w:rPr>
          <w:lang w:val="en-IN"/>
        </w:rPr>
      </w:pPr>
    </w:p>
    <w:p w14:paraId="282CC6A1" w14:textId="77777777" w:rsidR="004D0639" w:rsidRPr="00A33E19" w:rsidRDefault="004D0639" w:rsidP="004D0639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PNR (Passenger Name Record)</w:t>
      </w:r>
    </w:p>
    <w:p w14:paraId="7E97228A" w14:textId="77777777" w:rsidR="00A33E19" w:rsidRPr="005F19B0" w:rsidRDefault="00A33E19" w:rsidP="00A33E19">
      <w:pPr>
        <w:rPr>
          <w:lang w:val="en-IN"/>
        </w:rPr>
      </w:pPr>
    </w:p>
    <w:p w14:paraId="58CCC5EF" w14:textId="77777777" w:rsidR="004D0639" w:rsidRPr="005F19B0" w:rsidRDefault="004D0639" w:rsidP="00A33E19">
      <w:pPr>
        <w:pStyle w:val="Title"/>
        <w:numPr>
          <w:ilvl w:val="0"/>
          <w:numId w:val="68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What it is</w:t>
      </w:r>
      <w:r w:rsidRPr="005F19B0">
        <w:rPr>
          <w:rFonts w:cs="Arial"/>
          <w:spacing w:val="0"/>
          <w:sz w:val="26"/>
          <w:szCs w:val="26"/>
          <w:lang w:val="en-IN"/>
        </w:rPr>
        <w:t>: Booking and reservation data with ticket information</w:t>
      </w:r>
    </w:p>
    <w:p w14:paraId="42D24B8C" w14:textId="77777777" w:rsidR="004D0639" w:rsidRPr="005F19B0" w:rsidRDefault="004D0639" w:rsidP="00A33E19">
      <w:pPr>
        <w:pStyle w:val="Title"/>
        <w:numPr>
          <w:ilvl w:val="0"/>
          <w:numId w:val="68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When to use</w:t>
      </w:r>
      <w:r w:rsidRPr="005F19B0">
        <w:rPr>
          <w:rFonts w:cs="Arial"/>
          <w:spacing w:val="0"/>
          <w:sz w:val="26"/>
          <w:szCs w:val="26"/>
          <w:lang w:val="en-IN"/>
        </w:rPr>
        <w:t>:</w:t>
      </w:r>
    </w:p>
    <w:p w14:paraId="18A91F04" w14:textId="77777777" w:rsidR="004D0639" w:rsidRPr="005F19B0" w:rsidRDefault="004D0639" w:rsidP="00A33E19">
      <w:pPr>
        <w:pStyle w:val="Title"/>
        <w:numPr>
          <w:ilvl w:val="1"/>
          <w:numId w:val="68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Error reported in the data.</w:t>
      </w:r>
    </w:p>
    <w:p w14:paraId="2B17982C" w14:textId="77777777" w:rsidR="004D0639" w:rsidRPr="005F19B0" w:rsidRDefault="004D0639" w:rsidP="00A33E19">
      <w:pPr>
        <w:pStyle w:val="Title"/>
        <w:numPr>
          <w:ilvl w:val="1"/>
          <w:numId w:val="68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Missing passenger investigations</w:t>
      </w:r>
    </w:p>
    <w:p w14:paraId="4335A0E8" w14:textId="77777777" w:rsidR="004D0639" w:rsidRPr="005F19B0" w:rsidRDefault="004D0639" w:rsidP="00A33E19">
      <w:pPr>
        <w:pStyle w:val="Title"/>
        <w:numPr>
          <w:ilvl w:val="1"/>
          <w:numId w:val="68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Complete message drops.</w:t>
      </w:r>
    </w:p>
    <w:p w14:paraId="7B6AC4B6" w14:textId="77777777" w:rsidR="004D0639" w:rsidRDefault="004D0639" w:rsidP="00A33E19">
      <w:pPr>
        <w:pStyle w:val="Title"/>
        <w:numPr>
          <w:ilvl w:val="0"/>
          <w:numId w:val="68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What you'll get</w:t>
      </w:r>
      <w:r w:rsidRPr="005F19B0">
        <w:rPr>
          <w:rFonts w:cs="Arial"/>
          <w:spacing w:val="0"/>
          <w:sz w:val="26"/>
          <w:szCs w:val="26"/>
          <w:lang w:val="en-IN"/>
        </w:rPr>
        <w:t>: Passenger manifest with booking details and ticket information</w:t>
      </w:r>
    </w:p>
    <w:p w14:paraId="65B885E7" w14:textId="77777777" w:rsidR="00A33E19" w:rsidRPr="005F19B0" w:rsidRDefault="00A33E19" w:rsidP="00A33E19">
      <w:pPr>
        <w:rPr>
          <w:lang w:val="en-IN"/>
        </w:rPr>
      </w:pPr>
    </w:p>
    <w:p w14:paraId="4A09718D" w14:textId="77777777" w:rsidR="004D0639" w:rsidRDefault="004D0639" w:rsidP="004D0639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Step 4: Advanced Options (Usually Not Needed)</w:t>
      </w:r>
    </w:p>
    <w:p w14:paraId="5BDB585C" w14:textId="77777777" w:rsidR="00A33E19" w:rsidRPr="005F19B0" w:rsidRDefault="00A33E19" w:rsidP="00A33E19">
      <w:pPr>
        <w:rPr>
          <w:lang w:val="en-IN"/>
        </w:rPr>
      </w:pPr>
    </w:p>
    <w:p w14:paraId="67561CBD" w14:textId="77777777" w:rsidR="004D0639" w:rsidRDefault="004D0639" w:rsidP="004D0639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Multi-Node Mode</w:t>
      </w:r>
    </w:p>
    <w:p w14:paraId="22568649" w14:textId="77777777" w:rsidR="00A33E19" w:rsidRPr="005F19B0" w:rsidRDefault="00A33E19" w:rsidP="00A33E19">
      <w:pPr>
        <w:rPr>
          <w:lang w:val="en-IN"/>
        </w:rPr>
      </w:pPr>
    </w:p>
    <w:p w14:paraId="6D997BCA" w14:textId="77777777" w:rsidR="004D0639" w:rsidRPr="005F19B0" w:rsidRDefault="004D0639" w:rsidP="00A33E19">
      <w:pPr>
        <w:pStyle w:val="Title"/>
        <w:numPr>
          <w:ilvl w:val="0"/>
          <w:numId w:val="69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What it does</w:t>
      </w:r>
      <w:r w:rsidRPr="005F19B0">
        <w:rPr>
          <w:rFonts w:cs="Arial"/>
          <w:spacing w:val="0"/>
          <w:sz w:val="26"/>
          <w:szCs w:val="26"/>
          <w:lang w:val="en-IN"/>
        </w:rPr>
        <w:t>: Combines logs from distributed systems (n1, n2, n3 folders)</w:t>
      </w:r>
    </w:p>
    <w:p w14:paraId="342EDB43" w14:textId="77777777" w:rsidR="004D0639" w:rsidRPr="005F19B0" w:rsidRDefault="004D0639" w:rsidP="00A33E19">
      <w:pPr>
        <w:pStyle w:val="Title"/>
        <w:numPr>
          <w:ilvl w:val="0"/>
          <w:numId w:val="69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When to use</w:t>
      </w:r>
      <w:r w:rsidRPr="005F19B0">
        <w:rPr>
          <w:rFonts w:cs="Arial"/>
          <w:spacing w:val="0"/>
          <w:sz w:val="26"/>
          <w:szCs w:val="26"/>
          <w:lang w:val="en-IN"/>
        </w:rPr>
        <w:t>: Only if your log folder has subfolders named n1/, n2/, n3/</w:t>
      </w:r>
    </w:p>
    <w:p w14:paraId="049E5BF4" w14:textId="5437B70D" w:rsidR="004D0639" w:rsidRDefault="004D0639" w:rsidP="00A33E19">
      <w:pPr>
        <w:pStyle w:val="Title"/>
        <w:numPr>
          <w:ilvl w:val="0"/>
          <w:numId w:val="69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Default</w:t>
      </w:r>
      <w:r w:rsidRPr="005F19B0">
        <w:rPr>
          <w:rFonts w:cs="Arial"/>
          <w:spacing w:val="0"/>
          <w:sz w:val="26"/>
          <w:szCs w:val="26"/>
          <w:lang w:val="en-IN"/>
        </w:rPr>
        <w:t>: ON</w:t>
      </w:r>
      <w:r w:rsidR="00A33E19">
        <w:rPr>
          <w:rFonts w:cs="Arial"/>
          <w:spacing w:val="0"/>
          <w:sz w:val="26"/>
          <w:szCs w:val="26"/>
          <w:lang w:val="en-IN"/>
        </w:rPr>
        <w:t>.</w:t>
      </w:r>
    </w:p>
    <w:p w14:paraId="0945C2C0" w14:textId="77777777" w:rsidR="00A33E19" w:rsidRPr="005F19B0" w:rsidRDefault="00A33E19" w:rsidP="00A33E19">
      <w:pPr>
        <w:rPr>
          <w:lang w:val="en-IN"/>
        </w:rPr>
      </w:pPr>
    </w:p>
    <w:p w14:paraId="4A3A6579" w14:textId="77777777" w:rsidR="004D0639" w:rsidRDefault="004D0639" w:rsidP="004D0639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Debug Mode</w:t>
      </w:r>
    </w:p>
    <w:p w14:paraId="269A6F90" w14:textId="77777777" w:rsidR="00A33E19" w:rsidRPr="005F19B0" w:rsidRDefault="00A33E19" w:rsidP="00A33E19">
      <w:pPr>
        <w:rPr>
          <w:lang w:val="en-IN"/>
        </w:rPr>
      </w:pPr>
    </w:p>
    <w:p w14:paraId="3D53B7E3" w14:textId="77777777" w:rsidR="004D0639" w:rsidRDefault="004D0639" w:rsidP="004D0639">
      <w:pPr>
        <w:pStyle w:val="Title"/>
        <w:rPr>
          <w:rFonts w:cs="Arial"/>
          <w:color w:val="C00000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 xml:space="preserve">NOTE </w:t>
      </w:r>
      <w:r w:rsidRPr="005F19B0">
        <w:rPr>
          <w:rFonts w:cs="Arial"/>
          <w:spacing w:val="0"/>
          <w:sz w:val="26"/>
          <w:szCs w:val="26"/>
          <w:lang w:val="en-IN"/>
        </w:rPr>
        <w:t xml:space="preserve">- </w:t>
      </w:r>
      <w:r w:rsidRPr="005F19B0">
        <w:rPr>
          <w:rFonts w:cs="Arial"/>
          <w:color w:val="C00000"/>
          <w:spacing w:val="0"/>
          <w:sz w:val="26"/>
          <w:szCs w:val="26"/>
          <w:lang w:val="en-IN"/>
        </w:rPr>
        <w:t>DO NOT TURN ON. STRICTLY FOR TROUBLESHOOTING PURPOSES.</w:t>
      </w:r>
    </w:p>
    <w:p w14:paraId="2AD902EA" w14:textId="77777777" w:rsidR="00A33E19" w:rsidRPr="005F19B0" w:rsidRDefault="00A33E19" w:rsidP="00A33E19">
      <w:pPr>
        <w:rPr>
          <w:lang w:val="en-IN"/>
        </w:rPr>
      </w:pPr>
    </w:p>
    <w:p w14:paraId="4FC24CA4" w14:textId="77777777" w:rsidR="004D0639" w:rsidRPr="005F19B0" w:rsidRDefault="004D0639" w:rsidP="00A33E19">
      <w:pPr>
        <w:pStyle w:val="Title"/>
        <w:numPr>
          <w:ilvl w:val="0"/>
          <w:numId w:val="70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What it does</w:t>
      </w:r>
      <w:r w:rsidRPr="005F19B0">
        <w:rPr>
          <w:rFonts w:cs="Arial"/>
          <w:spacing w:val="0"/>
          <w:sz w:val="26"/>
          <w:szCs w:val="26"/>
          <w:lang w:val="en-IN"/>
        </w:rPr>
        <w:t>: Shows detailed processing information</w:t>
      </w:r>
    </w:p>
    <w:p w14:paraId="6C030CDD" w14:textId="77777777" w:rsidR="004D0639" w:rsidRPr="005F19B0" w:rsidRDefault="004D0639" w:rsidP="00A33E19">
      <w:pPr>
        <w:pStyle w:val="Title"/>
        <w:numPr>
          <w:ilvl w:val="0"/>
          <w:numId w:val="70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When to use</w:t>
      </w:r>
      <w:r w:rsidRPr="005F19B0">
        <w:rPr>
          <w:rFonts w:cs="Arial"/>
          <w:spacing w:val="0"/>
          <w:sz w:val="26"/>
          <w:szCs w:val="26"/>
          <w:lang w:val="en-IN"/>
        </w:rPr>
        <w:t>: Only if parsing fails and you need to troubleshoot</w:t>
      </w:r>
    </w:p>
    <w:p w14:paraId="4C115998" w14:textId="77777777" w:rsidR="004D0639" w:rsidRDefault="004D0639" w:rsidP="00A33E19">
      <w:pPr>
        <w:pStyle w:val="Title"/>
        <w:numPr>
          <w:ilvl w:val="0"/>
          <w:numId w:val="70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Warning</w:t>
      </w:r>
      <w:r w:rsidRPr="005F19B0">
        <w:rPr>
          <w:rFonts w:cs="Arial"/>
          <w:spacing w:val="0"/>
          <w:sz w:val="26"/>
          <w:szCs w:val="26"/>
          <w:lang w:val="en-IN"/>
        </w:rPr>
        <w:t>: Makes processing slower and creates more log messages</w:t>
      </w:r>
    </w:p>
    <w:p w14:paraId="72EF0FD6" w14:textId="77777777" w:rsidR="00A33E19" w:rsidRPr="005F19B0" w:rsidRDefault="00A33E19" w:rsidP="00A33E19">
      <w:pPr>
        <w:rPr>
          <w:lang w:val="en-IN"/>
        </w:rPr>
      </w:pPr>
    </w:p>
    <w:p w14:paraId="50A6F7DB" w14:textId="77777777" w:rsidR="004D0639" w:rsidRDefault="004D0639" w:rsidP="004D0639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Step 5: Process Your Logs</w:t>
      </w:r>
    </w:p>
    <w:p w14:paraId="164C7B91" w14:textId="77777777" w:rsidR="00A33E19" w:rsidRPr="005F19B0" w:rsidRDefault="00A33E19" w:rsidP="00A33E19">
      <w:pPr>
        <w:rPr>
          <w:lang w:val="en-IN"/>
        </w:rPr>
      </w:pPr>
    </w:p>
    <w:p w14:paraId="307F6C05" w14:textId="7284A47F" w:rsidR="004D0639" w:rsidRPr="005F19B0" w:rsidRDefault="004D0639" w:rsidP="00A33E19">
      <w:pPr>
        <w:pStyle w:val="Title"/>
        <w:numPr>
          <w:ilvl w:val="0"/>
          <w:numId w:val="72"/>
        </w:numPr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Click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"Process Logs"</w:t>
      </w:r>
    </w:p>
    <w:p w14:paraId="235FBF07" w14:textId="5A01090F" w:rsidR="004D0639" w:rsidRPr="005F19B0" w:rsidRDefault="004D0639" w:rsidP="00A33E19">
      <w:pPr>
        <w:pStyle w:val="Title"/>
        <w:numPr>
          <w:ilvl w:val="0"/>
          <w:numId w:val="72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Watch the progress bar and status messages</w:t>
      </w:r>
    </w:p>
    <w:p w14:paraId="2B3046C3" w14:textId="74C560AF" w:rsidR="004D0639" w:rsidRPr="005F19B0" w:rsidRDefault="004D0639" w:rsidP="00A33E19">
      <w:pPr>
        <w:pStyle w:val="Title"/>
        <w:numPr>
          <w:ilvl w:val="0"/>
          <w:numId w:val="72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Typical wait time</w:t>
      </w:r>
      <w:r w:rsidRPr="005F19B0">
        <w:rPr>
          <w:rFonts w:cs="Arial"/>
          <w:spacing w:val="0"/>
          <w:sz w:val="26"/>
          <w:szCs w:val="26"/>
          <w:lang w:val="en-IN"/>
        </w:rPr>
        <w:t>: 2-5 minutes for normal-sized logs</w:t>
      </w:r>
    </w:p>
    <w:p w14:paraId="76176ACC" w14:textId="531B0A6A" w:rsidR="004D0639" w:rsidRDefault="004D0639" w:rsidP="00A33E19">
      <w:pPr>
        <w:pStyle w:val="Title"/>
        <w:numPr>
          <w:ilvl w:val="0"/>
          <w:numId w:val="72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When complete, you'll see extracted messages in the results table</w:t>
      </w:r>
    </w:p>
    <w:p w14:paraId="371182F8" w14:textId="77777777" w:rsidR="00A33E19" w:rsidRPr="005F19B0" w:rsidRDefault="00A33E19" w:rsidP="00A33E19">
      <w:pPr>
        <w:rPr>
          <w:lang w:val="en-IN"/>
        </w:rPr>
      </w:pPr>
    </w:p>
    <w:p w14:paraId="53C0ABF7" w14:textId="77777777" w:rsidR="00A33E19" w:rsidRDefault="00A33E19" w:rsidP="004D0639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</w:p>
    <w:p w14:paraId="07CA4392" w14:textId="24AB1E93" w:rsidR="004D0639" w:rsidRPr="005F19B0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What you'll see during processing</w:t>
      </w:r>
      <w:r w:rsidRPr="005F19B0">
        <w:rPr>
          <w:rFonts w:cs="Arial"/>
          <w:spacing w:val="0"/>
          <w:sz w:val="26"/>
          <w:szCs w:val="26"/>
          <w:lang w:val="en-IN"/>
        </w:rPr>
        <w:t>:</w:t>
      </w:r>
    </w:p>
    <w:p w14:paraId="758EF39B" w14:textId="77777777" w:rsidR="004D0639" w:rsidRPr="005F19B0" w:rsidRDefault="004D0639" w:rsidP="00A33E19">
      <w:pPr>
        <w:pStyle w:val="Title"/>
        <w:numPr>
          <w:ilvl w:val="0"/>
          <w:numId w:val="73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"Scanning log files..." - Finding relevant files</w:t>
      </w:r>
    </w:p>
    <w:p w14:paraId="08246AA9" w14:textId="77777777" w:rsidR="004D0639" w:rsidRPr="005F19B0" w:rsidRDefault="004D0639" w:rsidP="00A33E19">
      <w:pPr>
        <w:pStyle w:val="Title"/>
        <w:numPr>
          <w:ilvl w:val="0"/>
          <w:numId w:val="73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"Extracting messages..." - Pulling out passenger data</w:t>
      </w:r>
    </w:p>
    <w:p w14:paraId="781C97DA" w14:textId="77777777" w:rsidR="004D0639" w:rsidRDefault="004D0639" w:rsidP="00A33E19">
      <w:pPr>
        <w:pStyle w:val="Title"/>
        <w:numPr>
          <w:ilvl w:val="0"/>
          <w:numId w:val="73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"Processing complete" - Ready to review results</w:t>
      </w:r>
    </w:p>
    <w:p w14:paraId="0B536839" w14:textId="77777777" w:rsidR="00A33E19" w:rsidRDefault="00A33E19" w:rsidP="00A33E19">
      <w:pPr>
        <w:rPr>
          <w:lang w:val="en-IN"/>
        </w:rPr>
      </w:pPr>
    </w:p>
    <w:p w14:paraId="26622634" w14:textId="2C70C4D7" w:rsidR="00A33E19" w:rsidRPr="005F19B0" w:rsidRDefault="00A33E19" w:rsidP="00A33E19">
      <w:pPr>
        <w:jc w:val="center"/>
        <w:rPr>
          <w:lang w:val="en-IN"/>
        </w:rPr>
      </w:pPr>
      <w:r w:rsidRPr="00A33E19">
        <w:rPr>
          <w:noProof/>
          <w:lang w:val="en-IN"/>
        </w:rPr>
        <w:drawing>
          <wp:inline distT="0" distB="0" distL="0" distR="0" wp14:anchorId="22931F0E" wp14:editId="2C9D5FCB">
            <wp:extent cx="4552950" cy="1876896"/>
            <wp:effectExtent l="0" t="0" r="0" b="9525"/>
            <wp:docPr id="17464099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409986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28811" cy="190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A8AD1" w14:textId="06201100" w:rsidR="004D0639" w:rsidRPr="00A33E19" w:rsidRDefault="004D0639" w:rsidP="00A33E19">
      <w:pPr>
        <w:pStyle w:val="Title"/>
        <w:numPr>
          <w:ilvl w:val="1"/>
          <w:numId w:val="36"/>
        </w:numPr>
        <w:rPr>
          <w:rFonts w:cs="Arial"/>
          <w:spacing w:val="0"/>
          <w:sz w:val="32"/>
          <w:szCs w:val="32"/>
          <w:lang w:val="en-IN"/>
        </w:rPr>
      </w:pPr>
      <w:r w:rsidRPr="005F19B0">
        <w:rPr>
          <w:rFonts w:cs="Arial"/>
          <w:spacing w:val="0"/>
          <w:sz w:val="32"/>
          <w:szCs w:val="32"/>
          <w:lang w:val="en-IN"/>
        </w:rPr>
        <w:lastRenderedPageBreak/>
        <w:t>Understanding Your Results</w:t>
      </w:r>
    </w:p>
    <w:p w14:paraId="3EBF9520" w14:textId="77777777" w:rsidR="00A33E19" w:rsidRPr="00A33E19" w:rsidRDefault="00A33E19" w:rsidP="00A33E19">
      <w:pPr>
        <w:rPr>
          <w:lang w:val="en-IN"/>
        </w:rPr>
      </w:pPr>
    </w:p>
    <w:p w14:paraId="55AC613F" w14:textId="77777777" w:rsidR="004D0639" w:rsidRDefault="004D0639" w:rsidP="004D0639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Results Table</w:t>
      </w:r>
    </w:p>
    <w:p w14:paraId="46E09500" w14:textId="77777777" w:rsidR="00A33E19" w:rsidRPr="005F19B0" w:rsidRDefault="00A33E19" w:rsidP="00A33E19">
      <w:pPr>
        <w:rPr>
          <w:lang w:val="en-IN"/>
        </w:rPr>
      </w:pPr>
    </w:p>
    <w:p w14:paraId="47036E7A" w14:textId="4AAE7694" w:rsidR="00A33E19" w:rsidRDefault="00A33E19" w:rsidP="004D0639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  <w:r w:rsidRPr="00A33E19">
        <w:rPr>
          <w:rFonts w:cs="Arial"/>
          <w:b/>
          <w:bCs/>
          <w:noProof/>
          <w:spacing w:val="0"/>
          <w:sz w:val="26"/>
          <w:szCs w:val="26"/>
          <w:lang w:val="en-IN"/>
        </w:rPr>
        <w:drawing>
          <wp:inline distT="0" distB="0" distL="0" distR="0" wp14:anchorId="2207F438" wp14:editId="3C3DCE80">
            <wp:extent cx="6642100" cy="3155315"/>
            <wp:effectExtent l="0" t="0" r="6350" b="6985"/>
            <wp:docPr id="14823671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367185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3347" w14:textId="77777777" w:rsidR="00A33E19" w:rsidRDefault="00A33E19" w:rsidP="004D0639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</w:p>
    <w:p w14:paraId="2849BB36" w14:textId="69B227F8" w:rsid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What each column means</w:t>
      </w:r>
      <w:r w:rsidRPr="005F19B0">
        <w:rPr>
          <w:rFonts w:cs="Arial"/>
          <w:spacing w:val="0"/>
          <w:sz w:val="26"/>
          <w:szCs w:val="26"/>
          <w:lang w:val="en-IN"/>
        </w:rPr>
        <w:t>:</w:t>
      </w:r>
    </w:p>
    <w:p w14:paraId="37AAAFA5" w14:textId="77777777" w:rsidR="00A33E19" w:rsidRPr="005F19B0" w:rsidRDefault="00A33E19" w:rsidP="00A33E19">
      <w:pPr>
        <w:rPr>
          <w:lang w:val="en-IN"/>
        </w:rPr>
      </w:pPr>
    </w:p>
    <w:p w14:paraId="2F9FBF0A" w14:textId="77777777" w:rsidR="004D0639" w:rsidRPr="005F19B0" w:rsidRDefault="004D0639" w:rsidP="00A33E19">
      <w:pPr>
        <w:pStyle w:val="Title"/>
        <w:numPr>
          <w:ilvl w:val="0"/>
          <w:numId w:val="74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Part</w:t>
      </w:r>
      <w:r w:rsidRPr="005F19B0">
        <w:rPr>
          <w:rFonts w:cs="Arial"/>
          <w:spacing w:val="0"/>
          <w:sz w:val="26"/>
          <w:szCs w:val="26"/>
          <w:lang w:val="en-IN"/>
        </w:rPr>
        <w:t>: Some messages are split into parts (1, 2, 3, etc.)</w:t>
      </w:r>
    </w:p>
    <w:p w14:paraId="1E70B3DC" w14:textId="77777777" w:rsidR="004D0639" w:rsidRPr="005F19B0" w:rsidRDefault="004D0639" w:rsidP="00A33E19">
      <w:pPr>
        <w:pStyle w:val="Title"/>
        <w:numPr>
          <w:ilvl w:val="0"/>
          <w:numId w:val="74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Flight</w:t>
      </w:r>
      <w:r w:rsidRPr="005F19B0">
        <w:rPr>
          <w:rFonts w:cs="Arial"/>
          <w:spacing w:val="0"/>
          <w:sz w:val="26"/>
          <w:szCs w:val="26"/>
          <w:lang w:val="en-IN"/>
        </w:rPr>
        <w:t>: Confirms this is your flight</w:t>
      </w:r>
    </w:p>
    <w:p w14:paraId="64B0AE80" w14:textId="77777777" w:rsidR="004D0639" w:rsidRPr="005F19B0" w:rsidRDefault="004D0639" w:rsidP="00A33E19">
      <w:pPr>
        <w:pStyle w:val="Title"/>
        <w:numPr>
          <w:ilvl w:val="0"/>
          <w:numId w:val="74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Date</w:t>
      </w:r>
      <w:r w:rsidRPr="005F19B0">
        <w:rPr>
          <w:rFonts w:cs="Arial"/>
          <w:spacing w:val="0"/>
          <w:sz w:val="26"/>
          <w:szCs w:val="26"/>
          <w:lang w:val="en-IN"/>
        </w:rPr>
        <w:t>: When the flight was scheduled</w:t>
      </w:r>
    </w:p>
    <w:p w14:paraId="69234B73" w14:textId="77777777" w:rsidR="004D0639" w:rsidRPr="005F19B0" w:rsidRDefault="004D0639" w:rsidP="00A33E19">
      <w:pPr>
        <w:pStyle w:val="Title"/>
        <w:numPr>
          <w:ilvl w:val="0"/>
          <w:numId w:val="74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Departure</w:t>
      </w:r>
      <w:r w:rsidRPr="005F19B0">
        <w:rPr>
          <w:rFonts w:cs="Arial"/>
          <w:spacing w:val="0"/>
          <w:sz w:val="26"/>
          <w:szCs w:val="26"/>
          <w:lang w:val="en-IN"/>
        </w:rPr>
        <w:t>: Origin airport (should match what you expected)</w:t>
      </w:r>
    </w:p>
    <w:p w14:paraId="0A126AA6" w14:textId="77777777" w:rsidR="004D0639" w:rsidRPr="005F19B0" w:rsidRDefault="004D0639" w:rsidP="00A33E19">
      <w:pPr>
        <w:pStyle w:val="Title"/>
        <w:numPr>
          <w:ilvl w:val="0"/>
          <w:numId w:val="74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Arrival</w:t>
      </w:r>
      <w:r w:rsidRPr="005F19B0">
        <w:rPr>
          <w:rFonts w:cs="Arial"/>
          <w:spacing w:val="0"/>
          <w:sz w:val="26"/>
          <w:szCs w:val="26"/>
          <w:lang w:val="en-IN"/>
        </w:rPr>
        <w:t>: Destination airport</w:t>
      </w:r>
    </w:p>
    <w:p w14:paraId="7F921D0B" w14:textId="77777777" w:rsidR="004D0639" w:rsidRPr="005F19B0" w:rsidRDefault="004D0639" w:rsidP="00A33E19">
      <w:pPr>
        <w:pStyle w:val="Title"/>
        <w:numPr>
          <w:ilvl w:val="0"/>
          <w:numId w:val="74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Type</w:t>
      </w:r>
      <w:r w:rsidRPr="005F19B0">
        <w:rPr>
          <w:rFonts w:cs="Arial"/>
          <w:spacing w:val="0"/>
          <w:sz w:val="26"/>
          <w:szCs w:val="26"/>
          <w:lang w:val="en-IN"/>
        </w:rPr>
        <w:t>: API or PNR (what you selected)</w:t>
      </w:r>
    </w:p>
    <w:p w14:paraId="23713EC9" w14:textId="77777777" w:rsidR="004D0639" w:rsidRDefault="004D0639" w:rsidP="00A33E19">
      <w:pPr>
        <w:pStyle w:val="Title"/>
        <w:numPr>
          <w:ilvl w:val="0"/>
          <w:numId w:val="74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Indicator</w:t>
      </w:r>
      <w:r w:rsidRPr="005F19B0">
        <w:rPr>
          <w:rFonts w:cs="Arial"/>
          <w:spacing w:val="0"/>
          <w:sz w:val="26"/>
          <w:szCs w:val="26"/>
          <w:lang w:val="en-IN"/>
        </w:rPr>
        <w:t>: C for middle/initial parts. F for last part.</w:t>
      </w:r>
    </w:p>
    <w:p w14:paraId="735F03C1" w14:textId="77777777" w:rsidR="00A33E19" w:rsidRPr="005F19B0" w:rsidRDefault="00A33E19" w:rsidP="00A33E19">
      <w:pPr>
        <w:rPr>
          <w:lang w:val="en-IN"/>
        </w:rPr>
      </w:pPr>
    </w:p>
    <w:p w14:paraId="4A826E60" w14:textId="77777777" w:rsidR="004D0639" w:rsidRDefault="004D0639" w:rsidP="004D0639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Message Preview</w:t>
      </w:r>
    </w:p>
    <w:p w14:paraId="453BA602" w14:textId="77777777" w:rsidR="00A33E19" w:rsidRPr="005F19B0" w:rsidRDefault="00A33E19" w:rsidP="00A33E19">
      <w:pPr>
        <w:rPr>
          <w:lang w:val="en-IN"/>
        </w:rPr>
      </w:pPr>
    </w:p>
    <w:p w14:paraId="2809E4BF" w14:textId="12CC764C" w:rsidR="00A33E19" w:rsidRDefault="00B87022" w:rsidP="00B87022">
      <w:pPr>
        <w:jc w:val="center"/>
        <w:rPr>
          <w:lang w:val="en-IN"/>
        </w:rPr>
      </w:pPr>
      <w:r w:rsidRPr="00B87022">
        <w:rPr>
          <w:rFonts w:eastAsiaTheme="majorEastAsia" w:cs="Arial"/>
          <w:b/>
          <w:bCs/>
          <w:noProof/>
          <w:kern w:val="28"/>
          <w:szCs w:val="26"/>
          <w:lang w:val="en-IN"/>
        </w:rPr>
        <w:drawing>
          <wp:inline distT="0" distB="0" distL="0" distR="0" wp14:anchorId="48E2EAF8" wp14:editId="259B828B">
            <wp:extent cx="5845047" cy="2591025"/>
            <wp:effectExtent l="0" t="0" r="3810" b="0"/>
            <wp:docPr id="13097042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70426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25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A540E" w14:textId="77777777" w:rsidR="00B87022" w:rsidRDefault="00B87022" w:rsidP="00A33E19">
      <w:pPr>
        <w:rPr>
          <w:lang w:val="en-IN"/>
        </w:rPr>
      </w:pPr>
    </w:p>
    <w:p w14:paraId="6290D14F" w14:textId="77777777" w:rsidR="00B87022" w:rsidRPr="005F19B0" w:rsidRDefault="00B87022" w:rsidP="00A33E19">
      <w:pPr>
        <w:rPr>
          <w:lang w:val="en-IN"/>
        </w:rPr>
      </w:pPr>
    </w:p>
    <w:p w14:paraId="5B9393A9" w14:textId="77777777" w:rsidR="004D0639" w:rsidRPr="005F19B0" w:rsidRDefault="004D0639" w:rsidP="00A33E19">
      <w:pPr>
        <w:pStyle w:val="Title"/>
        <w:numPr>
          <w:ilvl w:val="0"/>
          <w:numId w:val="75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lastRenderedPageBreak/>
        <w:t xml:space="preserve">Click any row </w:t>
      </w:r>
      <w:r w:rsidRPr="005F19B0">
        <w:rPr>
          <w:rFonts w:cs="Arial"/>
          <w:spacing w:val="0"/>
          <w:sz w:val="26"/>
          <w:szCs w:val="26"/>
          <w:lang w:val="en-IN"/>
        </w:rPr>
        <w:t>in the results table to see the full message</w:t>
      </w:r>
    </w:p>
    <w:p w14:paraId="4794A94A" w14:textId="77777777" w:rsidR="004D0639" w:rsidRPr="005F19B0" w:rsidRDefault="004D0639" w:rsidP="00A33E19">
      <w:pPr>
        <w:pStyle w:val="Title"/>
        <w:numPr>
          <w:ilvl w:val="0"/>
          <w:numId w:val="75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Raw format</w:t>
      </w:r>
      <w:r w:rsidRPr="005F19B0">
        <w:rPr>
          <w:rFonts w:cs="Arial"/>
          <w:spacing w:val="0"/>
          <w:sz w:val="26"/>
          <w:szCs w:val="26"/>
          <w:lang w:val="en-IN"/>
        </w:rPr>
        <w:t>: This is the actual airline industry standard format</w:t>
      </w:r>
    </w:p>
    <w:p w14:paraId="2D2F4F21" w14:textId="77777777" w:rsidR="004D0639" w:rsidRDefault="004D0639" w:rsidP="00A33E19">
      <w:pPr>
        <w:pStyle w:val="Title"/>
        <w:numPr>
          <w:ilvl w:val="0"/>
          <w:numId w:val="75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Don't worry</w:t>
      </w:r>
      <w:r w:rsidRPr="005F19B0">
        <w:rPr>
          <w:rFonts w:cs="Arial"/>
          <w:spacing w:val="0"/>
          <w:sz w:val="26"/>
          <w:szCs w:val="26"/>
          <w:lang w:val="en-IN"/>
        </w:rPr>
        <w:t>: You don't need to understand this format - the RCA Engine will process it</w:t>
      </w:r>
    </w:p>
    <w:p w14:paraId="374CE345" w14:textId="77777777" w:rsidR="00A33E19" w:rsidRPr="005F19B0" w:rsidRDefault="00A33E19" w:rsidP="00A33E19">
      <w:pPr>
        <w:rPr>
          <w:lang w:val="en-IN"/>
        </w:rPr>
      </w:pPr>
    </w:p>
    <w:p w14:paraId="0AFB7743" w14:textId="6A9D91C0" w:rsidR="004D0639" w:rsidRDefault="004D0639" w:rsidP="00A33E19">
      <w:pPr>
        <w:pStyle w:val="Title"/>
        <w:numPr>
          <w:ilvl w:val="1"/>
          <w:numId w:val="36"/>
        </w:numPr>
        <w:rPr>
          <w:rFonts w:cs="Arial"/>
          <w:spacing w:val="0"/>
          <w:sz w:val="32"/>
          <w:szCs w:val="32"/>
          <w:lang w:val="en-IN"/>
        </w:rPr>
      </w:pPr>
      <w:r w:rsidRPr="005F19B0">
        <w:rPr>
          <w:rFonts w:cs="Arial"/>
          <w:spacing w:val="0"/>
          <w:sz w:val="32"/>
          <w:szCs w:val="32"/>
          <w:lang w:val="en-IN"/>
        </w:rPr>
        <w:t>Save Your Work</w:t>
      </w:r>
    </w:p>
    <w:p w14:paraId="22246E06" w14:textId="77777777" w:rsidR="00A33E19" w:rsidRPr="00A33E19" w:rsidRDefault="00A33E19" w:rsidP="00A33E19">
      <w:pPr>
        <w:rPr>
          <w:lang w:val="en-IN"/>
        </w:rPr>
      </w:pPr>
    </w:p>
    <w:p w14:paraId="6C1B09BF" w14:textId="77777777" w:rsidR="004D0639" w:rsidRDefault="004D0639" w:rsidP="004D0639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Output Options</w:t>
      </w:r>
    </w:p>
    <w:p w14:paraId="6E135393" w14:textId="77777777" w:rsidR="00A33E19" w:rsidRPr="005F19B0" w:rsidRDefault="00A33E19" w:rsidP="00A33E19">
      <w:pPr>
        <w:rPr>
          <w:lang w:val="en-IN"/>
        </w:rPr>
      </w:pPr>
    </w:p>
    <w:p w14:paraId="6451DE5E" w14:textId="5D2486B1" w:rsidR="004D0639" w:rsidRPr="005F19B0" w:rsidRDefault="004D0639" w:rsidP="00A33E19">
      <w:pPr>
        <w:pStyle w:val="Title"/>
        <w:numPr>
          <w:ilvl w:val="0"/>
          <w:numId w:val="77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Choose output folder</w:t>
      </w:r>
      <w:r w:rsidRPr="005F19B0">
        <w:rPr>
          <w:rFonts w:cs="Arial"/>
          <w:spacing w:val="0"/>
          <w:sz w:val="26"/>
          <w:szCs w:val="26"/>
          <w:lang w:val="en-IN"/>
        </w:rPr>
        <w:t>: Click "Browse Output Directory"</w:t>
      </w:r>
    </w:p>
    <w:p w14:paraId="33CCB143" w14:textId="41CBA255" w:rsidR="004D0639" w:rsidRPr="005F19B0" w:rsidRDefault="004D0639" w:rsidP="00A33E19">
      <w:pPr>
        <w:pStyle w:val="Title"/>
        <w:numPr>
          <w:ilvl w:val="0"/>
          <w:numId w:val="77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Click "Save"</w:t>
      </w:r>
      <w:r w:rsidRPr="005F19B0">
        <w:rPr>
          <w:rFonts w:cs="Arial"/>
          <w:spacing w:val="0"/>
          <w:sz w:val="26"/>
          <w:szCs w:val="26"/>
          <w:lang w:val="en-IN"/>
        </w:rPr>
        <w:t>: Saves all extracted messages as text files</w:t>
      </w:r>
    </w:p>
    <w:p w14:paraId="4EB92D82" w14:textId="3C1F7B0F" w:rsidR="004D0639" w:rsidRDefault="004D0639" w:rsidP="00A33E19">
      <w:pPr>
        <w:pStyle w:val="Title"/>
        <w:numPr>
          <w:ilvl w:val="0"/>
          <w:numId w:val="77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File names</w:t>
      </w:r>
      <w:r w:rsidRPr="005F19B0">
        <w:rPr>
          <w:rFonts w:cs="Arial"/>
          <w:spacing w:val="0"/>
          <w:sz w:val="26"/>
          <w:szCs w:val="26"/>
          <w:lang w:val="en-IN"/>
        </w:rPr>
        <w:t>: Automatically named like WF123_2024-11-20_API.txt</w:t>
      </w:r>
    </w:p>
    <w:p w14:paraId="63E1F534" w14:textId="77777777" w:rsidR="00A33E19" w:rsidRPr="005F19B0" w:rsidRDefault="00A33E19" w:rsidP="00A33E19">
      <w:pPr>
        <w:rPr>
          <w:lang w:val="en-IN"/>
        </w:rPr>
      </w:pPr>
    </w:p>
    <w:p w14:paraId="3113A9B9" w14:textId="77777777" w:rsid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ascii="Segoe UI Emoji" w:hAnsi="Segoe UI Emoji" w:cs="Segoe UI Emoji"/>
          <w:spacing w:val="0"/>
          <w:sz w:val="26"/>
          <w:szCs w:val="26"/>
          <w:lang w:val="en-IN"/>
        </w:rPr>
        <w:t>💡</w:t>
      </w:r>
      <w:r w:rsidRPr="005F19B0">
        <w:rPr>
          <w:rFonts w:cs="Arial"/>
          <w:spacing w:val="0"/>
          <w:sz w:val="26"/>
          <w:szCs w:val="26"/>
          <w:lang w:val="en-IN"/>
        </w:rPr>
        <w:t xml:space="preserve">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Tip</w:t>
      </w:r>
      <w:r w:rsidRPr="005F19B0">
        <w:rPr>
          <w:rFonts w:cs="Arial"/>
          <w:spacing w:val="0"/>
          <w:sz w:val="26"/>
          <w:szCs w:val="26"/>
          <w:lang w:val="en-IN"/>
        </w:rPr>
        <w:t>: Save to a folder you'll remember - you'll need these files for the RCA Engine</w:t>
      </w:r>
    </w:p>
    <w:p w14:paraId="727D0EAC" w14:textId="77777777" w:rsidR="00A33E19" w:rsidRPr="005F19B0" w:rsidRDefault="00A33E19" w:rsidP="00A33E19">
      <w:pPr>
        <w:rPr>
          <w:lang w:val="en-IN"/>
        </w:rPr>
      </w:pPr>
    </w:p>
    <w:p w14:paraId="5A62DB59" w14:textId="7E05BD32" w:rsidR="004D0639" w:rsidRDefault="004D0639" w:rsidP="00B87022">
      <w:pPr>
        <w:pStyle w:val="Title"/>
        <w:numPr>
          <w:ilvl w:val="1"/>
          <w:numId w:val="36"/>
        </w:numPr>
        <w:rPr>
          <w:rFonts w:cs="Arial"/>
          <w:spacing w:val="0"/>
          <w:sz w:val="32"/>
          <w:szCs w:val="32"/>
          <w:lang w:val="en-IN"/>
        </w:rPr>
      </w:pPr>
      <w:r w:rsidRPr="005F19B0">
        <w:rPr>
          <w:rFonts w:cs="Arial"/>
          <w:spacing w:val="0"/>
          <w:sz w:val="32"/>
          <w:szCs w:val="32"/>
          <w:lang w:val="en-IN"/>
        </w:rPr>
        <w:t>What Can Go Wrong and How to Fix It</w:t>
      </w:r>
    </w:p>
    <w:p w14:paraId="5FACAA14" w14:textId="77777777" w:rsidR="00B87022" w:rsidRPr="00B87022" w:rsidRDefault="00B87022" w:rsidP="00B87022">
      <w:pPr>
        <w:rPr>
          <w:lang w:val="en-IN"/>
        </w:rPr>
      </w:pPr>
    </w:p>
    <w:p w14:paraId="1D85C791" w14:textId="77777777" w:rsidR="004D0639" w:rsidRDefault="004D0639" w:rsidP="004D0639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ascii="Segoe UI Emoji" w:hAnsi="Segoe UI Emoji" w:cs="Segoe UI Emoji"/>
          <w:color w:val="C00000"/>
          <w:spacing w:val="0"/>
          <w:sz w:val="26"/>
          <w:szCs w:val="26"/>
          <w:lang w:val="en-IN"/>
        </w:rPr>
        <w:t>❌</w:t>
      </w:r>
      <w:r w:rsidRPr="005F19B0">
        <w:rPr>
          <w:rFonts w:cs="Arial"/>
          <w:color w:val="C00000"/>
          <w:spacing w:val="0"/>
          <w:sz w:val="26"/>
          <w:szCs w:val="26"/>
          <w:lang w:val="en-IN"/>
        </w:rPr>
        <w:t xml:space="preserve">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"No messages extracted from logs"</w:t>
      </w:r>
    </w:p>
    <w:p w14:paraId="6D810B20" w14:textId="77777777" w:rsidR="00B87022" w:rsidRPr="005F19B0" w:rsidRDefault="00B87022" w:rsidP="00B87022">
      <w:pPr>
        <w:rPr>
          <w:lang w:val="en-IN"/>
        </w:rPr>
      </w:pPr>
    </w:p>
    <w:p w14:paraId="5DFB732B" w14:textId="127E190F" w:rsidR="00B87022" w:rsidRPr="005F19B0" w:rsidRDefault="004D0639" w:rsidP="00B87022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What happened</w:t>
      </w:r>
      <w:r w:rsidRPr="005F19B0">
        <w:rPr>
          <w:rFonts w:cs="Arial"/>
          <w:spacing w:val="0"/>
          <w:sz w:val="26"/>
          <w:szCs w:val="26"/>
          <w:lang w:val="en-IN"/>
        </w:rPr>
        <w:t>: System couldn't find any passenger data</w:t>
      </w:r>
    </w:p>
    <w:p w14:paraId="7E9D762C" w14:textId="77777777" w:rsidR="004D0639" w:rsidRPr="005F19B0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Possible causes</w:t>
      </w:r>
      <w:r w:rsidRPr="005F19B0">
        <w:rPr>
          <w:rFonts w:cs="Arial"/>
          <w:spacing w:val="0"/>
          <w:sz w:val="26"/>
          <w:szCs w:val="26"/>
          <w:lang w:val="en-IN"/>
        </w:rPr>
        <w:t>:</w:t>
      </w:r>
    </w:p>
    <w:p w14:paraId="79CB6E2B" w14:textId="77777777" w:rsidR="004D0639" w:rsidRPr="005F19B0" w:rsidRDefault="004D0639" w:rsidP="00B87022">
      <w:pPr>
        <w:pStyle w:val="Title"/>
        <w:numPr>
          <w:ilvl w:val="0"/>
          <w:numId w:val="78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Wrong data type selected (try switching API ↔ PNR)</w:t>
      </w:r>
    </w:p>
    <w:p w14:paraId="0C4E4EF3" w14:textId="77777777" w:rsidR="004D0639" w:rsidRPr="005F19B0" w:rsidRDefault="004D0639" w:rsidP="00B87022">
      <w:pPr>
        <w:pStyle w:val="Title"/>
        <w:numPr>
          <w:ilvl w:val="0"/>
          <w:numId w:val="78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Flight number typo</w:t>
      </w:r>
    </w:p>
    <w:p w14:paraId="33378656" w14:textId="77777777" w:rsidR="004D0639" w:rsidRPr="005F19B0" w:rsidRDefault="004D0639" w:rsidP="00B87022">
      <w:pPr>
        <w:pStyle w:val="Title"/>
        <w:numPr>
          <w:ilvl w:val="0"/>
          <w:numId w:val="78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Wrong date</w:t>
      </w:r>
    </w:p>
    <w:p w14:paraId="742964B6" w14:textId="6D343B02" w:rsidR="004D0639" w:rsidRPr="005F19B0" w:rsidRDefault="004D0639" w:rsidP="00B87022">
      <w:pPr>
        <w:pStyle w:val="Title"/>
        <w:numPr>
          <w:ilvl w:val="0"/>
          <w:numId w:val="78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Logs don't contain passenger data</w:t>
      </w:r>
      <w:r w:rsidR="00B87022">
        <w:rPr>
          <w:rFonts w:cs="Arial"/>
          <w:spacing w:val="0"/>
          <w:sz w:val="26"/>
          <w:szCs w:val="26"/>
          <w:lang w:val="en-IN"/>
        </w:rPr>
        <w:br/>
      </w:r>
    </w:p>
    <w:p w14:paraId="7309814A" w14:textId="77777777" w:rsid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i/>
          <w:iCs/>
          <w:spacing w:val="0"/>
          <w:sz w:val="26"/>
          <w:szCs w:val="26"/>
          <w:lang w:val="en-IN"/>
        </w:rPr>
        <w:t>How to fix</w:t>
      </w:r>
      <w:r w:rsidRPr="005F19B0">
        <w:rPr>
          <w:rFonts w:cs="Arial"/>
          <w:spacing w:val="0"/>
          <w:sz w:val="26"/>
          <w:szCs w:val="26"/>
          <w:lang w:val="en-IN"/>
        </w:rPr>
        <w:t>:</w:t>
      </w:r>
    </w:p>
    <w:p w14:paraId="36B9BB01" w14:textId="77777777" w:rsidR="00B87022" w:rsidRPr="005F19B0" w:rsidRDefault="00B87022" w:rsidP="00B87022">
      <w:pPr>
        <w:rPr>
          <w:lang w:val="en-IN"/>
        </w:rPr>
      </w:pPr>
    </w:p>
    <w:p w14:paraId="4EB1F8BB" w14:textId="5C2DC830" w:rsidR="004D0639" w:rsidRPr="005F19B0" w:rsidRDefault="004D0639" w:rsidP="00B87022">
      <w:pPr>
        <w:pStyle w:val="Title"/>
        <w:numPr>
          <w:ilvl w:val="0"/>
          <w:numId w:val="81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Double-check flight number spelling</w:t>
      </w:r>
    </w:p>
    <w:p w14:paraId="1C9FF9B9" w14:textId="2AC03A07" w:rsidR="004D0639" w:rsidRPr="005F19B0" w:rsidRDefault="004D0639" w:rsidP="00B87022">
      <w:pPr>
        <w:pStyle w:val="Title"/>
        <w:numPr>
          <w:ilvl w:val="0"/>
          <w:numId w:val="81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Try the other data type (API vs PNR)</w:t>
      </w:r>
    </w:p>
    <w:p w14:paraId="403BF53D" w14:textId="2B7EEEF1" w:rsidR="004D0639" w:rsidRDefault="004D0639" w:rsidP="00B87022">
      <w:pPr>
        <w:pStyle w:val="Title"/>
        <w:numPr>
          <w:ilvl w:val="0"/>
          <w:numId w:val="81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Check if logs </w:t>
      </w:r>
      <w:proofErr w:type="gramStart"/>
      <w:r w:rsidRPr="005F19B0">
        <w:rPr>
          <w:rFonts w:cs="Arial"/>
          <w:spacing w:val="0"/>
          <w:sz w:val="26"/>
          <w:szCs w:val="26"/>
          <w:lang w:val="en-IN"/>
        </w:rPr>
        <w:t>actually contain</w:t>
      </w:r>
      <w:proofErr w:type="gramEnd"/>
      <w:r w:rsidRPr="005F19B0">
        <w:rPr>
          <w:rFonts w:cs="Arial"/>
          <w:spacing w:val="0"/>
          <w:sz w:val="26"/>
          <w:szCs w:val="26"/>
          <w:lang w:val="en-IN"/>
        </w:rPr>
        <w:t xml:space="preserve"> passenger data (ask the person who gave you the logs)</w:t>
      </w:r>
    </w:p>
    <w:p w14:paraId="07502EB2" w14:textId="77777777" w:rsidR="00B87022" w:rsidRPr="005F19B0" w:rsidRDefault="00B87022" w:rsidP="00B87022">
      <w:pPr>
        <w:rPr>
          <w:lang w:val="en-IN"/>
        </w:rPr>
      </w:pPr>
    </w:p>
    <w:p w14:paraId="573C067E" w14:textId="77777777" w:rsidR="004D0639" w:rsidRDefault="004D0639" w:rsidP="004D0639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ascii="Segoe UI Emoji" w:hAnsi="Segoe UI Emoji" w:cs="Segoe UI Emoji"/>
          <w:color w:val="C00000"/>
          <w:spacing w:val="0"/>
          <w:sz w:val="26"/>
          <w:szCs w:val="26"/>
          <w:lang w:val="en-IN"/>
        </w:rPr>
        <w:t>❌</w:t>
      </w:r>
      <w:r w:rsidRPr="005F19B0">
        <w:rPr>
          <w:rFonts w:cs="Arial"/>
          <w:spacing w:val="0"/>
          <w:sz w:val="26"/>
          <w:szCs w:val="26"/>
          <w:lang w:val="en-IN"/>
        </w:rPr>
        <w:t xml:space="preserve">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"Directory not found" or "Access denied"</w:t>
      </w:r>
    </w:p>
    <w:p w14:paraId="1ADF6C6D" w14:textId="77777777" w:rsidR="00B87022" w:rsidRPr="005F19B0" w:rsidRDefault="00B87022" w:rsidP="00B87022">
      <w:pPr>
        <w:rPr>
          <w:lang w:val="en-IN"/>
        </w:rPr>
      </w:pPr>
    </w:p>
    <w:p w14:paraId="34D1E7BE" w14:textId="77777777" w:rsid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What happened</w:t>
      </w:r>
      <w:r w:rsidRPr="005F19B0">
        <w:rPr>
          <w:rFonts w:cs="Arial"/>
          <w:spacing w:val="0"/>
          <w:sz w:val="26"/>
          <w:szCs w:val="26"/>
          <w:lang w:val="en-IN"/>
        </w:rPr>
        <w:t>: Can't read the log folder</w:t>
      </w:r>
    </w:p>
    <w:p w14:paraId="677534E7" w14:textId="77777777" w:rsidR="00B87022" w:rsidRPr="005F19B0" w:rsidRDefault="00B87022" w:rsidP="00B87022">
      <w:pPr>
        <w:rPr>
          <w:lang w:val="en-IN"/>
        </w:rPr>
      </w:pPr>
    </w:p>
    <w:p w14:paraId="73B420F0" w14:textId="77777777" w:rsidR="004D0639" w:rsidRPr="005F19B0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i/>
          <w:iCs/>
          <w:spacing w:val="0"/>
          <w:sz w:val="26"/>
          <w:szCs w:val="26"/>
          <w:lang w:val="en-IN"/>
        </w:rPr>
        <w:t>How to fix</w:t>
      </w:r>
      <w:r w:rsidRPr="005F19B0">
        <w:rPr>
          <w:rFonts w:cs="Arial"/>
          <w:spacing w:val="0"/>
          <w:sz w:val="26"/>
          <w:szCs w:val="26"/>
          <w:lang w:val="en-IN"/>
        </w:rPr>
        <w:t>:</w:t>
      </w:r>
    </w:p>
    <w:p w14:paraId="60608AE0" w14:textId="7E851C70" w:rsidR="004D0639" w:rsidRPr="005F19B0" w:rsidRDefault="004D0639" w:rsidP="00B87022">
      <w:pPr>
        <w:pStyle w:val="Title"/>
        <w:numPr>
          <w:ilvl w:val="0"/>
          <w:numId w:val="83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Check folder path is correct</w:t>
      </w:r>
    </w:p>
    <w:p w14:paraId="72BC9E98" w14:textId="214BD651" w:rsidR="004D0639" w:rsidRPr="005F19B0" w:rsidRDefault="004D0639" w:rsidP="00B87022">
      <w:pPr>
        <w:pStyle w:val="Title"/>
        <w:numPr>
          <w:ilvl w:val="0"/>
          <w:numId w:val="83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Make sure folder exists</w:t>
      </w:r>
    </w:p>
    <w:p w14:paraId="491D2AA6" w14:textId="7569B737" w:rsidR="004D0639" w:rsidRDefault="004D0639" w:rsidP="00B87022">
      <w:pPr>
        <w:pStyle w:val="Title"/>
        <w:numPr>
          <w:ilvl w:val="0"/>
          <w:numId w:val="83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Check you have permission to read the folder</w:t>
      </w:r>
    </w:p>
    <w:p w14:paraId="1A7B199A" w14:textId="77777777" w:rsidR="00B87022" w:rsidRPr="005F19B0" w:rsidRDefault="00B87022" w:rsidP="00B87022">
      <w:pPr>
        <w:rPr>
          <w:lang w:val="en-IN"/>
        </w:rPr>
      </w:pPr>
    </w:p>
    <w:p w14:paraId="7EF9FED6" w14:textId="77777777" w:rsidR="004D0639" w:rsidRDefault="004D0639" w:rsidP="004D0639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ascii="Segoe UI Emoji" w:hAnsi="Segoe UI Emoji" w:cs="Segoe UI Emoji"/>
          <w:color w:val="C00000"/>
          <w:spacing w:val="0"/>
          <w:sz w:val="26"/>
          <w:szCs w:val="26"/>
          <w:lang w:val="en-IN"/>
        </w:rPr>
        <w:t>❌</w:t>
      </w:r>
      <w:r w:rsidRPr="005F19B0">
        <w:rPr>
          <w:rFonts w:cs="Arial"/>
          <w:spacing w:val="0"/>
          <w:sz w:val="26"/>
          <w:szCs w:val="26"/>
          <w:lang w:val="en-IN"/>
        </w:rPr>
        <w:t xml:space="preserve">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"</w:t>
      </w:r>
      <w:proofErr w:type="gramStart"/>
      <w:r w:rsidRPr="005F19B0">
        <w:rPr>
          <w:rFonts w:cs="Arial"/>
          <w:b/>
          <w:bCs/>
          <w:spacing w:val="0"/>
          <w:sz w:val="26"/>
          <w:szCs w:val="26"/>
          <w:lang w:val="en-IN"/>
        </w:rPr>
        <w:t>Multi-node</w:t>
      </w:r>
      <w:proofErr w:type="gramEnd"/>
      <w:r w:rsidRPr="005F19B0">
        <w:rPr>
          <w:rFonts w:cs="Arial"/>
          <w:b/>
          <w:bCs/>
          <w:spacing w:val="0"/>
          <w:sz w:val="26"/>
          <w:szCs w:val="26"/>
          <w:lang w:val="en-IN"/>
        </w:rPr>
        <w:t xml:space="preserve"> consolidation failed"</w:t>
      </w:r>
    </w:p>
    <w:p w14:paraId="1AD3009F" w14:textId="77777777" w:rsidR="00B87022" w:rsidRPr="005F19B0" w:rsidRDefault="00B87022" w:rsidP="00B87022">
      <w:pPr>
        <w:rPr>
          <w:lang w:val="en-IN"/>
        </w:rPr>
      </w:pPr>
    </w:p>
    <w:p w14:paraId="57B26475" w14:textId="77777777" w:rsid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What happened</w:t>
      </w:r>
      <w:r w:rsidRPr="005F19B0">
        <w:rPr>
          <w:rFonts w:cs="Arial"/>
          <w:spacing w:val="0"/>
          <w:sz w:val="26"/>
          <w:szCs w:val="26"/>
          <w:lang w:val="en-IN"/>
        </w:rPr>
        <w:t>: System expected n1/, n2/, n3/ folders but didn't find them</w:t>
      </w:r>
    </w:p>
    <w:p w14:paraId="6AB08FE6" w14:textId="77777777" w:rsidR="00B87022" w:rsidRPr="005F19B0" w:rsidRDefault="00B87022" w:rsidP="00B87022">
      <w:pPr>
        <w:rPr>
          <w:lang w:val="en-IN"/>
        </w:rPr>
      </w:pPr>
    </w:p>
    <w:p w14:paraId="71C4BB23" w14:textId="77777777" w:rsidR="004D0639" w:rsidRPr="005F19B0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i/>
          <w:iCs/>
          <w:spacing w:val="0"/>
          <w:sz w:val="26"/>
          <w:szCs w:val="26"/>
          <w:lang w:val="en-IN"/>
        </w:rPr>
        <w:t>How to fix</w:t>
      </w:r>
      <w:r w:rsidRPr="005F19B0">
        <w:rPr>
          <w:rFonts w:cs="Arial"/>
          <w:spacing w:val="0"/>
          <w:sz w:val="26"/>
          <w:szCs w:val="26"/>
          <w:lang w:val="en-IN"/>
        </w:rPr>
        <w:t>:</w:t>
      </w:r>
    </w:p>
    <w:p w14:paraId="234C175E" w14:textId="779568B2" w:rsidR="004D0639" w:rsidRPr="005F19B0" w:rsidRDefault="004D0639" w:rsidP="00B87022">
      <w:pPr>
        <w:pStyle w:val="Title"/>
        <w:numPr>
          <w:ilvl w:val="0"/>
          <w:numId w:val="85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Turn OFF Multi-node mode if you don't have these subfolders</w:t>
      </w:r>
    </w:p>
    <w:p w14:paraId="3929291F" w14:textId="5FBCDCC8" w:rsidR="004D0639" w:rsidRDefault="004D0639" w:rsidP="00B87022">
      <w:pPr>
        <w:pStyle w:val="Title"/>
        <w:numPr>
          <w:ilvl w:val="0"/>
          <w:numId w:val="85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lastRenderedPageBreak/>
        <w:t>If you do have n1/, n2/, n3/ folders, check they contain log files</w:t>
      </w:r>
    </w:p>
    <w:p w14:paraId="15468084" w14:textId="77777777" w:rsidR="00B87022" w:rsidRPr="005F19B0" w:rsidRDefault="00B87022" w:rsidP="00B87022">
      <w:pPr>
        <w:rPr>
          <w:lang w:val="en-IN"/>
        </w:rPr>
      </w:pPr>
    </w:p>
    <w:p w14:paraId="7B1B5809" w14:textId="77777777" w:rsidR="004D0639" w:rsidRDefault="004D0639" w:rsidP="004D0639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ascii="Segoe UI Emoji" w:hAnsi="Segoe UI Emoji" w:cs="Segoe UI Emoji"/>
          <w:color w:val="C00000"/>
          <w:spacing w:val="0"/>
          <w:sz w:val="26"/>
          <w:szCs w:val="26"/>
          <w:lang w:val="en-IN"/>
        </w:rPr>
        <w:t>❌</w:t>
      </w:r>
      <w:r w:rsidRPr="005F19B0">
        <w:rPr>
          <w:rFonts w:cs="Arial"/>
          <w:spacing w:val="0"/>
          <w:sz w:val="26"/>
          <w:szCs w:val="26"/>
          <w:lang w:val="en-IN"/>
        </w:rPr>
        <w:t xml:space="preserve">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"Message parsing errors"</w:t>
      </w:r>
    </w:p>
    <w:p w14:paraId="08FAFD27" w14:textId="77777777" w:rsidR="00B87022" w:rsidRPr="005F19B0" w:rsidRDefault="00B87022" w:rsidP="00B87022">
      <w:pPr>
        <w:rPr>
          <w:lang w:val="en-IN"/>
        </w:rPr>
      </w:pPr>
    </w:p>
    <w:p w14:paraId="630D3FF0" w14:textId="77777777" w:rsid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What happened</w:t>
      </w:r>
      <w:r w:rsidRPr="005F19B0">
        <w:rPr>
          <w:rFonts w:cs="Arial"/>
          <w:spacing w:val="0"/>
          <w:sz w:val="26"/>
          <w:szCs w:val="26"/>
          <w:lang w:val="en-IN"/>
        </w:rPr>
        <w:t>: A bug in the application.</w:t>
      </w:r>
    </w:p>
    <w:p w14:paraId="50C4D3F0" w14:textId="77777777" w:rsidR="00B87022" w:rsidRPr="005F19B0" w:rsidRDefault="00B87022" w:rsidP="00B87022">
      <w:pPr>
        <w:rPr>
          <w:lang w:val="en-IN"/>
        </w:rPr>
      </w:pPr>
    </w:p>
    <w:p w14:paraId="0E5ABEF8" w14:textId="77777777" w:rsid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i/>
          <w:iCs/>
          <w:spacing w:val="0"/>
          <w:sz w:val="26"/>
          <w:szCs w:val="26"/>
          <w:lang w:val="en-IN"/>
        </w:rPr>
        <w:t>How to fix</w:t>
      </w:r>
      <w:r w:rsidRPr="005F19B0">
        <w:rPr>
          <w:rFonts w:cs="Arial"/>
          <w:spacing w:val="0"/>
          <w:sz w:val="26"/>
          <w:szCs w:val="26"/>
          <w:lang w:val="en-IN"/>
        </w:rPr>
        <w:t>:</w:t>
      </w:r>
    </w:p>
    <w:p w14:paraId="62207637" w14:textId="77777777" w:rsidR="00B87022" w:rsidRPr="005F19B0" w:rsidRDefault="00B87022" w:rsidP="00B87022">
      <w:pPr>
        <w:rPr>
          <w:lang w:val="en-IN"/>
        </w:rPr>
      </w:pPr>
    </w:p>
    <w:p w14:paraId="4A5CEF55" w14:textId="7244A742" w:rsidR="004D0639" w:rsidRDefault="004D0639" w:rsidP="00B87022">
      <w:pPr>
        <w:pStyle w:val="Title"/>
        <w:numPr>
          <w:ilvl w:val="0"/>
          <w:numId w:val="87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A possible edge case that needs to be informed to Devs to include in next release.</w:t>
      </w:r>
    </w:p>
    <w:p w14:paraId="5FCE5440" w14:textId="77777777" w:rsidR="00B87022" w:rsidRDefault="00B87022" w:rsidP="00B87022">
      <w:pPr>
        <w:rPr>
          <w:lang w:val="en-IN"/>
        </w:rPr>
      </w:pPr>
    </w:p>
    <w:p w14:paraId="383C9A03" w14:textId="77777777" w:rsidR="00B87022" w:rsidRPr="005F19B0" w:rsidRDefault="00B87022" w:rsidP="00B87022">
      <w:pPr>
        <w:rPr>
          <w:lang w:val="en-IN"/>
        </w:rPr>
      </w:pPr>
    </w:p>
    <w:p w14:paraId="6A567568" w14:textId="25DF5487" w:rsidR="004D0639" w:rsidRDefault="004D0639" w:rsidP="00B87022">
      <w:pPr>
        <w:pStyle w:val="Title"/>
        <w:numPr>
          <w:ilvl w:val="1"/>
          <w:numId w:val="36"/>
        </w:numPr>
        <w:rPr>
          <w:rFonts w:cs="Arial"/>
          <w:spacing w:val="0"/>
          <w:sz w:val="32"/>
          <w:szCs w:val="32"/>
          <w:lang w:val="en-IN"/>
        </w:rPr>
      </w:pPr>
      <w:r w:rsidRPr="005F19B0">
        <w:rPr>
          <w:rFonts w:cs="Arial"/>
          <w:spacing w:val="0"/>
          <w:sz w:val="32"/>
          <w:szCs w:val="32"/>
          <w:lang w:val="en-IN"/>
        </w:rPr>
        <w:t>Tips for Success</w:t>
      </w:r>
    </w:p>
    <w:p w14:paraId="557C8AA2" w14:textId="77777777" w:rsidR="00B87022" w:rsidRPr="00B87022" w:rsidRDefault="00B87022" w:rsidP="00B87022">
      <w:pPr>
        <w:rPr>
          <w:lang w:val="en-IN"/>
        </w:rPr>
      </w:pPr>
    </w:p>
    <w:p w14:paraId="11E2F558" w14:textId="77777777" w:rsidR="004D0639" w:rsidRPr="005F19B0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ascii="Segoe UI Emoji" w:hAnsi="Segoe UI Emoji" w:cs="Segoe UI Emoji"/>
          <w:spacing w:val="0"/>
          <w:sz w:val="26"/>
          <w:szCs w:val="26"/>
          <w:lang w:val="en-IN"/>
        </w:rPr>
        <w:t>✅</w:t>
      </w:r>
      <w:r w:rsidRPr="005F19B0">
        <w:rPr>
          <w:rFonts w:cs="Arial"/>
          <w:spacing w:val="0"/>
          <w:sz w:val="26"/>
          <w:szCs w:val="26"/>
          <w:lang w:val="en-IN"/>
        </w:rPr>
        <w:t xml:space="preserve">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Start with API data type</w:t>
      </w:r>
      <w:r w:rsidRPr="005F19B0">
        <w:rPr>
          <w:rFonts w:cs="Arial"/>
          <w:spacing w:val="0"/>
          <w:sz w:val="26"/>
          <w:szCs w:val="26"/>
          <w:lang w:val="en-IN"/>
        </w:rPr>
        <w:t>: It covers most passenger investigation needs</w:t>
      </w:r>
    </w:p>
    <w:p w14:paraId="4AEAED49" w14:textId="77777777" w:rsidR="004D0639" w:rsidRPr="005F19B0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ascii="Segoe UI Emoji" w:hAnsi="Segoe UI Emoji" w:cs="Segoe UI Emoji"/>
          <w:spacing w:val="0"/>
          <w:sz w:val="26"/>
          <w:szCs w:val="26"/>
          <w:lang w:val="en-IN"/>
        </w:rPr>
        <w:t>✅</w:t>
      </w:r>
      <w:r w:rsidRPr="005F19B0">
        <w:rPr>
          <w:rFonts w:cs="Arial"/>
          <w:spacing w:val="0"/>
          <w:sz w:val="26"/>
          <w:szCs w:val="26"/>
          <w:lang w:val="en-IN"/>
        </w:rPr>
        <w:t xml:space="preserve">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Check the results table</w:t>
      </w:r>
      <w:r w:rsidRPr="005F19B0">
        <w:rPr>
          <w:rFonts w:cs="Arial"/>
          <w:spacing w:val="0"/>
          <w:sz w:val="26"/>
          <w:szCs w:val="26"/>
          <w:lang w:val="en-IN"/>
        </w:rPr>
        <w:t>: Make sure you see messages for your flight before saving</w:t>
      </w:r>
    </w:p>
    <w:p w14:paraId="319DEBD4" w14:textId="77777777" w:rsidR="004D0639" w:rsidRPr="005F19B0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ascii="Segoe UI Emoji" w:hAnsi="Segoe UI Emoji" w:cs="Segoe UI Emoji"/>
          <w:spacing w:val="0"/>
          <w:sz w:val="26"/>
          <w:szCs w:val="26"/>
          <w:lang w:val="en-IN"/>
        </w:rPr>
        <w:t>✅</w:t>
      </w:r>
      <w:r w:rsidRPr="005F19B0">
        <w:rPr>
          <w:rFonts w:cs="Arial"/>
          <w:spacing w:val="0"/>
          <w:sz w:val="26"/>
          <w:szCs w:val="26"/>
          <w:lang w:val="en-IN"/>
        </w:rPr>
        <w:t xml:space="preserve">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Use the preview</w:t>
      </w:r>
      <w:r w:rsidRPr="005F19B0">
        <w:rPr>
          <w:rFonts w:cs="Arial"/>
          <w:spacing w:val="0"/>
          <w:sz w:val="26"/>
          <w:szCs w:val="26"/>
          <w:lang w:val="en-IN"/>
        </w:rPr>
        <w:t>: Click on messages to verify they contain the data you expect</w:t>
      </w:r>
    </w:p>
    <w:p w14:paraId="126CE37C" w14:textId="77777777" w:rsidR="004D0639" w:rsidRPr="005F19B0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ascii="Segoe UI Emoji" w:hAnsi="Segoe UI Emoji" w:cs="Segoe UI Emoji"/>
          <w:spacing w:val="0"/>
          <w:sz w:val="26"/>
          <w:szCs w:val="26"/>
          <w:lang w:val="en-IN"/>
        </w:rPr>
        <w:t>✅</w:t>
      </w:r>
      <w:r w:rsidRPr="005F19B0">
        <w:rPr>
          <w:rFonts w:cs="Arial"/>
          <w:spacing w:val="0"/>
          <w:sz w:val="26"/>
          <w:szCs w:val="26"/>
          <w:lang w:val="en-IN"/>
        </w:rPr>
        <w:t xml:space="preserve">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Save your work</w:t>
      </w:r>
      <w:r w:rsidRPr="005F19B0">
        <w:rPr>
          <w:rFonts w:cs="Arial"/>
          <w:spacing w:val="0"/>
          <w:sz w:val="26"/>
          <w:szCs w:val="26"/>
          <w:lang w:val="en-IN"/>
        </w:rPr>
        <w:t>: Always save the extracted messages - you'll need them for analysis</w:t>
      </w:r>
    </w:p>
    <w:p w14:paraId="765FB9C0" w14:textId="77777777" w:rsid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ascii="Segoe UI Emoji" w:hAnsi="Segoe UI Emoji" w:cs="Segoe UI Emoji"/>
          <w:spacing w:val="0"/>
          <w:sz w:val="26"/>
          <w:szCs w:val="26"/>
          <w:lang w:val="en-IN"/>
        </w:rPr>
        <w:t>✅</w:t>
      </w:r>
      <w:r w:rsidRPr="005F19B0">
        <w:rPr>
          <w:rFonts w:cs="Arial"/>
          <w:spacing w:val="0"/>
          <w:sz w:val="26"/>
          <w:szCs w:val="26"/>
          <w:lang w:val="en-IN"/>
        </w:rPr>
        <w:t xml:space="preserve">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Organize files</w:t>
      </w:r>
      <w:r w:rsidRPr="005F19B0">
        <w:rPr>
          <w:rFonts w:cs="Arial"/>
          <w:spacing w:val="0"/>
          <w:sz w:val="26"/>
          <w:szCs w:val="26"/>
          <w:lang w:val="en-IN"/>
        </w:rPr>
        <w:t>: Keep extracted messages in a folder you'll remember</w:t>
      </w:r>
    </w:p>
    <w:p w14:paraId="31A59861" w14:textId="77777777" w:rsidR="00B87022" w:rsidRPr="005F19B0" w:rsidRDefault="00B87022" w:rsidP="00B87022">
      <w:pPr>
        <w:rPr>
          <w:lang w:val="en-IN"/>
        </w:rPr>
      </w:pPr>
    </w:p>
    <w:p w14:paraId="5165F34F" w14:textId="3E05BD89" w:rsidR="004D0639" w:rsidRDefault="004D0639" w:rsidP="00B87022">
      <w:pPr>
        <w:pStyle w:val="Title"/>
        <w:numPr>
          <w:ilvl w:val="1"/>
          <w:numId w:val="36"/>
        </w:numPr>
        <w:rPr>
          <w:rFonts w:cs="Arial"/>
          <w:spacing w:val="0"/>
          <w:sz w:val="32"/>
          <w:szCs w:val="32"/>
          <w:lang w:val="en-IN"/>
        </w:rPr>
      </w:pPr>
      <w:r w:rsidRPr="005F19B0">
        <w:rPr>
          <w:rFonts w:cs="Arial"/>
          <w:spacing w:val="0"/>
          <w:sz w:val="32"/>
          <w:szCs w:val="32"/>
          <w:lang w:val="en-IN"/>
        </w:rPr>
        <w:t>What You'll Get</w:t>
      </w:r>
    </w:p>
    <w:p w14:paraId="25DD8360" w14:textId="77777777" w:rsidR="00B87022" w:rsidRPr="00B87022" w:rsidRDefault="00B87022" w:rsidP="00B87022">
      <w:pPr>
        <w:rPr>
          <w:lang w:val="en-IN"/>
        </w:rPr>
      </w:pPr>
    </w:p>
    <w:p w14:paraId="4F340194" w14:textId="77777777" w:rsid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After successful processing and saving:</w:t>
      </w:r>
    </w:p>
    <w:p w14:paraId="2F757DD4" w14:textId="77777777" w:rsidR="00B87022" w:rsidRPr="005F19B0" w:rsidRDefault="00B87022" w:rsidP="00B87022">
      <w:pPr>
        <w:rPr>
          <w:lang w:val="en-IN"/>
        </w:rPr>
      </w:pPr>
    </w:p>
    <w:p w14:paraId="192D697A" w14:textId="77777777" w:rsidR="004D0639" w:rsidRPr="005F19B0" w:rsidRDefault="004D0639" w:rsidP="00B87022">
      <w:pPr>
        <w:pStyle w:val="Title"/>
        <w:numPr>
          <w:ilvl w:val="0"/>
          <w:numId w:val="88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Clean message files</w:t>
      </w:r>
      <w:r w:rsidRPr="005F19B0">
        <w:rPr>
          <w:rFonts w:cs="Arial"/>
          <w:spacing w:val="0"/>
          <w:sz w:val="26"/>
          <w:szCs w:val="26"/>
          <w:lang w:val="en-IN"/>
        </w:rPr>
        <w:t>: Just the passenger data, no system noise</w:t>
      </w:r>
    </w:p>
    <w:p w14:paraId="7E343792" w14:textId="77777777" w:rsidR="004D0639" w:rsidRPr="005F19B0" w:rsidRDefault="004D0639" w:rsidP="00B87022">
      <w:pPr>
        <w:pStyle w:val="Title"/>
        <w:numPr>
          <w:ilvl w:val="0"/>
          <w:numId w:val="88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Structured format</w:t>
      </w:r>
      <w:r w:rsidRPr="005F19B0">
        <w:rPr>
          <w:rFonts w:cs="Arial"/>
          <w:spacing w:val="0"/>
          <w:sz w:val="26"/>
          <w:szCs w:val="26"/>
          <w:lang w:val="en-IN"/>
        </w:rPr>
        <w:t>: Ready for analysis in the RCA Engine</w:t>
      </w:r>
    </w:p>
    <w:p w14:paraId="3444DC78" w14:textId="77777777" w:rsidR="004D0639" w:rsidRPr="005F19B0" w:rsidRDefault="004D0639" w:rsidP="00B87022">
      <w:pPr>
        <w:pStyle w:val="Title"/>
        <w:numPr>
          <w:ilvl w:val="0"/>
          <w:numId w:val="88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Flight-specific data</w:t>
      </w:r>
      <w:r w:rsidRPr="005F19B0">
        <w:rPr>
          <w:rFonts w:cs="Arial"/>
          <w:spacing w:val="0"/>
          <w:sz w:val="26"/>
          <w:szCs w:val="26"/>
          <w:lang w:val="en-IN"/>
        </w:rPr>
        <w:t>: Only messages relevant to your investigation</w:t>
      </w:r>
    </w:p>
    <w:p w14:paraId="50CAA7F5" w14:textId="77777777" w:rsidR="004D0639" w:rsidRDefault="004D0639" w:rsidP="00B87022">
      <w:pPr>
        <w:pStyle w:val="Title"/>
        <w:numPr>
          <w:ilvl w:val="0"/>
          <w:numId w:val="88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Time-stamped files</w:t>
      </w:r>
      <w:r w:rsidRPr="005F19B0">
        <w:rPr>
          <w:rFonts w:cs="Arial"/>
          <w:spacing w:val="0"/>
          <w:sz w:val="26"/>
          <w:szCs w:val="26"/>
          <w:lang w:val="en-IN"/>
        </w:rPr>
        <w:t>: Easy to track what you processed when</w:t>
      </w:r>
    </w:p>
    <w:p w14:paraId="6BD51683" w14:textId="77777777" w:rsidR="00B87022" w:rsidRPr="005F19B0" w:rsidRDefault="00B87022" w:rsidP="00B87022">
      <w:pPr>
        <w:rPr>
          <w:lang w:val="en-IN"/>
        </w:rPr>
      </w:pPr>
    </w:p>
    <w:p w14:paraId="099A3CF8" w14:textId="77777777" w:rsid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These files are now ready for the final step: Root Cause Analysis in the RCA Engine.</w:t>
      </w:r>
    </w:p>
    <w:p w14:paraId="30FF9CF2" w14:textId="77777777" w:rsidR="00B87022" w:rsidRDefault="00B87022" w:rsidP="00B87022">
      <w:pPr>
        <w:rPr>
          <w:lang w:val="en-IN"/>
        </w:rPr>
      </w:pPr>
    </w:p>
    <w:p w14:paraId="580A6FD9" w14:textId="77777777" w:rsidR="00B87022" w:rsidRDefault="00B87022" w:rsidP="00B87022">
      <w:pPr>
        <w:rPr>
          <w:lang w:val="en-IN"/>
        </w:rPr>
      </w:pPr>
    </w:p>
    <w:p w14:paraId="5ACB4FE4" w14:textId="77777777" w:rsidR="00B87022" w:rsidRDefault="00B87022" w:rsidP="00B87022">
      <w:pPr>
        <w:rPr>
          <w:lang w:val="en-IN"/>
        </w:rPr>
      </w:pPr>
    </w:p>
    <w:p w14:paraId="493A1321" w14:textId="77777777" w:rsidR="00B87022" w:rsidRDefault="00B87022" w:rsidP="00B87022">
      <w:pPr>
        <w:rPr>
          <w:lang w:val="en-IN"/>
        </w:rPr>
      </w:pPr>
    </w:p>
    <w:p w14:paraId="21D81002" w14:textId="77777777" w:rsidR="00B87022" w:rsidRDefault="00B87022" w:rsidP="00B87022">
      <w:pPr>
        <w:rPr>
          <w:lang w:val="en-IN"/>
        </w:rPr>
      </w:pPr>
    </w:p>
    <w:p w14:paraId="6402C3E5" w14:textId="77777777" w:rsidR="00B87022" w:rsidRDefault="00B87022" w:rsidP="00B87022">
      <w:pPr>
        <w:rPr>
          <w:lang w:val="en-IN"/>
        </w:rPr>
      </w:pPr>
    </w:p>
    <w:p w14:paraId="0D43CA13" w14:textId="77777777" w:rsidR="00B87022" w:rsidRDefault="00B87022" w:rsidP="00B87022">
      <w:pPr>
        <w:rPr>
          <w:lang w:val="en-IN"/>
        </w:rPr>
      </w:pPr>
    </w:p>
    <w:p w14:paraId="6D0CB814" w14:textId="77777777" w:rsidR="00B87022" w:rsidRDefault="00B87022" w:rsidP="00B87022">
      <w:pPr>
        <w:rPr>
          <w:lang w:val="en-IN"/>
        </w:rPr>
      </w:pPr>
    </w:p>
    <w:p w14:paraId="16F9923F" w14:textId="77777777" w:rsidR="00B87022" w:rsidRDefault="00B87022" w:rsidP="00B87022">
      <w:pPr>
        <w:rPr>
          <w:lang w:val="en-IN"/>
        </w:rPr>
      </w:pPr>
    </w:p>
    <w:p w14:paraId="74161923" w14:textId="77777777" w:rsidR="00B87022" w:rsidRDefault="00B87022" w:rsidP="00B87022">
      <w:pPr>
        <w:rPr>
          <w:lang w:val="en-IN"/>
        </w:rPr>
      </w:pPr>
    </w:p>
    <w:p w14:paraId="3F4C98BA" w14:textId="77777777" w:rsidR="00B87022" w:rsidRDefault="00B87022" w:rsidP="00B87022">
      <w:pPr>
        <w:rPr>
          <w:lang w:val="en-IN"/>
        </w:rPr>
      </w:pPr>
    </w:p>
    <w:p w14:paraId="2B26816A" w14:textId="77777777" w:rsidR="00B87022" w:rsidRDefault="00B87022" w:rsidP="00B87022">
      <w:pPr>
        <w:rPr>
          <w:lang w:val="en-IN"/>
        </w:rPr>
      </w:pPr>
    </w:p>
    <w:p w14:paraId="42DCE02E" w14:textId="77777777" w:rsidR="00B87022" w:rsidRDefault="00B87022" w:rsidP="00B87022">
      <w:pPr>
        <w:rPr>
          <w:lang w:val="en-IN"/>
        </w:rPr>
      </w:pPr>
    </w:p>
    <w:p w14:paraId="11844AEE" w14:textId="77777777" w:rsidR="00B87022" w:rsidRDefault="00B87022" w:rsidP="00B87022">
      <w:pPr>
        <w:rPr>
          <w:lang w:val="en-IN"/>
        </w:rPr>
      </w:pPr>
    </w:p>
    <w:p w14:paraId="4D49D241" w14:textId="77777777" w:rsidR="00B87022" w:rsidRDefault="00B87022" w:rsidP="00B87022">
      <w:pPr>
        <w:rPr>
          <w:lang w:val="en-IN"/>
        </w:rPr>
      </w:pPr>
    </w:p>
    <w:p w14:paraId="281F0370" w14:textId="77777777" w:rsidR="00B87022" w:rsidRDefault="00B87022" w:rsidP="00B87022">
      <w:pPr>
        <w:rPr>
          <w:lang w:val="en-IN"/>
        </w:rPr>
      </w:pPr>
    </w:p>
    <w:p w14:paraId="7A6225AA" w14:textId="77777777" w:rsidR="00B87022" w:rsidRDefault="00B87022" w:rsidP="00B87022">
      <w:pPr>
        <w:rPr>
          <w:lang w:val="en-IN"/>
        </w:rPr>
      </w:pPr>
    </w:p>
    <w:p w14:paraId="54A73AF1" w14:textId="77777777" w:rsidR="00B87022" w:rsidRDefault="00B87022" w:rsidP="00B87022">
      <w:pPr>
        <w:rPr>
          <w:lang w:val="en-IN"/>
        </w:rPr>
      </w:pPr>
    </w:p>
    <w:p w14:paraId="75999CE2" w14:textId="77777777" w:rsidR="00B87022" w:rsidRPr="005F19B0" w:rsidRDefault="00B87022" w:rsidP="00B87022">
      <w:pPr>
        <w:rPr>
          <w:lang w:val="en-IN"/>
        </w:rPr>
      </w:pPr>
    </w:p>
    <w:p w14:paraId="7D21BD33" w14:textId="77777777" w:rsidR="004D0639" w:rsidRPr="005F19B0" w:rsidRDefault="004D0639" w:rsidP="004D0639">
      <w:pPr>
        <w:pStyle w:val="Title"/>
        <w:rPr>
          <w:rFonts w:cs="Arial"/>
          <w:spacing w:val="0"/>
          <w:sz w:val="40"/>
          <w:szCs w:val="40"/>
          <w:lang w:val="en-IN"/>
        </w:rPr>
      </w:pPr>
      <w:r w:rsidRPr="005F19B0">
        <w:rPr>
          <w:rFonts w:cs="Arial"/>
          <w:spacing w:val="0"/>
          <w:sz w:val="40"/>
          <w:szCs w:val="40"/>
          <w:lang w:val="en-IN"/>
        </w:rPr>
        <w:lastRenderedPageBreak/>
        <w:t>6. RCA Engine - Finding What Went Wrong with</w:t>
      </w:r>
    </w:p>
    <w:p w14:paraId="126435D5" w14:textId="77777777" w:rsidR="004D0639" w:rsidRDefault="004D0639" w:rsidP="004D0639">
      <w:pPr>
        <w:pStyle w:val="Title"/>
        <w:rPr>
          <w:rFonts w:cs="Arial"/>
          <w:spacing w:val="0"/>
          <w:sz w:val="40"/>
          <w:szCs w:val="40"/>
          <w:lang w:val="en-IN"/>
        </w:rPr>
      </w:pPr>
      <w:r w:rsidRPr="005F19B0">
        <w:rPr>
          <w:rFonts w:cs="Arial"/>
          <w:spacing w:val="0"/>
          <w:sz w:val="40"/>
          <w:szCs w:val="40"/>
          <w:lang w:val="en-IN"/>
        </w:rPr>
        <w:t>Passenger Data</w:t>
      </w:r>
    </w:p>
    <w:p w14:paraId="6ED98B61" w14:textId="77777777" w:rsidR="00B87022" w:rsidRPr="005F19B0" w:rsidRDefault="00B87022" w:rsidP="00B87022">
      <w:pPr>
        <w:rPr>
          <w:lang w:val="en-IN"/>
        </w:rPr>
      </w:pPr>
    </w:p>
    <w:p w14:paraId="2971D9DD" w14:textId="77777777" w:rsidR="004D0639" w:rsidRDefault="004D0639" w:rsidP="004D0639">
      <w:pPr>
        <w:pStyle w:val="Title"/>
        <w:rPr>
          <w:rFonts w:cs="Arial"/>
          <w:spacing w:val="0"/>
          <w:sz w:val="32"/>
          <w:szCs w:val="32"/>
          <w:lang w:val="en-IN"/>
        </w:rPr>
      </w:pPr>
      <w:r w:rsidRPr="005F19B0">
        <w:rPr>
          <w:rFonts w:cs="Arial"/>
          <w:spacing w:val="0"/>
          <w:sz w:val="32"/>
          <w:szCs w:val="32"/>
          <w:lang w:val="en-IN"/>
        </w:rPr>
        <w:t>6.1 What This Module Does for You</w:t>
      </w:r>
    </w:p>
    <w:p w14:paraId="633250C2" w14:textId="77777777" w:rsidR="00B87022" w:rsidRPr="005F19B0" w:rsidRDefault="00B87022" w:rsidP="00B87022">
      <w:pPr>
        <w:rPr>
          <w:lang w:val="en-IN"/>
        </w:rPr>
      </w:pPr>
    </w:p>
    <w:p w14:paraId="47E5E792" w14:textId="62A97F10" w:rsid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The RCA Engine is where you find answers. It compares different files of passenger data to show you</w:t>
      </w:r>
      <w:r w:rsidR="00B87022">
        <w:rPr>
          <w:rFonts w:cs="Arial"/>
          <w:spacing w:val="0"/>
          <w:sz w:val="26"/>
          <w:szCs w:val="26"/>
          <w:lang w:val="en-IN"/>
        </w:rPr>
        <w:t xml:space="preserve"> </w:t>
      </w:r>
      <w:r w:rsidRPr="005F19B0">
        <w:rPr>
          <w:rFonts w:cs="Arial"/>
          <w:spacing w:val="0"/>
          <w:sz w:val="26"/>
          <w:szCs w:val="26"/>
          <w:lang w:val="en-IN"/>
        </w:rPr>
        <w:t>exactly what went wrong - missing passengers, duplicates, data corruption, or processing failures.</w:t>
      </w:r>
    </w:p>
    <w:p w14:paraId="6F1F6538" w14:textId="77777777" w:rsidR="00B87022" w:rsidRPr="005F19B0" w:rsidRDefault="00B87022" w:rsidP="00B87022">
      <w:pPr>
        <w:rPr>
          <w:lang w:val="en-IN"/>
        </w:rPr>
      </w:pPr>
    </w:p>
    <w:p w14:paraId="59F1A2A8" w14:textId="77777777" w:rsid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Your typical investigation</w:t>
      </w:r>
      <w:r w:rsidRPr="005F19B0">
        <w:rPr>
          <w:rFonts w:cs="Arial"/>
          <w:spacing w:val="0"/>
          <w:sz w:val="26"/>
          <w:szCs w:val="26"/>
          <w:lang w:val="en-IN"/>
        </w:rPr>
        <w:t>:</w:t>
      </w:r>
    </w:p>
    <w:p w14:paraId="0EA209AE" w14:textId="77777777" w:rsidR="00B87022" w:rsidRPr="005F19B0" w:rsidRDefault="00B87022" w:rsidP="00B87022">
      <w:pPr>
        <w:rPr>
          <w:lang w:val="en-IN"/>
        </w:rPr>
      </w:pPr>
    </w:p>
    <w:p w14:paraId="25F9DFF9" w14:textId="77777777" w:rsidR="004D0639" w:rsidRPr="005F19B0" w:rsidRDefault="004D0639" w:rsidP="00B87022">
      <w:pPr>
        <w:pStyle w:val="Title"/>
        <w:numPr>
          <w:ilvl w:val="0"/>
          <w:numId w:val="89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"Flight WF123 should have 150 passengers, but only 147 were processed. Where are the missing 3?"</w:t>
      </w:r>
    </w:p>
    <w:p w14:paraId="7E121E3B" w14:textId="77777777" w:rsidR="004D0639" w:rsidRPr="005F19B0" w:rsidRDefault="004D0639" w:rsidP="00B87022">
      <w:pPr>
        <w:pStyle w:val="Title"/>
        <w:numPr>
          <w:ilvl w:val="0"/>
          <w:numId w:val="89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"Passenger John Smith appears twice in the manifest. Why?"</w:t>
      </w:r>
    </w:p>
    <w:p w14:paraId="181EC847" w14:textId="77777777" w:rsidR="004D0639" w:rsidRDefault="004D0639" w:rsidP="00B87022">
      <w:pPr>
        <w:pStyle w:val="Title"/>
        <w:numPr>
          <w:ilvl w:val="0"/>
          <w:numId w:val="89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"The input file had 200 passengers, but output shows 205. What happened?"</w:t>
      </w:r>
    </w:p>
    <w:p w14:paraId="5BB8D86C" w14:textId="77777777" w:rsidR="00B87022" w:rsidRPr="005F19B0" w:rsidRDefault="00B87022" w:rsidP="00B87022">
      <w:pPr>
        <w:rPr>
          <w:lang w:val="en-IN"/>
        </w:rPr>
      </w:pPr>
    </w:p>
    <w:p w14:paraId="25043441" w14:textId="77777777" w:rsidR="00B87022" w:rsidRDefault="00B87022" w:rsidP="00B87022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  <w:r w:rsidRPr="00B87022">
        <w:rPr>
          <w:rFonts w:cs="Arial"/>
          <w:b/>
          <w:bCs/>
          <w:noProof/>
          <w:spacing w:val="0"/>
          <w:sz w:val="26"/>
          <w:szCs w:val="26"/>
          <w:lang w:val="en-IN"/>
        </w:rPr>
        <w:drawing>
          <wp:inline distT="0" distB="0" distL="0" distR="0" wp14:anchorId="3B845DBC" wp14:editId="1CDC1A76">
            <wp:extent cx="6642100" cy="3987800"/>
            <wp:effectExtent l="0" t="0" r="6350" b="0"/>
            <wp:docPr id="5121834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183467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21FB" w14:textId="77777777" w:rsidR="00B87022" w:rsidRDefault="00B87022" w:rsidP="00B87022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</w:p>
    <w:p w14:paraId="4EA76533" w14:textId="2D556965" w:rsidR="004D0639" w:rsidRDefault="004D0639" w:rsidP="00B87022">
      <w:pPr>
        <w:pStyle w:val="Title"/>
        <w:rPr>
          <w:rFonts w:cs="Arial"/>
          <w:spacing w:val="0"/>
          <w:sz w:val="32"/>
          <w:szCs w:val="32"/>
          <w:lang w:val="en-IN"/>
        </w:rPr>
      </w:pPr>
      <w:r w:rsidRPr="005F19B0">
        <w:rPr>
          <w:rFonts w:cs="Arial"/>
          <w:spacing w:val="0"/>
          <w:sz w:val="32"/>
          <w:szCs w:val="32"/>
          <w:lang w:val="en-IN"/>
        </w:rPr>
        <w:t>6.2 How to Use It</w:t>
      </w:r>
    </w:p>
    <w:p w14:paraId="170FC400" w14:textId="77777777" w:rsidR="00B87022" w:rsidRPr="005F19B0" w:rsidRDefault="00B87022" w:rsidP="00B87022">
      <w:pPr>
        <w:rPr>
          <w:lang w:val="en-IN"/>
        </w:rPr>
      </w:pPr>
    </w:p>
    <w:p w14:paraId="06E22E79" w14:textId="77777777" w:rsidR="004D0639" w:rsidRDefault="004D0639" w:rsidP="004D0639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Step 1: Select Your Data Folder</w:t>
      </w:r>
    </w:p>
    <w:p w14:paraId="50BB72F1" w14:textId="77777777" w:rsidR="00B87022" w:rsidRPr="005F19B0" w:rsidRDefault="00B87022" w:rsidP="00B87022">
      <w:pPr>
        <w:rPr>
          <w:lang w:val="en-IN"/>
        </w:rPr>
      </w:pPr>
    </w:p>
    <w:p w14:paraId="2E1D7C60" w14:textId="77777777" w:rsidR="004D0639" w:rsidRPr="005F19B0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What folder to choose</w:t>
      </w:r>
      <w:r w:rsidRPr="005F19B0">
        <w:rPr>
          <w:rFonts w:cs="Arial"/>
          <w:spacing w:val="0"/>
          <w:sz w:val="26"/>
          <w:szCs w:val="26"/>
          <w:lang w:val="en-IN"/>
        </w:rPr>
        <w:t>:</w:t>
      </w:r>
    </w:p>
    <w:p w14:paraId="3C392CFE" w14:textId="77777777" w:rsidR="004D0639" w:rsidRPr="005F19B0" w:rsidRDefault="004D0639" w:rsidP="00B87022">
      <w:pPr>
        <w:pStyle w:val="Title"/>
        <w:numPr>
          <w:ilvl w:val="0"/>
          <w:numId w:val="90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The folder containing passenger data files</w:t>
      </w:r>
    </w:p>
    <w:p w14:paraId="787FD600" w14:textId="77777777" w:rsidR="004D0639" w:rsidRPr="005F19B0" w:rsidRDefault="004D0639" w:rsidP="00B87022">
      <w:pPr>
        <w:pStyle w:val="Title"/>
        <w:numPr>
          <w:ilvl w:val="0"/>
          <w:numId w:val="90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Usually from the Log Parser Engine output</w:t>
      </w:r>
    </w:p>
    <w:p w14:paraId="5B41B403" w14:textId="320E7D34" w:rsidR="004D0639" w:rsidRDefault="004D0639" w:rsidP="00B87022">
      <w:pPr>
        <w:pStyle w:val="Title"/>
        <w:numPr>
          <w:ilvl w:val="0"/>
          <w:numId w:val="90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Or provided by operations team</w:t>
      </w:r>
    </w:p>
    <w:p w14:paraId="42DAC56D" w14:textId="77777777" w:rsidR="00B87022" w:rsidRDefault="00B87022" w:rsidP="00B87022">
      <w:pPr>
        <w:rPr>
          <w:lang w:val="en-IN"/>
        </w:rPr>
      </w:pPr>
    </w:p>
    <w:p w14:paraId="478B077A" w14:textId="77777777" w:rsidR="00B87022" w:rsidRPr="005F19B0" w:rsidRDefault="00B87022" w:rsidP="00B87022">
      <w:pPr>
        <w:rPr>
          <w:lang w:val="en-IN"/>
        </w:rPr>
      </w:pPr>
    </w:p>
    <w:p w14:paraId="02A3B43B" w14:textId="77777777" w:rsid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lastRenderedPageBreak/>
        <w:t>Expected file names for API &amp; PNR data</w:t>
      </w:r>
      <w:r w:rsidRPr="005F19B0">
        <w:rPr>
          <w:rFonts w:cs="Arial"/>
          <w:spacing w:val="0"/>
          <w:sz w:val="26"/>
          <w:szCs w:val="26"/>
          <w:lang w:val="en-IN"/>
        </w:rPr>
        <w:t>:</w:t>
      </w:r>
    </w:p>
    <w:p w14:paraId="1F823B65" w14:textId="77777777" w:rsidR="00B87022" w:rsidRPr="005F19B0" w:rsidRDefault="00B87022" w:rsidP="00B87022">
      <w:pPr>
        <w:rPr>
          <w:lang w:val="en-IN"/>
        </w:rPr>
      </w:pPr>
    </w:p>
    <w:p w14:paraId="5D45E671" w14:textId="77777777" w:rsidR="004D0639" w:rsidRPr="005F19B0" w:rsidRDefault="004D0639" w:rsidP="00B87022">
      <w:pPr>
        <w:pStyle w:val="Title"/>
        <w:numPr>
          <w:ilvl w:val="0"/>
          <w:numId w:val="91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ascii="Courier New" w:hAnsi="Courier New" w:cs="Courier New"/>
          <w:spacing w:val="0"/>
          <w:sz w:val="26"/>
          <w:szCs w:val="26"/>
          <w:lang w:val="en-IN"/>
        </w:rPr>
        <w:t>input*.txt</w:t>
      </w:r>
      <w:r w:rsidRPr="005F19B0">
        <w:rPr>
          <w:rFonts w:cs="Arial"/>
          <w:spacing w:val="0"/>
          <w:sz w:val="26"/>
          <w:szCs w:val="26"/>
          <w:lang w:val="en-IN"/>
        </w:rPr>
        <w:t xml:space="preserve"> - Original API passenger data sent to the system</w:t>
      </w:r>
    </w:p>
    <w:p w14:paraId="5DA660EE" w14:textId="77777777" w:rsidR="004D0639" w:rsidRDefault="004D0639" w:rsidP="00B87022">
      <w:pPr>
        <w:pStyle w:val="Title"/>
        <w:numPr>
          <w:ilvl w:val="0"/>
          <w:numId w:val="91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ascii="Courier New" w:hAnsi="Courier New" w:cs="Courier New"/>
          <w:spacing w:val="0"/>
          <w:sz w:val="26"/>
          <w:szCs w:val="26"/>
          <w:lang w:val="en-IN"/>
        </w:rPr>
        <w:t>output*.txt</w:t>
      </w:r>
      <w:r w:rsidRPr="005F19B0">
        <w:rPr>
          <w:rFonts w:cs="Arial"/>
          <w:spacing w:val="0"/>
          <w:sz w:val="26"/>
          <w:szCs w:val="26"/>
          <w:lang w:val="en-IN"/>
        </w:rPr>
        <w:t xml:space="preserve"> - API passenger data after processing</w:t>
      </w:r>
    </w:p>
    <w:p w14:paraId="5E37D612" w14:textId="77777777" w:rsidR="00B87022" w:rsidRPr="005F19B0" w:rsidRDefault="00B87022" w:rsidP="00B87022">
      <w:pPr>
        <w:rPr>
          <w:lang w:val="en-IN"/>
        </w:rPr>
      </w:pPr>
    </w:p>
    <w:p w14:paraId="2FFEFF89" w14:textId="69B5FF9A" w:rsid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ascii="Segoe UI Emoji" w:hAnsi="Segoe UI Emoji" w:cs="Segoe UI Emoji"/>
          <w:spacing w:val="0"/>
          <w:sz w:val="26"/>
          <w:szCs w:val="26"/>
          <w:lang w:val="en-IN"/>
        </w:rPr>
        <w:t>💡</w:t>
      </w:r>
      <w:r w:rsidRPr="005F19B0">
        <w:rPr>
          <w:rFonts w:cs="Arial"/>
          <w:spacing w:val="0"/>
          <w:sz w:val="26"/>
          <w:szCs w:val="26"/>
          <w:lang w:val="en-IN"/>
        </w:rPr>
        <w:t xml:space="preserve">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Tip</w:t>
      </w:r>
      <w:r w:rsidRPr="005F19B0">
        <w:rPr>
          <w:rFonts w:cs="Arial"/>
          <w:spacing w:val="0"/>
          <w:sz w:val="26"/>
          <w:szCs w:val="26"/>
          <w:lang w:val="en-IN"/>
        </w:rPr>
        <w:t>: Don't worry about exact file names - the system will find passenger data files automatically</w:t>
      </w:r>
      <w:r w:rsidR="00B87022">
        <w:rPr>
          <w:rFonts w:cs="Arial"/>
          <w:spacing w:val="0"/>
          <w:sz w:val="26"/>
          <w:szCs w:val="26"/>
          <w:lang w:val="en-IN"/>
        </w:rPr>
        <w:t xml:space="preserve"> </w:t>
      </w:r>
      <w:r w:rsidRPr="005F19B0">
        <w:rPr>
          <w:rFonts w:cs="Arial"/>
          <w:spacing w:val="0"/>
          <w:sz w:val="26"/>
          <w:szCs w:val="26"/>
          <w:lang w:val="en-IN"/>
        </w:rPr>
        <w:t>based on your data type selection</w:t>
      </w:r>
    </w:p>
    <w:p w14:paraId="1BD137BD" w14:textId="77777777" w:rsidR="00B87022" w:rsidRPr="005F19B0" w:rsidRDefault="00B87022" w:rsidP="00B87022">
      <w:pPr>
        <w:rPr>
          <w:lang w:val="en-IN"/>
        </w:rPr>
      </w:pPr>
    </w:p>
    <w:p w14:paraId="649E05A8" w14:textId="0BC335F5" w:rsidR="004D0639" w:rsidRDefault="004D0639" w:rsidP="004D0639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 xml:space="preserve">Step 2: Choose What Type of Data to </w:t>
      </w:r>
      <w:r w:rsidR="00B87022" w:rsidRPr="005F19B0">
        <w:rPr>
          <w:rFonts w:cs="Arial"/>
          <w:b/>
          <w:bCs/>
          <w:spacing w:val="0"/>
          <w:sz w:val="26"/>
          <w:szCs w:val="26"/>
          <w:lang w:val="en-IN"/>
        </w:rPr>
        <w:t>Analyse</w:t>
      </w:r>
    </w:p>
    <w:p w14:paraId="5483B824" w14:textId="77777777" w:rsidR="00B87022" w:rsidRPr="005F19B0" w:rsidRDefault="00B87022" w:rsidP="00B87022">
      <w:pPr>
        <w:rPr>
          <w:lang w:val="en-IN"/>
        </w:rPr>
      </w:pPr>
    </w:p>
    <w:p w14:paraId="39CC617B" w14:textId="591CF374" w:rsidR="00B87022" w:rsidRDefault="00B87022" w:rsidP="00B87022">
      <w:pPr>
        <w:jc w:val="center"/>
        <w:rPr>
          <w:lang w:val="en-IN"/>
        </w:rPr>
      </w:pPr>
      <w:r w:rsidRPr="00B87022">
        <w:rPr>
          <w:rFonts w:eastAsiaTheme="majorEastAsia" w:cs="Arial"/>
          <w:b/>
          <w:bCs/>
          <w:noProof/>
          <w:kern w:val="28"/>
          <w:szCs w:val="26"/>
          <w:lang w:val="en-IN"/>
        </w:rPr>
        <w:drawing>
          <wp:inline distT="0" distB="0" distL="0" distR="0" wp14:anchorId="46B48E25" wp14:editId="54162372">
            <wp:extent cx="3076575" cy="1590675"/>
            <wp:effectExtent l="0" t="0" r="9525" b="9525"/>
            <wp:docPr id="383354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354838" name=""/>
                    <pic:cNvPicPr/>
                  </pic:nvPicPr>
                  <pic:blipFill rotWithShape="1">
                    <a:blip r:embed="rId19"/>
                    <a:srcRect t="10215" r="2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7004" cy="1590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FB8BF1" w14:textId="77777777" w:rsidR="00BC3B4B" w:rsidRDefault="00BC3B4B" w:rsidP="00B87022">
      <w:pPr>
        <w:jc w:val="center"/>
        <w:rPr>
          <w:lang w:val="en-IN"/>
        </w:rPr>
      </w:pPr>
    </w:p>
    <w:p w14:paraId="3E8F38EF" w14:textId="47BE0DDA" w:rsidR="00BC3B4B" w:rsidRDefault="00BC3B4B" w:rsidP="00B87022">
      <w:pPr>
        <w:jc w:val="center"/>
        <w:rPr>
          <w:lang w:val="en-IN"/>
        </w:rPr>
      </w:pPr>
      <w:r w:rsidRPr="00BC3B4B">
        <w:rPr>
          <w:noProof/>
          <w:lang w:val="en-IN"/>
        </w:rPr>
        <w:drawing>
          <wp:inline distT="0" distB="0" distL="0" distR="0" wp14:anchorId="61265184" wp14:editId="4DE27283">
            <wp:extent cx="3115110" cy="1457528"/>
            <wp:effectExtent l="0" t="0" r="9525" b="0"/>
            <wp:docPr id="16440199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019928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390B7" w14:textId="77777777" w:rsidR="00B87022" w:rsidRPr="005F19B0" w:rsidRDefault="00B87022" w:rsidP="00B87022">
      <w:pPr>
        <w:jc w:val="center"/>
        <w:rPr>
          <w:lang w:val="en-IN"/>
        </w:rPr>
      </w:pPr>
    </w:p>
    <w:p w14:paraId="038B21D5" w14:textId="77777777" w:rsid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Data Type Options</w:t>
      </w:r>
      <w:r w:rsidRPr="005F19B0">
        <w:rPr>
          <w:rFonts w:cs="Arial"/>
          <w:spacing w:val="0"/>
          <w:sz w:val="26"/>
          <w:szCs w:val="26"/>
          <w:lang w:val="en-IN"/>
        </w:rPr>
        <w:t>:</w:t>
      </w:r>
    </w:p>
    <w:p w14:paraId="47CB5C4E" w14:textId="77777777" w:rsidR="00B87022" w:rsidRPr="005F19B0" w:rsidRDefault="00B87022" w:rsidP="00B87022">
      <w:pPr>
        <w:rPr>
          <w:lang w:val="en-IN"/>
        </w:rPr>
      </w:pPr>
    </w:p>
    <w:p w14:paraId="0B9D957D" w14:textId="77777777" w:rsidR="004D0639" w:rsidRPr="005F19B0" w:rsidRDefault="004D0639" w:rsidP="00B87022">
      <w:pPr>
        <w:pStyle w:val="Title"/>
        <w:numPr>
          <w:ilvl w:val="0"/>
          <w:numId w:val="92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API</w:t>
      </w:r>
      <w:r w:rsidRPr="005F19B0">
        <w:rPr>
          <w:rFonts w:cs="Arial"/>
          <w:spacing w:val="0"/>
          <w:sz w:val="26"/>
          <w:szCs w:val="26"/>
          <w:lang w:val="en-IN"/>
        </w:rPr>
        <w:t>: Passenger manifest data with security/immigration focus</w:t>
      </w:r>
    </w:p>
    <w:p w14:paraId="377C9D39" w14:textId="77777777" w:rsidR="004D0639" w:rsidRPr="005F19B0" w:rsidRDefault="004D0639" w:rsidP="00B87022">
      <w:pPr>
        <w:pStyle w:val="Title"/>
        <w:numPr>
          <w:ilvl w:val="1"/>
          <w:numId w:val="92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Use for: Missing passengers, document issues, security screening problems</w:t>
      </w:r>
    </w:p>
    <w:p w14:paraId="42A8721E" w14:textId="77777777" w:rsidR="004D0639" w:rsidRPr="005F19B0" w:rsidRDefault="004D0639" w:rsidP="00B87022">
      <w:pPr>
        <w:pStyle w:val="Title"/>
        <w:numPr>
          <w:ilvl w:val="1"/>
          <w:numId w:val="92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Contains: Names, passport numbers, nationalities, document details</w:t>
      </w:r>
    </w:p>
    <w:p w14:paraId="532EBDA4" w14:textId="77777777" w:rsidR="004D0639" w:rsidRPr="005F19B0" w:rsidRDefault="004D0639" w:rsidP="00B87022">
      <w:pPr>
        <w:pStyle w:val="Title"/>
        <w:numPr>
          <w:ilvl w:val="0"/>
          <w:numId w:val="92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PNR</w:t>
      </w:r>
      <w:r w:rsidRPr="005F19B0">
        <w:rPr>
          <w:rFonts w:cs="Arial"/>
          <w:spacing w:val="0"/>
          <w:sz w:val="26"/>
          <w:szCs w:val="26"/>
          <w:lang w:val="en-IN"/>
        </w:rPr>
        <w:t>: Booking and reservation data with commercial focus</w:t>
      </w:r>
    </w:p>
    <w:p w14:paraId="432E2720" w14:textId="77777777" w:rsidR="004D0639" w:rsidRPr="005F19B0" w:rsidRDefault="004D0639" w:rsidP="00B87022">
      <w:pPr>
        <w:pStyle w:val="Title"/>
        <w:numPr>
          <w:ilvl w:val="1"/>
          <w:numId w:val="92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Use for: Booking system issues, ticketing problems, seat assignments</w:t>
      </w:r>
    </w:p>
    <w:p w14:paraId="5C9FDBB4" w14:textId="77777777" w:rsidR="004D0639" w:rsidRPr="005F19B0" w:rsidRDefault="004D0639" w:rsidP="00B87022">
      <w:pPr>
        <w:pStyle w:val="Title"/>
        <w:numPr>
          <w:ilvl w:val="1"/>
          <w:numId w:val="92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Contains: Booking references, ticket numbers, seat assignments, payment info</w:t>
      </w:r>
    </w:p>
    <w:p w14:paraId="7BBC6380" w14:textId="77777777" w:rsidR="004D0639" w:rsidRPr="005F19B0" w:rsidRDefault="004D0639" w:rsidP="00B87022">
      <w:pPr>
        <w:pStyle w:val="Title"/>
        <w:numPr>
          <w:ilvl w:val="0"/>
          <w:numId w:val="92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Crew</w:t>
      </w:r>
      <w:r w:rsidRPr="005F19B0">
        <w:rPr>
          <w:rFonts w:cs="Arial"/>
          <w:spacing w:val="0"/>
          <w:sz w:val="26"/>
          <w:szCs w:val="26"/>
          <w:lang w:val="en-IN"/>
        </w:rPr>
        <w:t>: Flight crew data analysis</w:t>
      </w:r>
    </w:p>
    <w:p w14:paraId="054220E9" w14:textId="77777777" w:rsidR="004D0639" w:rsidRDefault="004D0639" w:rsidP="00B87022">
      <w:pPr>
        <w:pStyle w:val="Title"/>
        <w:numPr>
          <w:ilvl w:val="1"/>
          <w:numId w:val="92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Use for: Crew scheduling issues, crew manifest problems</w:t>
      </w:r>
    </w:p>
    <w:p w14:paraId="631D33A2" w14:textId="77777777" w:rsidR="00B87022" w:rsidRPr="005F19B0" w:rsidRDefault="00B87022" w:rsidP="00B87022">
      <w:pPr>
        <w:rPr>
          <w:lang w:val="en-IN"/>
        </w:rPr>
      </w:pPr>
    </w:p>
    <w:p w14:paraId="54F5446A" w14:textId="77777777" w:rsid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Record Type Options</w:t>
      </w:r>
      <w:r w:rsidRPr="005F19B0">
        <w:rPr>
          <w:rFonts w:cs="Arial"/>
          <w:spacing w:val="0"/>
          <w:sz w:val="26"/>
          <w:szCs w:val="26"/>
          <w:lang w:val="en-IN"/>
        </w:rPr>
        <w:t>:</w:t>
      </w:r>
    </w:p>
    <w:p w14:paraId="69A16FD5" w14:textId="77777777" w:rsidR="00B87022" w:rsidRPr="005F19B0" w:rsidRDefault="00B87022" w:rsidP="00B87022">
      <w:pPr>
        <w:rPr>
          <w:lang w:val="en-IN"/>
        </w:rPr>
      </w:pPr>
    </w:p>
    <w:p w14:paraId="604E7212" w14:textId="77777777" w:rsidR="004D0639" w:rsidRPr="005F19B0" w:rsidRDefault="004D0639" w:rsidP="00B87022">
      <w:pPr>
        <w:pStyle w:val="Title"/>
        <w:numPr>
          <w:ilvl w:val="0"/>
          <w:numId w:val="93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Input</w:t>
      </w:r>
      <w:r w:rsidRPr="005F19B0">
        <w:rPr>
          <w:rFonts w:cs="Arial"/>
          <w:spacing w:val="0"/>
          <w:sz w:val="26"/>
          <w:szCs w:val="26"/>
          <w:lang w:val="en-IN"/>
        </w:rPr>
        <w:t xml:space="preserve">: </w:t>
      </w:r>
      <w:proofErr w:type="spellStart"/>
      <w:r w:rsidRPr="005F19B0">
        <w:rPr>
          <w:rFonts w:cs="Arial"/>
          <w:spacing w:val="0"/>
          <w:sz w:val="26"/>
          <w:szCs w:val="26"/>
          <w:lang w:val="en-IN"/>
        </w:rPr>
        <w:t>Analyze</w:t>
      </w:r>
      <w:proofErr w:type="spellEnd"/>
      <w:r w:rsidRPr="005F19B0">
        <w:rPr>
          <w:rFonts w:cs="Arial"/>
          <w:spacing w:val="0"/>
          <w:sz w:val="26"/>
          <w:szCs w:val="26"/>
          <w:lang w:val="en-IN"/>
        </w:rPr>
        <w:t xml:space="preserve"> only the original data that went into the system</w:t>
      </w:r>
    </w:p>
    <w:p w14:paraId="3C7AF508" w14:textId="77777777" w:rsidR="004D0639" w:rsidRDefault="004D0639" w:rsidP="00B87022">
      <w:pPr>
        <w:pStyle w:val="Title"/>
        <w:numPr>
          <w:ilvl w:val="0"/>
          <w:numId w:val="93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Output</w:t>
      </w:r>
      <w:r w:rsidRPr="005F19B0">
        <w:rPr>
          <w:rFonts w:cs="Arial"/>
          <w:spacing w:val="0"/>
          <w:sz w:val="26"/>
          <w:szCs w:val="26"/>
          <w:lang w:val="en-IN"/>
        </w:rPr>
        <w:t xml:space="preserve">: </w:t>
      </w:r>
      <w:proofErr w:type="spellStart"/>
      <w:r w:rsidRPr="005F19B0">
        <w:rPr>
          <w:rFonts w:cs="Arial"/>
          <w:spacing w:val="0"/>
          <w:sz w:val="26"/>
          <w:szCs w:val="26"/>
          <w:lang w:val="en-IN"/>
        </w:rPr>
        <w:t>Analyze</w:t>
      </w:r>
      <w:proofErr w:type="spellEnd"/>
      <w:r w:rsidRPr="005F19B0">
        <w:rPr>
          <w:rFonts w:cs="Arial"/>
          <w:spacing w:val="0"/>
          <w:sz w:val="26"/>
          <w:szCs w:val="26"/>
          <w:lang w:val="en-IN"/>
        </w:rPr>
        <w:t xml:space="preserve"> only the final processed data</w:t>
      </w:r>
    </w:p>
    <w:p w14:paraId="7FBD421A" w14:textId="77777777" w:rsidR="00B87022" w:rsidRPr="005F19B0" w:rsidRDefault="00B87022" w:rsidP="00B87022">
      <w:pPr>
        <w:rPr>
          <w:lang w:val="en-IN"/>
        </w:rPr>
      </w:pPr>
    </w:p>
    <w:p w14:paraId="10B12A01" w14:textId="1DBD2821" w:rsid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ascii="Segoe UI Emoji" w:hAnsi="Segoe UI Emoji" w:cs="Segoe UI Emoji"/>
          <w:spacing w:val="0"/>
          <w:sz w:val="26"/>
          <w:szCs w:val="26"/>
          <w:lang w:val="en-IN"/>
        </w:rPr>
        <w:t>🎯</w:t>
      </w:r>
      <w:r w:rsidRPr="005F19B0">
        <w:rPr>
          <w:rFonts w:cs="Arial"/>
          <w:spacing w:val="0"/>
          <w:sz w:val="26"/>
          <w:szCs w:val="26"/>
          <w:lang w:val="en-IN"/>
        </w:rPr>
        <w:t xml:space="preserve">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For most investigations</w:t>
      </w:r>
      <w:r w:rsidRPr="005F19B0">
        <w:rPr>
          <w:rFonts w:cs="Arial"/>
          <w:spacing w:val="0"/>
          <w:sz w:val="26"/>
          <w:szCs w:val="26"/>
          <w:lang w:val="en-IN"/>
        </w:rPr>
        <w:t xml:space="preserve">: Choose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 xml:space="preserve">API </w:t>
      </w:r>
      <w:r w:rsidRPr="005F19B0">
        <w:rPr>
          <w:rFonts w:cs="Arial"/>
          <w:spacing w:val="0"/>
          <w:sz w:val="26"/>
          <w:szCs w:val="26"/>
          <w:lang w:val="en-IN"/>
        </w:rPr>
        <w:t xml:space="preserve">for data </w:t>
      </w:r>
      <w:proofErr w:type="gramStart"/>
      <w:r w:rsidRPr="005F19B0">
        <w:rPr>
          <w:rFonts w:cs="Arial"/>
          <w:spacing w:val="0"/>
          <w:sz w:val="26"/>
          <w:szCs w:val="26"/>
          <w:lang w:val="en-IN"/>
        </w:rPr>
        <w:t>type, and</w:t>
      </w:r>
      <w:proofErr w:type="gramEnd"/>
      <w:r w:rsidRPr="005F19B0">
        <w:rPr>
          <w:rFonts w:cs="Arial"/>
          <w:spacing w:val="0"/>
          <w:sz w:val="26"/>
          <w:szCs w:val="26"/>
          <w:lang w:val="en-IN"/>
        </w:rPr>
        <w:t xml:space="preserve"> select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 xml:space="preserve">Input </w:t>
      </w:r>
      <w:r w:rsidRPr="005F19B0">
        <w:rPr>
          <w:rFonts w:cs="Arial"/>
          <w:spacing w:val="0"/>
          <w:sz w:val="26"/>
          <w:szCs w:val="26"/>
          <w:lang w:val="en-IN"/>
        </w:rPr>
        <w:t>first to understand what data</w:t>
      </w:r>
      <w:r w:rsidR="00B87022">
        <w:rPr>
          <w:rFonts w:cs="Arial"/>
          <w:spacing w:val="0"/>
          <w:sz w:val="26"/>
          <w:szCs w:val="26"/>
          <w:lang w:val="en-IN"/>
        </w:rPr>
        <w:t xml:space="preserve"> </w:t>
      </w:r>
      <w:r w:rsidRPr="005F19B0">
        <w:rPr>
          <w:rFonts w:cs="Arial"/>
          <w:spacing w:val="0"/>
          <w:sz w:val="26"/>
          <w:szCs w:val="26"/>
          <w:lang w:val="en-IN"/>
        </w:rPr>
        <w:t xml:space="preserve">came into the system, then run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 xml:space="preserve">Output </w:t>
      </w:r>
      <w:r w:rsidRPr="005F19B0">
        <w:rPr>
          <w:rFonts w:cs="Arial"/>
          <w:spacing w:val="0"/>
          <w:sz w:val="26"/>
          <w:szCs w:val="26"/>
          <w:lang w:val="en-IN"/>
        </w:rPr>
        <w:t>separately to see what was processed</w:t>
      </w:r>
      <w:r w:rsidR="00B87022">
        <w:rPr>
          <w:rFonts w:cs="Arial"/>
          <w:spacing w:val="0"/>
          <w:sz w:val="26"/>
          <w:szCs w:val="26"/>
          <w:lang w:val="en-IN"/>
        </w:rPr>
        <w:t>.</w:t>
      </w:r>
    </w:p>
    <w:p w14:paraId="06CA6624" w14:textId="77777777" w:rsidR="00B87022" w:rsidRPr="005F19B0" w:rsidRDefault="00B87022" w:rsidP="00B87022">
      <w:pPr>
        <w:rPr>
          <w:lang w:val="en-IN"/>
        </w:rPr>
      </w:pPr>
    </w:p>
    <w:p w14:paraId="77A52FD8" w14:textId="474EB4BD" w:rsidR="004D0639" w:rsidRDefault="004D0639" w:rsidP="004D0639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lastRenderedPageBreak/>
        <w:t xml:space="preserve">Step 3: Process and </w:t>
      </w:r>
      <w:r w:rsidR="00BC3B4B" w:rsidRPr="005F19B0">
        <w:rPr>
          <w:rFonts w:cs="Arial"/>
          <w:b/>
          <w:bCs/>
          <w:spacing w:val="0"/>
          <w:sz w:val="26"/>
          <w:szCs w:val="26"/>
          <w:lang w:val="en-IN"/>
        </w:rPr>
        <w:t>Analyse</w:t>
      </w:r>
    </w:p>
    <w:p w14:paraId="506D9641" w14:textId="77777777" w:rsidR="00BC3B4B" w:rsidRPr="005F19B0" w:rsidRDefault="00BC3B4B" w:rsidP="00BC3B4B">
      <w:pPr>
        <w:rPr>
          <w:lang w:val="en-IN"/>
        </w:rPr>
      </w:pPr>
    </w:p>
    <w:p w14:paraId="17295640" w14:textId="63F49AE7" w:rsidR="004D0639" w:rsidRPr="005F19B0" w:rsidRDefault="004D0639" w:rsidP="00BC3B4B">
      <w:pPr>
        <w:pStyle w:val="Title"/>
        <w:numPr>
          <w:ilvl w:val="0"/>
          <w:numId w:val="94"/>
        </w:numPr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Click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"Process"</w:t>
      </w:r>
    </w:p>
    <w:p w14:paraId="27DE9491" w14:textId="1A86F85F" w:rsidR="004D0639" w:rsidRPr="005F19B0" w:rsidRDefault="004D0639" w:rsidP="00BC3B4B">
      <w:pPr>
        <w:pStyle w:val="Title"/>
        <w:numPr>
          <w:ilvl w:val="0"/>
          <w:numId w:val="94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Wait for analysis to complete (usually 1-2 minutes)</w:t>
      </w:r>
    </w:p>
    <w:p w14:paraId="20F644D0" w14:textId="46F320DD" w:rsidR="004D0639" w:rsidRDefault="004D0639" w:rsidP="00BC3B4B">
      <w:pPr>
        <w:pStyle w:val="Title"/>
        <w:numPr>
          <w:ilvl w:val="0"/>
          <w:numId w:val="94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Review the results in the summary panel and data tables</w:t>
      </w:r>
    </w:p>
    <w:p w14:paraId="6482D0ED" w14:textId="77777777" w:rsidR="00BC3B4B" w:rsidRPr="005F19B0" w:rsidRDefault="00BC3B4B" w:rsidP="00BC3B4B">
      <w:pPr>
        <w:rPr>
          <w:lang w:val="en-IN"/>
        </w:rPr>
      </w:pPr>
    </w:p>
    <w:p w14:paraId="22BA93A4" w14:textId="77777777" w:rsidR="004D0639" w:rsidRPr="00BC3B4B" w:rsidRDefault="004D0639" w:rsidP="004D0639">
      <w:pPr>
        <w:pStyle w:val="Title"/>
        <w:rPr>
          <w:rFonts w:cs="Arial"/>
          <w:spacing w:val="0"/>
          <w:sz w:val="32"/>
          <w:szCs w:val="32"/>
          <w:lang w:val="en-IN"/>
        </w:rPr>
      </w:pPr>
      <w:r w:rsidRPr="005F19B0">
        <w:rPr>
          <w:rFonts w:cs="Arial"/>
          <w:spacing w:val="0"/>
          <w:sz w:val="32"/>
          <w:szCs w:val="32"/>
          <w:lang w:val="en-IN"/>
        </w:rPr>
        <w:t>6.3 Understanding Your Results</w:t>
      </w:r>
    </w:p>
    <w:p w14:paraId="7B4BF926" w14:textId="77777777" w:rsidR="00BC3B4B" w:rsidRPr="005F19B0" w:rsidRDefault="00BC3B4B" w:rsidP="00BC3B4B">
      <w:pPr>
        <w:rPr>
          <w:lang w:val="en-IN"/>
        </w:rPr>
      </w:pPr>
    </w:p>
    <w:p w14:paraId="6ABEB745" w14:textId="77777777" w:rsidR="004D0639" w:rsidRDefault="004D0639" w:rsidP="004D0639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Summary Statistics - Your Investigation Dashboard</w:t>
      </w:r>
    </w:p>
    <w:p w14:paraId="5B6FE6F4" w14:textId="5424D098" w:rsidR="00BC3B4B" w:rsidRPr="005F19B0" w:rsidRDefault="00BC3B4B" w:rsidP="00BC3B4B">
      <w:pPr>
        <w:rPr>
          <w:lang w:val="en-IN"/>
        </w:rPr>
      </w:pPr>
    </w:p>
    <w:p w14:paraId="3282B9E9" w14:textId="5B2F9DE3" w:rsidR="00BC3B4B" w:rsidRDefault="00BC3B4B" w:rsidP="00BC3B4B">
      <w:pPr>
        <w:jc w:val="center"/>
        <w:rPr>
          <w:lang w:val="en-IN"/>
        </w:rPr>
      </w:pPr>
      <w:r w:rsidRPr="00BC3B4B">
        <w:rPr>
          <w:rFonts w:eastAsiaTheme="majorEastAsia" w:cs="Arial"/>
          <w:b/>
          <w:bCs/>
          <w:noProof/>
          <w:kern w:val="28"/>
          <w:szCs w:val="26"/>
          <w:lang w:val="en-IN"/>
        </w:rPr>
        <w:drawing>
          <wp:inline distT="0" distB="0" distL="0" distR="0" wp14:anchorId="4CC8E3A2" wp14:editId="1A37810F">
            <wp:extent cx="6642100" cy="1197610"/>
            <wp:effectExtent l="0" t="0" r="6350" b="2540"/>
            <wp:docPr id="2056328574" name="Picture 1" descr="A green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328574" name="Picture 1" descr="A green screen with white tex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137F4" w14:textId="77777777" w:rsidR="00BC3B4B" w:rsidRPr="005F19B0" w:rsidRDefault="00BC3B4B" w:rsidP="00BC3B4B">
      <w:pPr>
        <w:jc w:val="center"/>
        <w:rPr>
          <w:lang w:val="en-IN"/>
        </w:rPr>
      </w:pPr>
    </w:p>
    <w:p w14:paraId="0A526C6C" w14:textId="77777777" w:rsid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What each number tells you</w:t>
      </w:r>
      <w:r w:rsidRPr="005F19B0">
        <w:rPr>
          <w:rFonts w:cs="Arial"/>
          <w:spacing w:val="0"/>
          <w:sz w:val="26"/>
          <w:szCs w:val="26"/>
          <w:lang w:val="en-IN"/>
        </w:rPr>
        <w:t>:</w:t>
      </w:r>
    </w:p>
    <w:p w14:paraId="3882F55F" w14:textId="77777777" w:rsidR="00BC3B4B" w:rsidRPr="005F19B0" w:rsidRDefault="00BC3B4B" w:rsidP="00BC3B4B">
      <w:pPr>
        <w:rPr>
          <w:lang w:val="en-IN"/>
        </w:rPr>
      </w:pPr>
    </w:p>
    <w:p w14:paraId="17161AD1" w14:textId="3F7EA0CD" w:rsidR="004D0639" w:rsidRPr="005F19B0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Total Input Passengers</w:t>
      </w:r>
      <w:r w:rsidRPr="005F19B0">
        <w:rPr>
          <w:rFonts w:cs="Arial"/>
          <w:spacing w:val="0"/>
          <w:sz w:val="26"/>
          <w:szCs w:val="26"/>
          <w:lang w:val="en-IN"/>
        </w:rPr>
        <w:t>: How many passengers were originally supposed to be processed</w:t>
      </w:r>
    </w:p>
    <w:p w14:paraId="460F8484" w14:textId="77777777" w:rsidR="004D0639" w:rsidRDefault="004D0639" w:rsidP="00BC3B4B">
      <w:pPr>
        <w:pStyle w:val="Title"/>
        <w:numPr>
          <w:ilvl w:val="0"/>
          <w:numId w:val="96"/>
        </w:numPr>
        <w:rPr>
          <w:rFonts w:cs="Arial"/>
          <w:i/>
          <w:iCs/>
          <w:spacing w:val="0"/>
          <w:sz w:val="26"/>
          <w:szCs w:val="26"/>
          <w:lang w:val="en-IN"/>
        </w:rPr>
      </w:pPr>
      <w:r w:rsidRPr="005F19B0">
        <w:rPr>
          <w:rFonts w:cs="Arial"/>
          <w:i/>
          <w:iCs/>
          <w:spacing w:val="0"/>
          <w:sz w:val="26"/>
          <w:szCs w:val="26"/>
          <w:lang w:val="en-IN"/>
        </w:rPr>
        <w:t>Example: 150 passengers booked on the flight</w:t>
      </w:r>
    </w:p>
    <w:p w14:paraId="6BE3E5F7" w14:textId="77777777" w:rsidR="00BC3B4B" w:rsidRPr="005F19B0" w:rsidRDefault="00BC3B4B" w:rsidP="00BC3B4B">
      <w:pPr>
        <w:rPr>
          <w:lang w:val="en-IN"/>
        </w:rPr>
      </w:pPr>
    </w:p>
    <w:p w14:paraId="4E1FF4F3" w14:textId="28AB92A8" w:rsidR="00BC3B4B" w:rsidRPr="005F19B0" w:rsidRDefault="004D0639" w:rsidP="00BC3B4B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Total Unique Input Passengers</w:t>
      </w:r>
      <w:r w:rsidRPr="005F19B0">
        <w:rPr>
          <w:rFonts w:cs="Arial"/>
          <w:spacing w:val="0"/>
          <w:sz w:val="26"/>
          <w:szCs w:val="26"/>
          <w:lang w:val="en-IN"/>
        </w:rPr>
        <w:t>: Same as above, but removing any duplicates from the input</w:t>
      </w:r>
    </w:p>
    <w:p w14:paraId="3E1BBA9D" w14:textId="77777777" w:rsidR="004D0639" w:rsidRDefault="004D0639" w:rsidP="00BC3B4B">
      <w:pPr>
        <w:pStyle w:val="Title"/>
        <w:numPr>
          <w:ilvl w:val="0"/>
          <w:numId w:val="96"/>
        </w:numPr>
        <w:rPr>
          <w:rFonts w:cs="Arial"/>
          <w:i/>
          <w:iCs/>
          <w:spacing w:val="0"/>
          <w:sz w:val="26"/>
          <w:szCs w:val="26"/>
          <w:lang w:val="en-IN"/>
        </w:rPr>
      </w:pPr>
      <w:r w:rsidRPr="005F19B0">
        <w:rPr>
          <w:rFonts w:cs="Arial"/>
          <w:i/>
          <w:iCs/>
          <w:spacing w:val="0"/>
          <w:sz w:val="26"/>
          <w:szCs w:val="26"/>
          <w:lang w:val="en-IN"/>
        </w:rPr>
        <w:t>Example: 148 unique passengers (2 were duplicates in the booking system)</w:t>
      </w:r>
    </w:p>
    <w:p w14:paraId="4552801D" w14:textId="77777777" w:rsidR="00BC3B4B" w:rsidRPr="005F19B0" w:rsidRDefault="00BC3B4B" w:rsidP="00BC3B4B">
      <w:pPr>
        <w:rPr>
          <w:lang w:val="en-IN"/>
        </w:rPr>
      </w:pPr>
    </w:p>
    <w:p w14:paraId="48D2DC19" w14:textId="240BD091" w:rsidR="004D0639" w:rsidRPr="005F19B0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Total Output Passengers</w:t>
      </w:r>
      <w:r w:rsidRPr="005F19B0">
        <w:rPr>
          <w:rFonts w:cs="Arial"/>
          <w:spacing w:val="0"/>
          <w:sz w:val="26"/>
          <w:szCs w:val="26"/>
          <w:lang w:val="en-IN"/>
        </w:rPr>
        <w:t xml:space="preserve">: How many passengers </w:t>
      </w:r>
      <w:proofErr w:type="gramStart"/>
      <w:r w:rsidRPr="005F19B0">
        <w:rPr>
          <w:rFonts w:cs="Arial"/>
          <w:spacing w:val="0"/>
          <w:sz w:val="26"/>
          <w:szCs w:val="26"/>
          <w:lang w:val="en-IN"/>
        </w:rPr>
        <w:t>actually got</w:t>
      </w:r>
      <w:proofErr w:type="gramEnd"/>
      <w:r w:rsidRPr="005F19B0">
        <w:rPr>
          <w:rFonts w:cs="Arial"/>
          <w:spacing w:val="0"/>
          <w:sz w:val="26"/>
          <w:szCs w:val="26"/>
          <w:lang w:val="en-IN"/>
        </w:rPr>
        <w:t xml:space="preserve"> processed</w:t>
      </w:r>
    </w:p>
    <w:p w14:paraId="5C52745C" w14:textId="77777777" w:rsidR="004D0639" w:rsidRDefault="004D0639" w:rsidP="00BC3B4B">
      <w:pPr>
        <w:pStyle w:val="Title"/>
        <w:numPr>
          <w:ilvl w:val="0"/>
          <w:numId w:val="96"/>
        </w:numPr>
        <w:rPr>
          <w:rFonts w:cs="Arial"/>
          <w:i/>
          <w:iCs/>
          <w:spacing w:val="0"/>
          <w:sz w:val="26"/>
          <w:szCs w:val="26"/>
          <w:lang w:val="en-IN"/>
        </w:rPr>
      </w:pPr>
      <w:r w:rsidRPr="005F19B0">
        <w:rPr>
          <w:rFonts w:cs="Arial"/>
          <w:i/>
          <w:iCs/>
          <w:spacing w:val="0"/>
          <w:sz w:val="26"/>
          <w:szCs w:val="26"/>
          <w:lang w:val="en-IN"/>
        </w:rPr>
        <w:t>Example: 147 passengers processed</w:t>
      </w:r>
    </w:p>
    <w:p w14:paraId="5160BD53" w14:textId="77777777" w:rsidR="00BC3B4B" w:rsidRPr="005F19B0" w:rsidRDefault="00BC3B4B" w:rsidP="00BC3B4B">
      <w:pPr>
        <w:rPr>
          <w:lang w:val="en-IN"/>
        </w:rPr>
      </w:pPr>
    </w:p>
    <w:p w14:paraId="6246DFFC" w14:textId="49F561DF" w:rsidR="004D0639" w:rsidRPr="005F19B0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Dropped Passengers</w:t>
      </w:r>
      <w:r w:rsidRPr="005F19B0">
        <w:rPr>
          <w:rFonts w:cs="Arial"/>
          <w:spacing w:val="0"/>
          <w:sz w:val="26"/>
          <w:szCs w:val="26"/>
          <w:lang w:val="en-IN"/>
        </w:rPr>
        <w:t>: Passengers in input but missing from output</w:t>
      </w:r>
    </w:p>
    <w:p w14:paraId="540BBC55" w14:textId="77777777" w:rsidR="004D0639" w:rsidRDefault="004D0639" w:rsidP="00BC3B4B">
      <w:pPr>
        <w:pStyle w:val="Title"/>
        <w:numPr>
          <w:ilvl w:val="0"/>
          <w:numId w:val="96"/>
        </w:numPr>
        <w:rPr>
          <w:rFonts w:cs="Arial"/>
          <w:i/>
          <w:iCs/>
          <w:spacing w:val="0"/>
          <w:sz w:val="26"/>
          <w:szCs w:val="26"/>
          <w:lang w:val="en-IN"/>
        </w:rPr>
      </w:pPr>
      <w:r w:rsidRPr="005F19B0">
        <w:rPr>
          <w:rFonts w:cs="Arial"/>
          <w:i/>
          <w:iCs/>
          <w:spacing w:val="0"/>
          <w:sz w:val="26"/>
          <w:szCs w:val="26"/>
          <w:lang w:val="en-IN"/>
        </w:rPr>
        <w:t>Example: 1 passenger missing = Your investigation focus</w:t>
      </w:r>
    </w:p>
    <w:p w14:paraId="671BE8B0" w14:textId="77777777" w:rsidR="00BC3B4B" w:rsidRPr="005F19B0" w:rsidRDefault="00BC3B4B" w:rsidP="00BC3B4B">
      <w:pPr>
        <w:rPr>
          <w:lang w:val="en-IN"/>
        </w:rPr>
      </w:pPr>
    </w:p>
    <w:p w14:paraId="6144F765" w14:textId="74994000" w:rsidR="004D0639" w:rsidRPr="005F19B0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Duplicate Passengers</w:t>
      </w:r>
      <w:r w:rsidRPr="005F19B0">
        <w:rPr>
          <w:rFonts w:cs="Arial"/>
          <w:spacing w:val="0"/>
          <w:sz w:val="26"/>
          <w:szCs w:val="26"/>
          <w:lang w:val="en-IN"/>
        </w:rPr>
        <w:t>: Passengers appearing multiple times in the data</w:t>
      </w:r>
    </w:p>
    <w:p w14:paraId="2DD3DAD3" w14:textId="77777777" w:rsidR="004D0639" w:rsidRDefault="004D0639" w:rsidP="00BC3B4B">
      <w:pPr>
        <w:pStyle w:val="Title"/>
        <w:numPr>
          <w:ilvl w:val="0"/>
          <w:numId w:val="96"/>
        </w:numPr>
        <w:rPr>
          <w:rFonts w:cs="Arial"/>
          <w:i/>
          <w:iCs/>
          <w:spacing w:val="0"/>
          <w:sz w:val="26"/>
          <w:szCs w:val="26"/>
          <w:lang w:val="en-IN"/>
        </w:rPr>
      </w:pPr>
      <w:r w:rsidRPr="005F19B0">
        <w:rPr>
          <w:rFonts w:cs="Arial"/>
          <w:i/>
          <w:iCs/>
          <w:spacing w:val="0"/>
          <w:sz w:val="26"/>
          <w:szCs w:val="26"/>
          <w:lang w:val="en-IN"/>
        </w:rPr>
        <w:t>Example: 2 duplicates = Data quality issue to investigate</w:t>
      </w:r>
    </w:p>
    <w:p w14:paraId="61535859" w14:textId="77777777" w:rsidR="00BC3B4B" w:rsidRPr="005F19B0" w:rsidRDefault="00BC3B4B" w:rsidP="00BC3B4B">
      <w:pPr>
        <w:rPr>
          <w:lang w:val="en-IN"/>
        </w:rPr>
      </w:pPr>
    </w:p>
    <w:p w14:paraId="337E912B" w14:textId="595A6DE2" w:rsidR="004D0639" w:rsidRPr="005F19B0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New PNRs</w:t>
      </w:r>
      <w:r w:rsidRPr="005F19B0">
        <w:rPr>
          <w:rFonts w:cs="Arial"/>
          <w:spacing w:val="0"/>
          <w:sz w:val="26"/>
          <w:szCs w:val="26"/>
          <w:lang w:val="en-IN"/>
        </w:rPr>
        <w:t>: Passengers in output but not in input (rare but important)</w:t>
      </w:r>
      <w:r w:rsidR="00BC3B4B">
        <w:rPr>
          <w:rFonts w:cs="Arial"/>
          <w:spacing w:val="0"/>
          <w:sz w:val="26"/>
          <w:szCs w:val="26"/>
          <w:lang w:val="en-IN"/>
        </w:rPr>
        <w:t xml:space="preserve"> Only in PNR data</w:t>
      </w:r>
    </w:p>
    <w:p w14:paraId="1993E129" w14:textId="77777777" w:rsidR="004D0639" w:rsidRDefault="004D0639" w:rsidP="00BC3B4B">
      <w:pPr>
        <w:pStyle w:val="Title"/>
        <w:numPr>
          <w:ilvl w:val="0"/>
          <w:numId w:val="96"/>
        </w:numPr>
        <w:rPr>
          <w:rFonts w:cs="Arial"/>
          <w:i/>
          <w:iCs/>
          <w:spacing w:val="0"/>
          <w:sz w:val="26"/>
          <w:szCs w:val="26"/>
          <w:lang w:val="en-IN"/>
        </w:rPr>
      </w:pPr>
      <w:r w:rsidRPr="005F19B0">
        <w:rPr>
          <w:rFonts w:cs="Arial"/>
          <w:i/>
          <w:iCs/>
          <w:spacing w:val="0"/>
          <w:sz w:val="26"/>
          <w:szCs w:val="26"/>
          <w:lang w:val="en-IN"/>
        </w:rPr>
        <w:t>Example: 0 new passengers (good) or 3 new passengers (needs investigation)</w:t>
      </w:r>
    </w:p>
    <w:p w14:paraId="22DEF302" w14:textId="77777777" w:rsidR="00BC3B4B" w:rsidRPr="005F19B0" w:rsidRDefault="00BC3B4B" w:rsidP="00BC3B4B">
      <w:pPr>
        <w:rPr>
          <w:lang w:val="en-IN"/>
        </w:rPr>
      </w:pPr>
    </w:p>
    <w:p w14:paraId="3F1EE3F8" w14:textId="77777777" w:rsidR="00BC3B4B" w:rsidRDefault="00BC3B4B" w:rsidP="004D0639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</w:p>
    <w:p w14:paraId="5931A0C2" w14:textId="45CF5C90" w:rsidR="004D0639" w:rsidRDefault="004D0639" w:rsidP="004D0639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Flight Information</w:t>
      </w:r>
    </w:p>
    <w:p w14:paraId="273685F3" w14:textId="77777777" w:rsidR="00BC3B4B" w:rsidRPr="005F19B0" w:rsidRDefault="00BC3B4B" w:rsidP="00BC3B4B">
      <w:pPr>
        <w:rPr>
          <w:lang w:val="en-IN"/>
        </w:rPr>
      </w:pPr>
    </w:p>
    <w:p w14:paraId="0EA18D82" w14:textId="4D4C7845" w:rsidR="00BC3B4B" w:rsidRDefault="00BC3B4B" w:rsidP="00BC3B4B">
      <w:pPr>
        <w:jc w:val="center"/>
        <w:rPr>
          <w:lang w:val="en-IN"/>
        </w:rPr>
      </w:pPr>
      <w:r w:rsidRPr="00BC3B4B">
        <w:rPr>
          <w:rFonts w:eastAsiaTheme="majorEastAsia" w:cs="Arial"/>
          <w:b/>
          <w:bCs/>
          <w:noProof/>
          <w:kern w:val="28"/>
          <w:szCs w:val="26"/>
          <w:lang w:val="en-IN"/>
        </w:rPr>
        <w:drawing>
          <wp:inline distT="0" distB="0" distL="0" distR="0" wp14:anchorId="09AEC77C" wp14:editId="3841B71C">
            <wp:extent cx="1829055" cy="1333686"/>
            <wp:effectExtent l="0" t="0" r="0" b="0"/>
            <wp:docPr id="1389193087" name="Picture 1" descr="A green background with white text and a pla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193087" name="Picture 1" descr="A green background with white text and a plan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B018" w14:textId="77777777" w:rsidR="00BC3B4B" w:rsidRPr="005F19B0" w:rsidRDefault="00BC3B4B" w:rsidP="00BC3B4B">
      <w:pPr>
        <w:jc w:val="center"/>
        <w:rPr>
          <w:lang w:val="en-IN"/>
        </w:rPr>
      </w:pPr>
    </w:p>
    <w:p w14:paraId="3FB9D6D8" w14:textId="77777777" w:rsid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Automatically extracted and displayed:</w:t>
      </w:r>
    </w:p>
    <w:p w14:paraId="203DD02D" w14:textId="77777777" w:rsidR="00BC3B4B" w:rsidRPr="005F19B0" w:rsidRDefault="00BC3B4B" w:rsidP="00BC3B4B">
      <w:pPr>
        <w:rPr>
          <w:lang w:val="en-IN"/>
        </w:rPr>
      </w:pPr>
    </w:p>
    <w:p w14:paraId="5773FD46" w14:textId="77777777" w:rsidR="004D0639" w:rsidRPr="005F19B0" w:rsidRDefault="004D0639" w:rsidP="00BC3B4B">
      <w:pPr>
        <w:pStyle w:val="Title"/>
        <w:numPr>
          <w:ilvl w:val="0"/>
          <w:numId w:val="96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Flight Number</w:t>
      </w:r>
      <w:r w:rsidRPr="005F19B0">
        <w:rPr>
          <w:rFonts w:cs="Arial"/>
          <w:spacing w:val="0"/>
          <w:sz w:val="26"/>
          <w:szCs w:val="26"/>
          <w:lang w:val="en-IN"/>
        </w:rPr>
        <w:t xml:space="preserve">: Confirms you're </w:t>
      </w:r>
      <w:proofErr w:type="spellStart"/>
      <w:r w:rsidRPr="005F19B0">
        <w:rPr>
          <w:rFonts w:cs="Arial"/>
          <w:spacing w:val="0"/>
          <w:sz w:val="26"/>
          <w:szCs w:val="26"/>
          <w:lang w:val="en-IN"/>
        </w:rPr>
        <w:t>analyzing</w:t>
      </w:r>
      <w:proofErr w:type="spellEnd"/>
      <w:r w:rsidRPr="005F19B0">
        <w:rPr>
          <w:rFonts w:cs="Arial"/>
          <w:spacing w:val="0"/>
          <w:sz w:val="26"/>
          <w:szCs w:val="26"/>
          <w:lang w:val="en-IN"/>
        </w:rPr>
        <w:t xml:space="preserve"> the right flight</w:t>
      </w:r>
    </w:p>
    <w:p w14:paraId="17C85A59" w14:textId="77777777" w:rsidR="004D0639" w:rsidRPr="005F19B0" w:rsidRDefault="004D0639" w:rsidP="00BC3B4B">
      <w:pPr>
        <w:pStyle w:val="Title"/>
        <w:numPr>
          <w:ilvl w:val="0"/>
          <w:numId w:val="96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Departure Date</w:t>
      </w:r>
      <w:r w:rsidRPr="005F19B0">
        <w:rPr>
          <w:rFonts w:cs="Arial"/>
          <w:spacing w:val="0"/>
          <w:sz w:val="26"/>
          <w:szCs w:val="26"/>
          <w:lang w:val="en-IN"/>
        </w:rPr>
        <w:t>: Flight date and time</w:t>
      </w:r>
    </w:p>
    <w:p w14:paraId="7C3EBBBB" w14:textId="77777777" w:rsidR="004D0639" w:rsidRDefault="004D0639" w:rsidP="00BC3B4B">
      <w:pPr>
        <w:pStyle w:val="Title"/>
        <w:numPr>
          <w:ilvl w:val="0"/>
          <w:numId w:val="96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Route</w:t>
      </w:r>
      <w:r w:rsidRPr="005F19B0">
        <w:rPr>
          <w:rFonts w:cs="Arial"/>
          <w:spacing w:val="0"/>
          <w:sz w:val="26"/>
          <w:szCs w:val="26"/>
          <w:lang w:val="en-IN"/>
        </w:rPr>
        <w:t>: Origin → Destination airports</w:t>
      </w:r>
    </w:p>
    <w:p w14:paraId="76F84EE0" w14:textId="77777777" w:rsidR="00BC3B4B" w:rsidRDefault="00BC3B4B" w:rsidP="00BC3B4B">
      <w:pPr>
        <w:rPr>
          <w:lang w:val="en-IN"/>
        </w:rPr>
      </w:pPr>
    </w:p>
    <w:p w14:paraId="4CFD1A1B" w14:textId="77777777" w:rsidR="00BC3B4B" w:rsidRPr="005F19B0" w:rsidRDefault="00BC3B4B" w:rsidP="00BC3B4B">
      <w:pPr>
        <w:rPr>
          <w:lang w:val="en-IN"/>
        </w:rPr>
      </w:pPr>
    </w:p>
    <w:p w14:paraId="0DB4E601" w14:textId="77777777" w:rsidR="004D0639" w:rsidRDefault="004D0639" w:rsidP="004D0639">
      <w:pPr>
        <w:pStyle w:val="Title"/>
        <w:rPr>
          <w:rFonts w:cs="Arial"/>
          <w:spacing w:val="0"/>
          <w:sz w:val="32"/>
          <w:szCs w:val="32"/>
          <w:lang w:val="en-IN"/>
        </w:rPr>
      </w:pPr>
      <w:r w:rsidRPr="005F19B0">
        <w:rPr>
          <w:rFonts w:cs="Arial"/>
          <w:spacing w:val="0"/>
          <w:sz w:val="32"/>
          <w:szCs w:val="32"/>
          <w:lang w:val="en-IN"/>
        </w:rPr>
        <w:t>6.4 Detailed Analysis Tables</w:t>
      </w:r>
    </w:p>
    <w:p w14:paraId="4E115100" w14:textId="77777777" w:rsidR="00BC3B4B" w:rsidRPr="005F19B0" w:rsidRDefault="00BC3B4B" w:rsidP="00BC3B4B">
      <w:pPr>
        <w:rPr>
          <w:lang w:val="en-IN"/>
        </w:rPr>
      </w:pPr>
    </w:p>
    <w:p w14:paraId="6FE86B95" w14:textId="77777777" w:rsidR="004D0639" w:rsidRDefault="004D0639" w:rsidP="004D0639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Input Passengers Table - "What Should Have Been Processed"</w:t>
      </w:r>
    </w:p>
    <w:p w14:paraId="585CCFD5" w14:textId="77777777" w:rsidR="00BC3B4B" w:rsidRPr="005F19B0" w:rsidRDefault="00BC3B4B" w:rsidP="00BC3B4B">
      <w:pPr>
        <w:rPr>
          <w:lang w:val="en-IN"/>
        </w:rPr>
      </w:pPr>
    </w:p>
    <w:p w14:paraId="42742E50" w14:textId="2F81B770" w:rsidR="004D0639" w:rsidRDefault="00571616" w:rsidP="004D0639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  <w:r w:rsidRPr="00571616">
        <w:rPr>
          <w:rFonts w:cs="Arial"/>
          <w:b/>
          <w:bCs/>
          <w:noProof/>
          <w:spacing w:val="0"/>
          <w:sz w:val="26"/>
          <w:szCs w:val="26"/>
          <w:lang w:val="en-IN"/>
        </w:rPr>
        <w:drawing>
          <wp:inline distT="0" distB="0" distL="0" distR="0" wp14:anchorId="1E670148" wp14:editId="1A9E7618">
            <wp:extent cx="6607113" cy="1615580"/>
            <wp:effectExtent l="0" t="0" r="3810" b="3810"/>
            <wp:docPr id="20825388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538848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07113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A5015" w14:textId="77777777" w:rsidR="00BC3B4B" w:rsidRPr="005F19B0" w:rsidRDefault="00BC3B4B" w:rsidP="00BC3B4B">
      <w:pPr>
        <w:rPr>
          <w:lang w:val="en-IN"/>
        </w:rPr>
      </w:pPr>
    </w:p>
    <w:p w14:paraId="7E217E36" w14:textId="77777777" w:rsidR="004D0639" w:rsidRPr="00571616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What you'll see:</w:t>
      </w:r>
    </w:p>
    <w:p w14:paraId="3A5C52BC" w14:textId="77777777" w:rsidR="00571616" w:rsidRPr="005F19B0" w:rsidRDefault="00571616" w:rsidP="00571616">
      <w:pPr>
        <w:rPr>
          <w:lang w:val="en-IN"/>
        </w:rPr>
      </w:pPr>
    </w:p>
    <w:p w14:paraId="65F3E4F0" w14:textId="77777777" w:rsidR="004D0639" w:rsidRPr="005F19B0" w:rsidRDefault="004D0639" w:rsidP="00BC3B4B">
      <w:pPr>
        <w:pStyle w:val="Title"/>
        <w:numPr>
          <w:ilvl w:val="0"/>
          <w:numId w:val="97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Every passenger from the original input data</w:t>
      </w:r>
    </w:p>
    <w:p w14:paraId="58A2A6D3" w14:textId="77777777" w:rsidR="004D0639" w:rsidRPr="005F19B0" w:rsidRDefault="004D0639" w:rsidP="00BC3B4B">
      <w:pPr>
        <w:pStyle w:val="Title"/>
        <w:numPr>
          <w:ilvl w:val="0"/>
          <w:numId w:val="97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Names, dates of birth, passport numbers</w:t>
      </w:r>
    </w:p>
    <w:p w14:paraId="72E6CC1C" w14:textId="77777777" w:rsidR="004D0639" w:rsidRPr="005F19B0" w:rsidRDefault="004D0639" w:rsidP="00BC3B4B">
      <w:pPr>
        <w:pStyle w:val="Title"/>
        <w:numPr>
          <w:ilvl w:val="0"/>
          <w:numId w:val="97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Source file information</w:t>
      </w:r>
    </w:p>
    <w:p w14:paraId="1B3137C0" w14:textId="77777777" w:rsidR="004D0639" w:rsidRDefault="004D0639" w:rsidP="00BC3B4B">
      <w:pPr>
        <w:pStyle w:val="Title"/>
        <w:numPr>
          <w:ilvl w:val="0"/>
          <w:numId w:val="97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Duplicate count (if any)</w:t>
      </w:r>
    </w:p>
    <w:p w14:paraId="3AAA306F" w14:textId="77777777" w:rsidR="00BC3B4B" w:rsidRPr="005F19B0" w:rsidRDefault="00BC3B4B" w:rsidP="00BC3B4B">
      <w:pPr>
        <w:rPr>
          <w:lang w:val="en-IN"/>
        </w:rPr>
      </w:pPr>
    </w:p>
    <w:p w14:paraId="4A3471AE" w14:textId="77777777" w:rsidR="004D0639" w:rsidRPr="00571616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How to use it:</w:t>
      </w:r>
    </w:p>
    <w:p w14:paraId="3A538FD5" w14:textId="77777777" w:rsidR="00571616" w:rsidRPr="005F19B0" w:rsidRDefault="00571616" w:rsidP="00571616">
      <w:pPr>
        <w:rPr>
          <w:lang w:val="en-IN"/>
        </w:rPr>
      </w:pPr>
    </w:p>
    <w:p w14:paraId="58F9EB23" w14:textId="77777777" w:rsidR="004D0639" w:rsidRPr="005F19B0" w:rsidRDefault="004D0639" w:rsidP="00BC3B4B">
      <w:pPr>
        <w:pStyle w:val="Title"/>
        <w:numPr>
          <w:ilvl w:val="0"/>
          <w:numId w:val="98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Review for data quality issues</w:t>
      </w:r>
    </w:p>
    <w:p w14:paraId="06BE9022" w14:textId="77777777" w:rsidR="004D0639" w:rsidRPr="005F19B0" w:rsidRDefault="004D0639" w:rsidP="00BC3B4B">
      <w:pPr>
        <w:pStyle w:val="Title"/>
        <w:numPr>
          <w:ilvl w:val="0"/>
          <w:numId w:val="98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Check for obvious duplicates or errors</w:t>
      </w:r>
    </w:p>
    <w:p w14:paraId="57AC29D6" w14:textId="77777777" w:rsidR="004D0639" w:rsidRDefault="004D0639" w:rsidP="00BC3B4B">
      <w:pPr>
        <w:pStyle w:val="Title"/>
        <w:numPr>
          <w:ilvl w:val="0"/>
          <w:numId w:val="98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Use search box to find specific passengers</w:t>
      </w:r>
    </w:p>
    <w:p w14:paraId="4A49F617" w14:textId="77777777" w:rsidR="00BC3B4B" w:rsidRPr="005F19B0" w:rsidRDefault="00BC3B4B" w:rsidP="00BC3B4B">
      <w:pPr>
        <w:rPr>
          <w:lang w:val="en-IN"/>
        </w:rPr>
      </w:pPr>
    </w:p>
    <w:p w14:paraId="02CDED82" w14:textId="77777777" w:rsidR="004D0639" w:rsidRDefault="004D0639" w:rsidP="004D0639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Output Passengers Table - "What Actually Got Processed"</w:t>
      </w:r>
    </w:p>
    <w:p w14:paraId="53A10FFE" w14:textId="77777777" w:rsidR="00571616" w:rsidRPr="005F19B0" w:rsidRDefault="00571616" w:rsidP="00571616">
      <w:pPr>
        <w:rPr>
          <w:lang w:val="en-IN"/>
        </w:rPr>
      </w:pPr>
    </w:p>
    <w:p w14:paraId="6EB0DE11" w14:textId="77777777" w:rsidR="00571616" w:rsidRDefault="00571616" w:rsidP="004D0639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  <w:r w:rsidRPr="00571616">
        <w:rPr>
          <w:rFonts w:cs="Arial"/>
          <w:b/>
          <w:bCs/>
          <w:noProof/>
          <w:spacing w:val="0"/>
          <w:sz w:val="26"/>
          <w:szCs w:val="26"/>
          <w:lang w:val="en-IN"/>
        </w:rPr>
        <w:drawing>
          <wp:inline distT="0" distB="0" distL="0" distR="0" wp14:anchorId="50FE8EBD" wp14:editId="50B6B6CF">
            <wp:extent cx="6210838" cy="1615580"/>
            <wp:effectExtent l="0" t="0" r="0" b="3810"/>
            <wp:docPr id="5734455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445537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10838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44E09" w14:textId="77777777" w:rsidR="00571616" w:rsidRDefault="00571616" w:rsidP="004D0639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</w:p>
    <w:p w14:paraId="4AC1FCA9" w14:textId="12442D23" w:rsidR="004D0639" w:rsidRPr="00571616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What you'll see:</w:t>
      </w:r>
    </w:p>
    <w:p w14:paraId="4E23D53E" w14:textId="77777777" w:rsidR="00571616" w:rsidRPr="005F19B0" w:rsidRDefault="00571616" w:rsidP="00571616">
      <w:pPr>
        <w:rPr>
          <w:lang w:val="en-IN"/>
        </w:rPr>
      </w:pPr>
    </w:p>
    <w:p w14:paraId="0F06BBC9" w14:textId="77777777" w:rsidR="004D0639" w:rsidRPr="005F19B0" w:rsidRDefault="004D0639" w:rsidP="00571616">
      <w:pPr>
        <w:pStyle w:val="Title"/>
        <w:numPr>
          <w:ilvl w:val="0"/>
          <w:numId w:val="99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Every passenger that was successfully processed</w:t>
      </w:r>
    </w:p>
    <w:p w14:paraId="105EC013" w14:textId="77777777" w:rsidR="004D0639" w:rsidRPr="005F19B0" w:rsidRDefault="004D0639" w:rsidP="00571616">
      <w:pPr>
        <w:pStyle w:val="Title"/>
        <w:numPr>
          <w:ilvl w:val="0"/>
          <w:numId w:val="99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lastRenderedPageBreak/>
        <w:t>Same format as input table</w:t>
      </w:r>
    </w:p>
    <w:p w14:paraId="1DFB5945" w14:textId="77777777" w:rsidR="004D0639" w:rsidRDefault="004D0639" w:rsidP="00571616">
      <w:pPr>
        <w:pStyle w:val="Title"/>
        <w:numPr>
          <w:ilvl w:val="0"/>
          <w:numId w:val="99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Shows final state after system processing</w:t>
      </w:r>
    </w:p>
    <w:p w14:paraId="2895293B" w14:textId="77777777" w:rsidR="00571616" w:rsidRPr="005F19B0" w:rsidRDefault="00571616" w:rsidP="00571616">
      <w:pPr>
        <w:rPr>
          <w:lang w:val="en-IN"/>
        </w:rPr>
      </w:pPr>
    </w:p>
    <w:p w14:paraId="4E9C60AA" w14:textId="77777777" w:rsidR="004D0639" w:rsidRPr="00571616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How to use it:</w:t>
      </w:r>
    </w:p>
    <w:p w14:paraId="5688A432" w14:textId="77777777" w:rsidR="00571616" w:rsidRPr="005F19B0" w:rsidRDefault="00571616" w:rsidP="00571616">
      <w:pPr>
        <w:rPr>
          <w:lang w:val="en-IN"/>
        </w:rPr>
      </w:pPr>
    </w:p>
    <w:p w14:paraId="6035473A" w14:textId="77777777" w:rsidR="004D0639" w:rsidRPr="005F19B0" w:rsidRDefault="004D0639" w:rsidP="00571616">
      <w:pPr>
        <w:pStyle w:val="Title"/>
        <w:numPr>
          <w:ilvl w:val="0"/>
          <w:numId w:val="100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Compare with input to see changes</w:t>
      </w:r>
    </w:p>
    <w:p w14:paraId="76FA645E" w14:textId="77777777" w:rsidR="004D0639" w:rsidRPr="005F19B0" w:rsidRDefault="004D0639" w:rsidP="00571616">
      <w:pPr>
        <w:pStyle w:val="Title"/>
        <w:numPr>
          <w:ilvl w:val="0"/>
          <w:numId w:val="100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Verify expected passengers are present</w:t>
      </w:r>
    </w:p>
    <w:p w14:paraId="7EE9645A" w14:textId="77777777" w:rsidR="004D0639" w:rsidRDefault="004D0639" w:rsidP="00571616">
      <w:pPr>
        <w:pStyle w:val="Title"/>
        <w:numPr>
          <w:ilvl w:val="0"/>
          <w:numId w:val="100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Look for unexpected additions</w:t>
      </w:r>
    </w:p>
    <w:p w14:paraId="4EC2D33E" w14:textId="77777777" w:rsidR="00571616" w:rsidRPr="005F19B0" w:rsidRDefault="00571616" w:rsidP="00571616">
      <w:pPr>
        <w:rPr>
          <w:lang w:val="en-IN"/>
        </w:rPr>
      </w:pPr>
    </w:p>
    <w:p w14:paraId="5ABBDAC9" w14:textId="77777777" w:rsidR="004D0639" w:rsidRDefault="004D0639" w:rsidP="004D0639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Dropped Passengers Table - "The Missing Ones"</w:t>
      </w:r>
    </w:p>
    <w:p w14:paraId="55B81AE5" w14:textId="77777777" w:rsidR="00571616" w:rsidRPr="005F19B0" w:rsidRDefault="00571616" w:rsidP="00571616">
      <w:pPr>
        <w:rPr>
          <w:lang w:val="en-IN"/>
        </w:rPr>
      </w:pPr>
    </w:p>
    <w:p w14:paraId="1C705523" w14:textId="2CC0248D" w:rsidR="00571616" w:rsidRDefault="00571616" w:rsidP="00571616">
      <w:pPr>
        <w:rPr>
          <w:lang w:val="en-IN"/>
        </w:rPr>
      </w:pPr>
      <w:r w:rsidRPr="00571616">
        <w:rPr>
          <w:rFonts w:eastAsiaTheme="majorEastAsia" w:cs="Arial"/>
          <w:b/>
          <w:bCs/>
          <w:noProof/>
          <w:kern w:val="28"/>
          <w:szCs w:val="26"/>
          <w:lang w:val="en-IN"/>
        </w:rPr>
        <w:drawing>
          <wp:inline distT="0" distB="0" distL="0" distR="0" wp14:anchorId="6246FF53" wp14:editId="7131C476">
            <wp:extent cx="6642100" cy="1683385"/>
            <wp:effectExtent l="0" t="0" r="6350" b="0"/>
            <wp:docPr id="1057965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96513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7FF1" w14:textId="77777777" w:rsidR="00571616" w:rsidRPr="005F19B0" w:rsidRDefault="00571616" w:rsidP="00571616">
      <w:pPr>
        <w:rPr>
          <w:lang w:val="en-IN"/>
        </w:rPr>
      </w:pPr>
    </w:p>
    <w:p w14:paraId="7270D8E5" w14:textId="77777777" w:rsid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What you'll see</w:t>
      </w:r>
      <w:r w:rsidRPr="005F19B0">
        <w:rPr>
          <w:rFonts w:cs="Arial"/>
          <w:spacing w:val="0"/>
          <w:sz w:val="26"/>
          <w:szCs w:val="26"/>
          <w:lang w:val="en-IN"/>
        </w:rPr>
        <w:t>: Passengers who were in input but missing from output</w:t>
      </w:r>
    </w:p>
    <w:p w14:paraId="616ADD8B" w14:textId="77777777" w:rsidR="00571616" w:rsidRPr="005F19B0" w:rsidRDefault="00571616" w:rsidP="00571616">
      <w:pPr>
        <w:rPr>
          <w:lang w:val="en-IN"/>
        </w:rPr>
      </w:pPr>
    </w:p>
    <w:p w14:paraId="6E3DC4E5" w14:textId="77777777" w:rsid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This is usually your main investigation focus</w:t>
      </w:r>
      <w:r w:rsidRPr="005F19B0">
        <w:rPr>
          <w:rFonts w:cs="Arial"/>
          <w:spacing w:val="0"/>
          <w:sz w:val="26"/>
          <w:szCs w:val="26"/>
          <w:lang w:val="en-IN"/>
        </w:rPr>
        <w:t>:</w:t>
      </w:r>
    </w:p>
    <w:p w14:paraId="3AECD368" w14:textId="77777777" w:rsidR="00571616" w:rsidRPr="005F19B0" w:rsidRDefault="00571616" w:rsidP="00571616">
      <w:pPr>
        <w:rPr>
          <w:lang w:val="en-IN"/>
        </w:rPr>
      </w:pPr>
    </w:p>
    <w:p w14:paraId="52B78132" w14:textId="77777777" w:rsidR="004D0639" w:rsidRPr="005F19B0" w:rsidRDefault="004D0639" w:rsidP="00571616">
      <w:pPr>
        <w:pStyle w:val="Title"/>
        <w:numPr>
          <w:ilvl w:val="0"/>
          <w:numId w:val="101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Why were these passengers dropped?</w:t>
      </w:r>
    </w:p>
    <w:p w14:paraId="64E44CAE" w14:textId="77777777" w:rsidR="004D0639" w:rsidRPr="005F19B0" w:rsidRDefault="004D0639" w:rsidP="00571616">
      <w:pPr>
        <w:pStyle w:val="Title"/>
        <w:numPr>
          <w:ilvl w:val="0"/>
          <w:numId w:val="101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System error? Data format issue? Processing rule?</w:t>
      </w:r>
    </w:p>
    <w:p w14:paraId="255E902C" w14:textId="77777777" w:rsidR="004D0639" w:rsidRDefault="004D0639" w:rsidP="00571616">
      <w:pPr>
        <w:pStyle w:val="Title"/>
        <w:numPr>
          <w:ilvl w:val="0"/>
          <w:numId w:val="101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Were they legitimately excluded (no-shows, cancellations)?</w:t>
      </w:r>
    </w:p>
    <w:p w14:paraId="4C9DDE48" w14:textId="77777777" w:rsidR="00571616" w:rsidRPr="005F19B0" w:rsidRDefault="00571616" w:rsidP="00571616">
      <w:pPr>
        <w:rPr>
          <w:lang w:val="en-IN"/>
        </w:rPr>
      </w:pPr>
    </w:p>
    <w:p w14:paraId="37CD9D1C" w14:textId="77777777" w:rsid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Investigation steps</w:t>
      </w:r>
      <w:r w:rsidRPr="005F19B0">
        <w:rPr>
          <w:rFonts w:cs="Arial"/>
          <w:spacing w:val="0"/>
          <w:sz w:val="26"/>
          <w:szCs w:val="26"/>
          <w:lang w:val="en-IN"/>
        </w:rPr>
        <w:t>:</w:t>
      </w:r>
    </w:p>
    <w:p w14:paraId="4E894E24" w14:textId="77777777" w:rsidR="00571616" w:rsidRPr="005F19B0" w:rsidRDefault="00571616" w:rsidP="00571616">
      <w:pPr>
        <w:rPr>
          <w:lang w:val="en-IN"/>
        </w:rPr>
      </w:pPr>
    </w:p>
    <w:p w14:paraId="66110CB1" w14:textId="77777777" w:rsidR="004D0639" w:rsidRPr="005F19B0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1. Note the passenger names and details</w:t>
      </w:r>
    </w:p>
    <w:p w14:paraId="3720D41E" w14:textId="77777777" w:rsidR="004D0639" w:rsidRPr="005F19B0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2. Check if there's a pattern (same nationality, document type, etc.)</w:t>
      </w:r>
    </w:p>
    <w:p w14:paraId="0176595F" w14:textId="77777777" w:rsid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3. Look for error logs around the time these should have been processed</w:t>
      </w:r>
    </w:p>
    <w:p w14:paraId="60FB6672" w14:textId="77777777" w:rsidR="00571616" w:rsidRPr="005F19B0" w:rsidRDefault="00571616" w:rsidP="00571616">
      <w:pPr>
        <w:rPr>
          <w:lang w:val="en-IN"/>
        </w:rPr>
      </w:pPr>
    </w:p>
    <w:p w14:paraId="344F3627" w14:textId="77777777" w:rsidR="004D0639" w:rsidRDefault="004D0639" w:rsidP="004D0639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Duplicate Passengers Table - "The Repeats"</w:t>
      </w:r>
    </w:p>
    <w:p w14:paraId="430FB688" w14:textId="77777777" w:rsidR="00571616" w:rsidRPr="005F19B0" w:rsidRDefault="00571616" w:rsidP="00571616">
      <w:pPr>
        <w:rPr>
          <w:lang w:val="en-IN"/>
        </w:rPr>
      </w:pPr>
    </w:p>
    <w:p w14:paraId="6F56BACA" w14:textId="55AE11E1" w:rsidR="00571616" w:rsidRPr="005F19B0" w:rsidRDefault="00571616" w:rsidP="00571616">
      <w:pPr>
        <w:rPr>
          <w:lang w:val="en-IN"/>
        </w:rPr>
      </w:pPr>
      <w:r w:rsidRPr="00571616">
        <w:rPr>
          <w:rFonts w:eastAsiaTheme="majorEastAsia" w:cs="Arial"/>
          <w:b/>
          <w:bCs/>
          <w:noProof/>
          <w:kern w:val="28"/>
          <w:szCs w:val="26"/>
          <w:lang w:val="en-IN"/>
        </w:rPr>
        <w:drawing>
          <wp:inline distT="0" distB="0" distL="0" distR="0" wp14:anchorId="11F0C9D2" wp14:editId="183A7BDF">
            <wp:extent cx="6642100" cy="1497965"/>
            <wp:effectExtent l="0" t="0" r="6350" b="6985"/>
            <wp:docPr id="7716174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617419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F164" w14:textId="77777777" w:rsidR="00571616" w:rsidRDefault="00571616" w:rsidP="004D0639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</w:p>
    <w:p w14:paraId="54FCAF5B" w14:textId="77777777" w:rsidR="00571616" w:rsidRDefault="00571616" w:rsidP="004D0639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</w:p>
    <w:p w14:paraId="0D4DA5AC" w14:textId="34C3C22B" w:rsidR="004D0639" w:rsidRPr="005F19B0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What you'll see</w:t>
      </w:r>
      <w:r w:rsidRPr="005F19B0">
        <w:rPr>
          <w:rFonts w:cs="Arial"/>
          <w:spacing w:val="0"/>
          <w:sz w:val="26"/>
          <w:szCs w:val="26"/>
          <w:lang w:val="en-IN"/>
        </w:rPr>
        <w:t>: Passengers appearing multiple times</w:t>
      </w:r>
    </w:p>
    <w:p w14:paraId="21DA077D" w14:textId="77777777" w:rsidR="00571616" w:rsidRDefault="00571616" w:rsidP="004D0639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</w:p>
    <w:p w14:paraId="63F7CEC2" w14:textId="77777777" w:rsidR="00571616" w:rsidRDefault="00571616" w:rsidP="004D0639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</w:p>
    <w:p w14:paraId="76D97094" w14:textId="445DF7CA" w:rsidR="004D0639" w:rsidRPr="005F19B0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Common causes</w:t>
      </w:r>
      <w:r w:rsidRPr="005F19B0">
        <w:rPr>
          <w:rFonts w:cs="Arial"/>
          <w:spacing w:val="0"/>
          <w:sz w:val="26"/>
          <w:szCs w:val="26"/>
          <w:lang w:val="en-IN"/>
        </w:rPr>
        <w:t>:</w:t>
      </w:r>
    </w:p>
    <w:p w14:paraId="0EC0C758" w14:textId="77777777" w:rsidR="004D0639" w:rsidRPr="005F19B0" w:rsidRDefault="004D0639" w:rsidP="00571616">
      <w:pPr>
        <w:pStyle w:val="Title"/>
        <w:numPr>
          <w:ilvl w:val="0"/>
          <w:numId w:val="102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Booking system errors</w:t>
      </w:r>
    </w:p>
    <w:p w14:paraId="14AC2BE6" w14:textId="77777777" w:rsidR="004D0639" w:rsidRPr="005F19B0" w:rsidRDefault="004D0639" w:rsidP="00571616">
      <w:pPr>
        <w:pStyle w:val="Title"/>
        <w:numPr>
          <w:ilvl w:val="0"/>
          <w:numId w:val="102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Multiple ticket versions</w:t>
      </w:r>
    </w:p>
    <w:p w14:paraId="2C1CE17C" w14:textId="77777777" w:rsidR="004D0639" w:rsidRPr="005F19B0" w:rsidRDefault="004D0639" w:rsidP="00571616">
      <w:pPr>
        <w:pStyle w:val="Title"/>
        <w:numPr>
          <w:ilvl w:val="0"/>
          <w:numId w:val="102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Data synchronization issues</w:t>
      </w:r>
    </w:p>
    <w:p w14:paraId="6B031E19" w14:textId="77777777" w:rsidR="004D0639" w:rsidRDefault="004D0639" w:rsidP="00571616">
      <w:pPr>
        <w:pStyle w:val="Title"/>
        <w:numPr>
          <w:ilvl w:val="0"/>
          <w:numId w:val="102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Name variations (JOHN SMITH vs SMITH JOHN)</w:t>
      </w:r>
    </w:p>
    <w:p w14:paraId="3FBB34C3" w14:textId="77777777" w:rsidR="00571616" w:rsidRPr="005F19B0" w:rsidRDefault="00571616" w:rsidP="00571616">
      <w:pPr>
        <w:rPr>
          <w:lang w:val="en-IN"/>
        </w:rPr>
      </w:pPr>
    </w:p>
    <w:p w14:paraId="71A68CEE" w14:textId="77777777" w:rsidR="004D0639" w:rsidRPr="00571616" w:rsidRDefault="004D0639" w:rsidP="004D0639">
      <w:pPr>
        <w:pStyle w:val="Title"/>
        <w:rPr>
          <w:rFonts w:cs="Arial"/>
          <w:spacing w:val="0"/>
          <w:sz w:val="32"/>
          <w:szCs w:val="32"/>
          <w:lang w:val="en-IN"/>
        </w:rPr>
      </w:pPr>
      <w:r w:rsidRPr="005F19B0">
        <w:rPr>
          <w:rFonts w:cs="Arial"/>
          <w:spacing w:val="0"/>
          <w:sz w:val="32"/>
          <w:szCs w:val="32"/>
          <w:lang w:val="en-IN"/>
        </w:rPr>
        <w:t>6.5 Search and Investigation</w:t>
      </w:r>
    </w:p>
    <w:p w14:paraId="454A0E10" w14:textId="77777777" w:rsidR="00571616" w:rsidRPr="005F19B0" w:rsidRDefault="00571616" w:rsidP="00571616">
      <w:pPr>
        <w:rPr>
          <w:lang w:val="en-IN"/>
        </w:rPr>
      </w:pPr>
    </w:p>
    <w:p w14:paraId="1D797D60" w14:textId="77777777" w:rsidR="004D0639" w:rsidRDefault="004D0639" w:rsidP="004D0639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Smart Search Function</w:t>
      </w:r>
    </w:p>
    <w:p w14:paraId="29233007" w14:textId="77777777" w:rsidR="00571616" w:rsidRPr="005F19B0" w:rsidRDefault="00571616" w:rsidP="00571616">
      <w:pPr>
        <w:rPr>
          <w:lang w:val="en-IN"/>
        </w:rPr>
      </w:pPr>
    </w:p>
    <w:p w14:paraId="13685FC8" w14:textId="77777777" w:rsid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How to search</w:t>
      </w:r>
      <w:r w:rsidRPr="005F19B0">
        <w:rPr>
          <w:rFonts w:cs="Arial"/>
          <w:spacing w:val="0"/>
          <w:sz w:val="26"/>
          <w:szCs w:val="26"/>
          <w:lang w:val="en-IN"/>
        </w:rPr>
        <w:t>:</w:t>
      </w:r>
    </w:p>
    <w:p w14:paraId="010A4501" w14:textId="77777777" w:rsidR="00571616" w:rsidRPr="005F19B0" w:rsidRDefault="00571616" w:rsidP="00571616">
      <w:pPr>
        <w:rPr>
          <w:lang w:val="en-IN"/>
        </w:rPr>
      </w:pPr>
    </w:p>
    <w:p w14:paraId="262F3DAC" w14:textId="77777777" w:rsidR="004D0639" w:rsidRPr="005F19B0" w:rsidRDefault="004D0639" w:rsidP="00571616">
      <w:pPr>
        <w:pStyle w:val="Title"/>
        <w:numPr>
          <w:ilvl w:val="0"/>
          <w:numId w:val="103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Type in the search box above any table</w:t>
      </w:r>
    </w:p>
    <w:p w14:paraId="7D5DA3EE" w14:textId="77777777" w:rsidR="004D0639" w:rsidRPr="005F19B0" w:rsidRDefault="004D0639" w:rsidP="00571616">
      <w:pPr>
        <w:pStyle w:val="Title"/>
        <w:numPr>
          <w:ilvl w:val="0"/>
          <w:numId w:val="103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Search works across all columns</w:t>
      </w:r>
    </w:p>
    <w:p w14:paraId="0C66E75C" w14:textId="77777777" w:rsidR="004D0639" w:rsidRPr="005F19B0" w:rsidRDefault="004D0639" w:rsidP="00571616">
      <w:pPr>
        <w:pStyle w:val="Title"/>
        <w:numPr>
          <w:ilvl w:val="0"/>
          <w:numId w:val="103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Not case-sensitive</w:t>
      </w:r>
    </w:p>
    <w:p w14:paraId="62C67EAD" w14:textId="77777777" w:rsidR="004D0639" w:rsidRDefault="004D0639" w:rsidP="00571616">
      <w:pPr>
        <w:pStyle w:val="Title"/>
        <w:numPr>
          <w:ilvl w:val="0"/>
          <w:numId w:val="103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Finds partial matches</w:t>
      </w:r>
    </w:p>
    <w:p w14:paraId="3EB5EF3A" w14:textId="77777777" w:rsidR="00571616" w:rsidRPr="005F19B0" w:rsidRDefault="00571616" w:rsidP="00571616">
      <w:pPr>
        <w:rPr>
          <w:lang w:val="en-IN"/>
        </w:rPr>
      </w:pPr>
    </w:p>
    <w:p w14:paraId="73F68CE9" w14:textId="77777777" w:rsid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What to search for</w:t>
      </w:r>
      <w:r w:rsidRPr="005F19B0">
        <w:rPr>
          <w:rFonts w:cs="Arial"/>
          <w:spacing w:val="0"/>
          <w:sz w:val="26"/>
          <w:szCs w:val="26"/>
          <w:lang w:val="en-IN"/>
        </w:rPr>
        <w:t>:</w:t>
      </w:r>
    </w:p>
    <w:p w14:paraId="2A7E1ED1" w14:textId="77777777" w:rsidR="00571616" w:rsidRPr="005F19B0" w:rsidRDefault="00571616" w:rsidP="00571616">
      <w:pPr>
        <w:rPr>
          <w:lang w:val="en-IN"/>
        </w:rPr>
      </w:pPr>
    </w:p>
    <w:p w14:paraId="5488AD38" w14:textId="77777777" w:rsidR="004D0639" w:rsidRPr="005F19B0" w:rsidRDefault="004D0639" w:rsidP="00571616">
      <w:pPr>
        <w:pStyle w:val="Title"/>
        <w:numPr>
          <w:ilvl w:val="0"/>
          <w:numId w:val="104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Passenger names</w:t>
      </w:r>
    </w:p>
    <w:p w14:paraId="1A6A30D0" w14:textId="77777777" w:rsidR="004D0639" w:rsidRPr="005F19B0" w:rsidRDefault="004D0639" w:rsidP="00571616">
      <w:pPr>
        <w:pStyle w:val="Title"/>
        <w:numPr>
          <w:ilvl w:val="0"/>
          <w:numId w:val="104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Passport numbers</w:t>
      </w:r>
    </w:p>
    <w:p w14:paraId="76DF4B83" w14:textId="77777777" w:rsidR="004D0639" w:rsidRPr="005F19B0" w:rsidRDefault="004D0639" w:rsidP="00571616">
      <w:pPr>
        <w:pStyle w:val="Title"/>
        <w:numPr>
          <w:ilvl w:val="0"/>
          <w:numId w:val="104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Specific dates</w:t>
      </w:r>
    </w:p>
    <w:p w14:paraId="6F60EA61" w14:textId="77777777" w:rsidR="004D0639" w:rsidRDefault="004D0639" w:rsidP="00571616">
      <w:pPr>
        <w:pStyle w:val="Title"/>
        <w:numPr>
          <w:ilvl w:val="0"/>
          <w:numId w:val="104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Document types</w:t>
      </w:r>
    </w:p>
    <w:p w14:paraId="39D2577A" w14:textId="77777777" w:rsidR="00571616" w:rsidRPr="005F19B0" w:rsidRDefault="00571616" w:rsidP="00571616">
      <w:pPr>
        <w:rPr>
          <w:lang w:val="en-IN"/>
        </w:rPr>
      </w:pPr>
    </w:p>
    <w:p w14:paraId="740C8CF0" w14:textId="77777777" w:rsidR="004D0639" w:rsidRPr="00571616" w:rsidRDefault="004D0639" w:rsidP="004D0639">
      <w:pPr>
        <w:pStyle w:val="Title"/>
        <w:rPr>
          <w:rFonts w:cs="Arial"/>
          <w:spacing w:val="0"/>
          <w:sz w:val="32"/>
          <w:szCs w:val="32"/>
          <w:lang w:val="en-IN"/>
        </w:rPr>
      </w:pPr>
      <w:r w:rsidRPr="005F19B0">
        <w:rPr>
          <w:rFonts w:cs="Arial"/>
          <w:spacing w:val="0"/>
          <w:sz w:val="32"/>
          <w:szCs w:val="32"/>
          <w:lang w:val="en-IN"/>
        </w:rPr>
        <w:t>6.6 Generate Your Investigation Report</w:t>
      </w:r>
    </w:p>
    <w:p w14:paraId="641999FE" w14:textId="77777777" w:rsidR="00571616" w:rsidRPr="005F19B0" w:rsidRDefault="00571616" w:rsidP="00571616">
      <w:pPr>
        <w:rPr>
          <w:lang w:val="en-IN"/>
        </w:rPr>
      </w:pPr>
    </w:p>
    <w:p w14:paraId="2087BD37" w14:textId="77777777" w:rsidR="004D0639" w:rsidRDefault="004D0639" w:rsidP="004D0639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Excel Report Creation</w:t>
      </w:r>
    </w:p>
    <w:p w14:paraId="29492EA7" w14:textId="77777777" w:rsidR="00571616" w:rsidRPr="005F19B0" w:rsidRDefault="00571616" w:rsidP="00571616">
      <w:pPr>
        <w:rPr>
          <w:lang w:val="en-IN"/>
        </w:rPr>
      </w:pPr>
    </w:p>
    <w:p w14:paraId="51BECAA0" w14:textId="44CA25BC" w:rsid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Click "Export to Excel"</w:t>
      </w:r>
      <w:r w:rsidR="00571616">
        <w:rPr>
          <w:rFonts w:cs="Arial"/>
          <w:b/>
          <w:bCs/>
          <w:spacing w:val="0"/>
          <w:sz w:val="26"/>
          <w:szCs w:val="26"/>
          <w:lang w:val="en-IN"/>
        </w:rPr>
        <w:t xml:space="preserve"> </w:t>
      </w:r>
      <w:r w:rsidR="00571616" w:rsidRPr="00571616">
        <w:rPr>
          <w:rFonts w:cs="Arial"/>
          <w:spacing w:val="0"/>
          <w:sz w:val="26"/>
          <w:szCs w:val="26"/>
          <w:lang w:val="en-IN"/>
        </w:rPr>
        <w:t>button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 xml:space="preserve"> </w:t>
      </w:r>
      <w:r w:rsidRPr="005F19B0">
        <w:rPr>
          <w:rFonts w:cs="Arial"/>
          <w:spacing w:val="0"/>
          <w:sz w:val="26"/>
          <w:szCs w:val="26"/>
          <w:lang w:val="en-IN"/>
        </w:rPr>
        <w:t>to generate a professional investigation report.</w:t>
      </w:r>
    </w:p>
    <w:p w14:paraId="5888622D" w14:textId="77777777" w:rsidR="00571616" w:rsidRPr="005F19B0" w:rsidRDefault="00571616" w:rsidP="00571616">
      <w:pPr>
        <w:rPr>
          <w:lang w:val="en-IN"/>
        </w:rPr>
      </w:pPr>
    </w:p>
    <w:p w14:paraId="1F702A6D" w14:textId="77777777" w:rsid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What you'll get</w:t>
      </w:r>
      <w:r w:rsidRPr="005F19B0">
        <w:rPr>
          <w:rFonts w:cs="Arial"/>
          <w:spacing w:val="0"/>
          <w:sz w:val="26"/>
          <w:szCs w:val="26"/>
          <w:lang w:val="en-IN"/>
        </w:rPr>
        <w:t>:</w:t>
      </w:r>
    </w:p>
    <w:p w14:paraId="2D141762" w14:textId="77777777" w:rsidR="00571616" w:rsidRPr="005F19B0" w:rsidRDefault="00571616" w:rsidP="00571616">
      <w:pPr>
        <w:rPr>
          <w:lang w:val="en-IN"/>
        </w:rPr>
      </w:pPr>
    </w:p>
    <w:p w14:paraId="2D186A52" w14:textId="77777777" w:rsidR="004D0639" w:rsidRPr="005F19B0" w:rsidRDefault="004D0639" w:rsidP="00571616">
      <w:pPr>
        <w:pStyle w:val="Title"/>
        <w:numPr>
          <w:ilvl w:val="0"/>
          <w:numId w:val="105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Summary sheet</w:t>
      </w:r>
      <w:r w:rsidRPr="005F19B0">
        <w:rPr>
          <w:rFonts w:cs="Arial"/>
          <w:spacing w:val="0"/>
          <w:sz w:val="26"/>
          <w:szCs w:val="26"/>
          <w:lang w:val="en-IN"/>
        </w:rPr>
        <w:t>: All key statistics and findings</w:t>
      </w:r>
    </w:p>
    <w:p w14:paraId="1CB393A6" w14:textId="77777777" w:rsidR="004D0639" w:rsidRPr="005F19B0" w:rsidRDefault="004D0639" w:rsidP="00571616">
      <w:pPr>
        <w:pStyle w:val="Title"/>
        <w:numPr>
          <w:ilvl w:val="0"/>
          <w:numId w:val="105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Input Passengers</w:t>
      </w:r>
      <w:r w:rsidRPr="005F19B0">
        <w:rPr>
          <w:rFonts w:cs="Arial"/>
          <w:spacing w:val="0"/>
          <w:sz w:val="26"/>
          <w:szCs w:val="26"/>
          <w:lang w:val="en-IN"/>
        </w:rPr>
        <w:t>: Complete input data</w:t>
      </w:r>
    </w:p>
    <w:p w14:paraId="30340233" w14:textId="77777777" w:rsidR="004D0639" w:rsidRPr="005F19B0" w:rsidRDefault="004D0639" w:rsidP="00571616">
      <w:pPr>
        <w:pStyle w:val="Title"/>
        <w:numPr>
          <w:ilvl w:val="0"/>
          <w:numId w:val="105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Output Passengers</w:t>
      </w:r>
      <w:r w:rsidRPr="005F19B0">
        <w:rPr>
          <w:rFonts w:cs="Arial"/>
          <w:spacing w:val="0"/>
          <w:sz w:val="26"/>
          <w:szCs w:val="26"/>
          <w:lang w:val="en-IN"/>
        </w:rPr>
        <w:t>: Complete output data</w:t>
      </w:r>
    </w:p>
    <w:p w14:paraId="56452F86" w14:textId="77777777" w:rsidR="004D0639" w:rsidRPr="005F19B0" w:rsidRDefault="004D0639" w:rsidP="00571616">
      <w:pPr>
        <w:pStyle w:val="Title"/>
        <w:numPr>
          <w:ilvl w:val="0"/>
          <w:numId w:val="105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Dropped Passengers</w:t>
      </w:r>
      <w:r w:rsidRPr="005F19B0">
        <w:rPr>
          <w:rFonts w:cs="Arial"/>
          <w:spacing w:val="0"/>
          <w:sz w:val="26"/>
          <w:szCs w:val="26"/>
          <w:lang w:val="en-IN"/>
        </w:rPr>
        <w:t>: Your main investigation findings</w:t>
      </w:r>
    </w:p>
    <w:p w14:paraId="373D0F15" w14:textId="77777777" w:rsidR="004D0639" w:rsidRPr="005F19B0" w:rsidRDefault="004D0639" w:rsidP="00571616">
      <w:pPr>
        <w:pStyle w:val="Title"/>
        <w:numPr>
          <w:ilvl w:val="0"/>
          <w:numId w:val="105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Duplicate Passengers</w:t>
      </w:r>
      <w:r w:rsidRPr="005F19B0">
        <w:rPr>
          <w:rFonts w:cs="Arial"/>
          <w:spacing w:val="0"/>
          <w:sz w:val="26"/>
          <w:szCs w:val="26"/>
          <w:lang w:val="en-IN"/>
        </w:rPr>
        <w:t>: Data quality issues</w:t>
      </w:r>
    </w:p>
    <w:p w14:paraId="3C786595" w14:textId="77777777" w:rsidR="004D0639" w:rsidRDefault="004D0639" w:rsidP="00571616">
      <w:pPr>
        <w:pStyle w:val="Title"/>
        <w:numPr>
          <w:ilvl w:val="0"/>
          <w:numId w:val="105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Charts</w:t>
      </w:r>
      <w:r w:rsidRPr="005F19B0">
        <w:rPr>
          <w:rFonts w:cs="Arial"/>
          <w:spacing w:val="0"/>
          <w:sz w:val="26"/>
          <w:szCs w:val="26"/>
          <w:lang w:val="en-IN"/>
        </w:rPr>
        <w:t>: Visual representation of key metrics</w:t>
      </w:r>
    </w:p>
    <w:p w14:paraId="5F780FFA" w14:textId="77777777" w:rsidR="00571616" w:rsidRPr="005F19B0" w:rsidRDefault="00571616" w:rsidP="00571616">
      <w:pPr>
        <w:rPr>
          <w:lang w:val="en-IN"/>
        </w:rPr>
      </w:pPr>
    </w:p>
    <w:p w14:paraId="71DDCD82" w14:textId="77777777" w:rsid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The report is ready for</w:t>
      </w:r>
      <w:r w:rsidRPr="005F19B0">
        <w:rPr>
          <w:rFonts w:cs="Arial"/>
          <w:spacing w:val="0"/>
          <w:sz w:val="26"/>
          <w:szCs w:val="26"/>
          <w:lang w:val="en-IN"/>
        </w:rPr>
        <w:t>:</w:t>
      </w:r>
    </w:p>
    <w:p w14:paraId="3D8A1D3B" w14:textId="77777777" w:rsidR="00571616" w:rsidRPr="005F19B0" w:rsidRDefault="00571616" w:rsidP="00571616">
      <w:pPr>
        <w:rPr>
          <w:lang w:val="en-IN"/>
        </w:rPr>
      </w:pPr>
    </w:p>
    <w:p w14:paraId="6521DFE6" w14:textId="77777777" w:rsidR="004D0639" w:rsidRPr="005F19B0" w:rsidRDefault="004D0639" w:rsidP="00571616">
      <w:pPr>
        <w:pStyle w:val="Title"/>
        <w:numPr>
          <w:ilvl w:val="0"/>
          <w:numId w:val="106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Management presentation</w:t>
      </w:r>
    </w:p>
    <w:p w14:paraId="5F975524" w14:textId="77777777" w:rsidR="004D0639" w:rsidRPr="005F19B0" w:rsidRDefault="004D0639" w:rsidP="00571616">
      <w:pPr>
        <w:pStyle w:val="Title"/>
        <w:numPr>
          <w:ilvl w:val="0"/>
          <w:numId w:val="106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L3 analyst handoff</w:t>
      </w:r>
    </w:p>
    <w:p w14:paraId="4BAA3712" w14:textId="77777777" w:rsidR="004D0639" w:rsidRPr="005F19B0" w:rsidRDefault="004D0639" w:rsidP="00571616">
      <w:pPr>
        <w:pStyle w:val="Title"/>
        <w:numPr>
          <w:ilvl w:val="0"/>
          <w:numId w:val="106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Incident documentation</w:t>
      </w:r>
    </w:p>
    <w:p w14:paraId="5C0F8414" w14:textId="77777777" w:rsidR="004D0639" w:rsidRDefault="004D0639" w:rsidP="00571616">
      <w:pPr>
        <w:pStyle w:val="Title"/>
        <w:numPr>
          <w:ilvl w:val="0"/>
          <w:numId w:val="106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Process improvement discussions</w:t>
      </w:r>
    </w:p>
    <w:p w14:paraId="4A67138E" w14:textId="77777777" w:rsidR="00926894" w:rsidRDefault="00926894" w:rsidP="00926894">
      <w:pPr>
        <w:rPr>
          <w:lang w:val="en-IN"/>
        </w:rPr>
      </w:pPr>
    </w:p>
    <w:p w14:paraId="39F63CE8" w14:textId="77777777" w:rsidR="00926894" w:rsidRPr="005F19B0" w:rsidRDefault="00926894" w:rsidP="00926894">
      <w:pPr>
        <w:rPr>
          <w:lang w:val="en-IN"/>
        </w:rPr>
      </w:pPr>
    </w:p>
    <w:p w14:paraId="4D770ED1" w14:textId="6B8057B7" w:rsidR="00571616" w:rsidRPr="00571616" w:rsidRDefault="004D0639" w:rsidP="00571616">
      <w:pPr>
        <w:pStyle w:val="Title"/>
        <w:rPr>
          <w:rFonts w:cs="Arial"/>
          <w:spacing w:val="0"/>
          <w:sz w:val="32"/>
          <w:szCs w:val="32"/>
          <w:lang w:val="en-IN"/>
        </w:rPr>
      </w:pPr>
      <w:r w:rsidRPr="005F19B0">
        <w:rPr>
          <w:rFonts w:cs="Arial"/>
          <w:spacing w:val="0"/>
          <w:sz w:val="32"/>
          <w:szCs w:val="32"/>
          <w:lang w:val="en-IN"/>
        </w:rPr>
        <w:lastRenderedPageBreak/>
        <w:t>6.7 Common Investigation Scenarios</w:t>
      </w:r>
    </w:p>
    <w:p w14:paraId="56DA7545" w14:textId="77777777" w:rsidR="00571616" w:rsidRPr="005F19B0" w:rsidRDefault="00571616" w:rsidP="00571616">
      <w:pPr>
        <w:rPr>
          <w:lang w:val="en-IN"/>
        </w:rPr>
      </w:pPr>
    </w:p>
    <w:p w14:paraId="073D41D9" w14:textId="77777777" w:rsidR="004D0639" w:rsidRDefault="004D0639" w:rsidP="004D0639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Scenario 1: Missing Passengers</w:t>
      </w:r>
    </w:p>
    <w:p w14:paraId="5025967B" w14:textId="77777777" w:rsidR="00571616" w:rsidRPr="005F19B0" w:rsidRDefault="00571616" w:rsidP="00571616">
      <w:pPr>
        <w:rPr>
          <w:lang w:val="en-IN"/>
        </w:rPr>
      </w:pPr>
    </w:p>
    <w:p w14:paraId="5413DF92" w14:textId="77777777" w:rsid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Situation</w:t>
      </w:r>
      <w:r w:rsidRPr="005F19B0">
        <w:rPr>
          <w:rFonts w:cs="Arial"/>
          <w:spacing w:val="0"/>
          <w:sz w:val="26"/>
          <w:szCs w:val="26"/>
          <w:lang w:val="en-IN"/>
        </w:rPr>
        <w:t>: "Flight should have 150 passengers, only shows 147"</w:t>
      </w:r>
    </w:p>
    <w:p w14:paraId="34ECCC22" w14:textId="77777777" w:rsidR="00571616" w:rsidRPr="005F19B0" w:rsidRDefault="00571616" w:rsidP="00571616">
      <w:pPr>
        <w:rPr>
          <w:lang w:val="en-IN"/>
        </w:rPr>
      </w:pPr>
    </w:p>
    <w:p w14:paraId="1974D7A8" w14:textId="77777777" w:rsid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What RCA Engine shows you</w:t>
      </w:r>
      <w:r w:rsidRPr="005F19B0">
        <w:rPr>
          <w:rFonts w:cs="Arial"/>
          <w:spacing w:val="0"/>
          <w:sz w:val="26"/>
          <w:szCs w:val="26"/>
          <w:lang w:val="en-IN"/>
        </w:rPr>
        <w:t>:</w:t>
      </w:r>
    </w:p>
    <w:p w14:paraId="2CA33B47" w14:textId="77777777" w:rsidR="00571616" w:rsidRPr="005F19B0" w:rsidRDefault="00571616" w:rsidP="00571616">
      <w:pPr>
        <w:rPr>
          <w:lang w:val="en-IN"/>
        </w:rPr>
      </w:pPr>
    </w:p>
    <w:p w14:paraId="328205EC" w14:textId="77777777" w:rsidR="004D0639" w:rsidRPr="005F19B0" w:rsidRDefault="004D0639" w:rsidP="00571616">
      <w:pPr>
        <w:pStyle w:val="Title"/>
        <w:numPr>
          <w:ilvl w:val="0"/>
          <w:numId w:val="107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Summary: 150 input → 147 </w:t>
      </w:r>
      <w:proofErr w:type="gramStart"/>
      <w:r w:rsidRPr="005F19B0">
        <w:rPr>
          <w:rFonts w:cs="Arial"/>
          <w:spacing w:val="0"/>
          <w:sz w:val="26"/>
          <w:szCs w:val="26"/>
          <w:lang w:val="en-IN"/>
        </w:rPr>
        <w:t>output</w:t>
      </w:r>
      <w:proofErr w:type="gramEnd"/>
      <w:r w:rsidRPr="005F19B0">
        <w:rPr>
          <w:rFonts w:cs="Arial"/>
          <w:spacing w:val="0"/>
          <w:sz w:val="26"/>
          <w:szCs w:val="26"/>
          <w:lang w:val="en-IN"/>
        </w:rPr>
        <w:t xml:space="preserve"> = 3 dropped</w:t>
      </w:r>
    </w:p>
    <w:p w14:paraId="412A09EC" w14:textId="77777777" w:rsidR="004D0639" w:rsidRPr="005F19B0" w:rsidRDefault="004D0639" w:rsidP="00571616">
      <w:pPr>
        <w:pStyle w:val="Title"/>
        <w:numPr>
          <w:ilvl w:val="0"/>
          <w:numId w:val="107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Dropped Passengers table: Shows exactly which 3 passengers</w:t>
      </w:r>
    </w:p>
    <w:p w14:paraId="04CB7EC0" w14:textId="77777777" w:rsidR="004D0639" w:rsidRDefault="004D0639" w:rsidP="00571616">
      <w:pPr>
        <w:pStyle w:val="Title"/>
        <w:numPr>
          <w:ilvl w:val="0"/>
          <w:numId w:val="107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Pattern analysis: Same nationality? Same document type?</w:t>
      </w:r>
    </w:p>
    <w:p w14:paraId="03724ED6" w14:textId="77777777" w:rsidR="00571616" w:rsidRPr="005F19B0" w:rsidRDefault="00571616" w:rsidP="00571616">
      <w:pPr>
        <w:rPr>
          <w:lang w:val="en-IN"/>
        </w:rPr>
      </w:pPr>
    </w:p>
    <w:p w14:paraId="0DCA4154" w14:textId="77777777" w:rsid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Your next steps</w:t>
      </w:r>
      <w:r w:rsidRPr="005F19B0">
        <w:rPr>
          <w:rFonts w:cs="Arial"/>
          <w:spacing w:val="0"/>
          <w:sz w:val="26"/>
          <w:szCs w:val="26"/>
          <w:lang w:val="en-IN"/>
        </w:rPr>
        <w:t>:</w:t>
      </w:r>
    </w:p>
    <w:p w14:paraId="014673E3" w14:textId="77777777" w:rsidR="00571616" w:rsidRPr="005F19B0" w:rsidRDefault="00571616" w:rsidP="00571616">
      <w:pPr>
        <w:rPr>
          <w:lang w:val="en-IN"/>
        </w:rPr>
      </w:pPr>
    </w:p>
    <w:p w14:paraId="2338E220" w14:textId="77777777" w:rsidR="004D0639" w:rsidRPr="005F19B0" w:rsidRDefault="004D0639" w:rsidP="00571616">
      <w:pPr>
        <w:pStyle w:val="Title"/>
        <w:numPr>
          <w:ilvl w:val="0"/>
          <w:numId w:val="108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Check error logs for these specific passengers</w:t>
      </w:r>
    </w:p>
    <w:p w14:paraId="5847985A" w14:textId="77777777" w:rsidR="004D0639" w:rsidRPr="005F19B0" w:rsidRDefault="004D0639" w:rsidP="00571616">
      <w:pPr>
        <w:pStyle w:val="Title"/>
        <w:numPr>
          <w:ilvl w:val="0"/>
          <w:numId w:val="108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Look for system processing rules that might exclude them</w:t>
      </w:r>
    </w:p>
    <w:p w14:paraId="4DAC8D69" w14:textId="77777777" w:rsidR="004D0639" w:rsidRDefault="004D0639" w:rsidP="00571616">
      <w:pPr>
        <w:pStyle w:val="Title"/>
        <w:numPr>
          <w:ilvl w:val="0"/>
          <w:numId w:val="108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Verify if they were legitimately removed (no-shows, etc.)</w:t>
      </w:r>
    </w:p>
    <w:p w14:paraId="3AEC70D4" w14:textId="77777777" w:rsidR="00571616" w:rsidRPr="005F19B0" w:rsidRDefault="00571616" w:rsidP="00571616">
      <w:pPr>
        <w:rPr>
          <w:lang w:val="en-IN"/>
        </w:rPr>
      </w:pPr>
    </w:p>
    <w:p w14:paraId="6FB9D161" w14:textId="77777777" w:rsidR="004D0639" w:rsidRDefault="004D0639" w:rsidP="004D0639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Scenario 2: Duplicate Passengers</w:t>
      </w:r>
    </w:p>
    <w:p w14:paraId="7A12E162" w14:textId="77777777" w:rsidR="00571616" w:rsidRPr="005F19B0" w:rsidRDefault="00571616" w:rsidP="00571616">
      <w:pPr>
        <w:rPr>
          <w:lang w:val="en-IN"/>
        </w:rPr>
      </w:pPr>
    </w:p>
    <w:p w14:paraId="46A26715" w14:textId="77777777" w:rsid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Situation</w:t>
      </w:r>
      <w:r w:rsidRPr="005F19B0">
        <w:rPr>
          <w:rFonts w:cs="Arial"/>
          <w:spacing w:val="0"/>
          <w:sz w:val="26"/>
          <w:szCs w:val="26"/>
          <w:lang w:val="en-IN"/>
        </w:rPr>
        <w:t>: "Passenger John Smith appears twice in the manifest"</w:t>
      </w:r>
    </w:p>
    <w:p w14:paraId="38CAA515" w14:textId="77777777" w:rsidR="00571616" w:rsidRPr="005F19B0" w:rsidRDefault="00571616" w:rsidP="00571616">
      <w:pPr>
        <w:rPr>
          <w:lang w:val="en-IN"/>
        </w:rPr>
      </w:pPr>
    </w:p>
    <w:p w14:paraId="5F595962" w14:textId="77777777" w:rsid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What RCA Engine shows you</w:t>
      </w:r>
      <w:r w:rsidRPr="005F19B0">
        <w:rPr>
          <w:rFonts w:cs="Arial"/>
          <w:spacing w:val="0"/>
          <w:sz w:val="26"/>
          <w:szCs w:val="26"/>
          <w:lang w:val="en-IN"/>
        </w:rPr>
        <w:t>:</w:t>
      </w:r>
    </w:p>
    <w:p w14:paraId="1D5BE147" w14:textId="77777777" w:rsidR="00571616" w:rsidRPr="005F19B0" w:rsidRDefault="00571616" w:rsidP="00571616">
      <w:pPr>
        <w:rPr>
          <w:lang w:val="en-IN"/>
        </w:rPr>
      </w:pPr>
    </w:p>
    <w:p w14:paraId="01C6ECC2" w14:textId="77777777" w:rsidR="004D0639" w:rsidRPr="005F19B0" w:rsidRDefault="004D0639" w:rsidP="00571616">
      <w:pPr>
        <w:pStyle w:val="Title"/>
        <w:numPr>
          <w:ilvl w:val="0"/>
          <w:numId w:val="109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Duplicate Passengers table: Shows John Smith with count = 2</w:t>
      </w:r>
    </w:p>
    <w:p w14:paraId="47756E05" w14:textId="77777777" w:rsidR="004D0639" w:rsidRPr="005F19B0" w:rsidRDefault="004D0639" w:rsidP="00571616">
      <w:pPr>
        <w:pStyle w:val="Title"/>
        <w:numPr>
          <w:ilvl w:val="0"/>
          <w:numId w:val="109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Details: Shows both entries with their differences</w:t>
      </w:r>
    </w:p>
    <w:p w14:paraId="7F0AA1B6" w14:textId="77777777" w:rsidR="004D0639" w:rsidRDefault="004D0639" w:rsidP="00571616">
      <w:pPr>
        <w:pStyle w:val="Title"/>
        <w:numPr>
          <w:ilvl w:val="0"/>
          <w:numId w:val="109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Source: Shows which input files contained the duplicates</w:t>
      </w:r>
    </w:p>
    <w:p w14:paraId="2C90F7A9" w14:textId="77777777" w:rsidR="00571616" w:rsidRPr="005F19B0" w:rsidRDefault="00571616" w:rsidP="00571616">
      <w:pPr>
        <w:rPr>
          <w:lang w:val="en-IN"/>
        </w:rPr>
      </w:pPr>
    </w:p>
    <w:p w14:paraId="55EAC98A" w14:textId="77777777" w:rsid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Your next steps</w:t>
      </w:r>
      <w:r w:rsidRPr="005F19B0">
        <w:rPr>
          <w:rFonts w:cs="Arial"/>
          <w:spacing w:val="0"/>
          <w:sz w:val="26"/>
          <w:szCs w:val="26"/>
          <w:lang w:val="en-IN"/>
        </w:rPr>
        <w:t>:</w:t>
      </w:r>
    </w:p>
    <w:p w14:paraId="344DEAA9" w14:textId="77777777" w:rsidR="00571616" w:rsidRPr="005F19B0" w:rsidRDefault="00571616" w:rsidP="00571616">
      <w:pPr>
        <w:rPr>
          <w:lang w:val="en-IN"/>
        </w:rPr>
      </w:pPr>
    </w:p>
    <w:p w14:paraId="2B4287E1" w14:textId="77777777" w:rsidR="004D0639" w:rsidRPr="005F19B0" w:rsidRDefault="004D0639" w:rsidP="00571616">
      <w:pPr>
        <w:pStyle w:val="Title"/>
        <w:numPr>
          <w:ilvl w:val="0"/>
          <w:numId w:val="110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Check booking system for duplicate reservations</w:t>
      </w:r>
    </w:p>
    <w:p w14:paraId="326386ED" w14:textId="77777777" w:rsidR="004D0639" w:rsidRPr="005F19B0" w:rsidRDefault="004D0639" w:rsidP="00571616">
      <w:pPr>
        <w:pStyle w:val="Title"/>
        <w:numPr>
          <w:ilvl w:val="0"/>
          <w:numId w:val="110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Look for data synchronization issues</w:t>
      </w:r>
    </w:p>
    <w:p w14:paraId="2F3BF0D0" w14:textId="77777777" w:rsidR="004D0639" w:rsidRDefault="004D0639" w:rsidP="00571616">
      <w:pPr>
        <w:pStyle w:val="Title"/>
        <w:numPr>
          <w:ilvl w:val="0"/>
          <w:numId w:val="110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Verify if this is the same person with multiple bookings</w:t>
      </w:r>
    </w:p>
    <w:p w14:paraId="4E0FB3CC" w14:textId="77777777" w:rsidR="00571616" w:rsidRPr="005F19B0" w:rsidRDefault="00571616" w:rsidP="00571616">
      <w:pPr>
        <w:rPr>
          <w:lang w:val="en-IN"/>
        </w:rPr>
      </w:pPr>
    </w:p>
    <w:p w14:paraId="299236AD" w14:textId="77777777" w:rsidR="004D0639" w:rsidRDefault="004D0639" w:rsidP="004D0639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Scenario 3: Data Corruption</w:t>
      </w:r>
    </w:p>
    <w:p w14:paraId="6A1CC8F0" w14:textId="77777777" w:rsidR="00571616" w:rsidRPr="005F19B0" w:rsidRDefault="00571616" w:rsidP="00571616">
      <w:pPr>
        <w:rPr>
          <w:lang w:val="en-IN"/>
        </w:rPr>
      </w:pPr>
    </w:p>
    <w:p w14:paraId="69485FE4" w14:textId="77777777" w:rsid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Situation</w:t>
      </w:r>
      <w:r w:rsidRPr="005F19B0">
        <w:rPr>
          <w:rFonts w:cs="Arial"/>
          <w:spacing w:val="0"/>
          <w:sz w:val="26"/>
          <w:szCs w:val="26"/>
          <w:lang w:val="en-IN"/>
        </w:rPr>
        <w:t>: "Names are showing up garbled or incomplete"</w:t>
      </w:r>
    </w:p>
    <w:p w14:paraId="0760A18F" w14:textId="77777777" w:rsidR="00571616" w:rsidRPr="005F19B0" w:rsidRDefault="00571616" w:rsidP="00571616">
      <w:pPr>
        <w:rPr>
          <w:lang w:val="en-IN"/>
        </w:rPr>
      </w:pPr>
    </w:p>
    <w:p w14:paraId="18938DE4" w14:textId="77777777" w:rsid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What RCA Engine shows you</w:t>
      </w:r>
      <w:r w:rsidRPr="005F19B0">
        <w:rPr>
          <w:rFonts w:cs="Arial"/>
          <w:spacing w:val="0"/>
          <w:sz w:val="26"/>
          <w:szCs w:val="26"/>
          <w:lang w:val="en-IN"/>
        </w:rPr>
        <w:t>:</w:t>
      </w:r>
    </w:p>
    <w:p w14:paraId="46A91E57" w14:textId="77777777" w:rsidR="00571616" w:rsidRPr="005F19B0" w:rsidRDefault="00571616" w:rsidP="00571616">
      <w:pPr>
        <w:rPr>
          <w:lang w:val="en-IN"/>
        </w:rPr>
      </w:pPr>
    </w:p>
    <w:p w14:paraId="6FB7120E" w14:textId="77777777" w:rsidR="004D0639" w:rsidRPr="005F19B0" w:rsidRDefault="004D0639" w:rsidP="00571616">
      <w:pPr>
        <w:pStyle w:val="Title"/>
        <w:numPr>
          <w:ilvl w:val="0"/>
          <w:numId w:val="111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Input vs Output comparison showing data changes</w:t>
      </w:r>
    </w:p>
    <w:p w14:paraId="5D3CA60F" w14:textId="77777777" w:rsidR="004D0639" w:rsidRPr="005F19B0" w:rsidRDefault="004D0639" w:rsidP="00571616">
      <w:pPr>
        <w:pStyle w:val="Title"/>
        <w:numPr>
          <w:ilvl w:val="0"/>
          <w:numId w:val="111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Unusual characters or missing data in passenger names</w:t>
      </w:r>
    </w:p>
    <w:p w14:paraId="7ABB7AC4" w14:textId="77777777" w:rsidR="004D0639" w:rsidRDefault="004D0639" w:rsidP="00571616">
      <w:pPr>
        <w:pStyle w:val="Title"/>
        <w:numPr>
          <w:ilvl w:val="0"/>
          <w:numId w:val="111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Pattern of corruption (specific fields affected)</w:t>
      </w:r>
    </w:p>
    <w:p w14:paraId="041D20F8" w14:textId="77777777" w:rsidR="00571616" w:rsidRPr="005F19B0" w:rsidRDefault="00571616" w:rsidP="00571616">
      <w:pPr>
        <w:rPr>
          <w:lang w:val="en-IN"/>
        </w:rPr>
      </w:pPr>
    </w:p>
    <w:p w14:paraId="0561B1EF" w14:textId="77777777" w:rsid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Your next steps</w:t>
      </w:r>
      <w:r w:rsidRPr="005F19B0">
        <w:rPr>
          <w:rFonts w:cs="Arial"/>
          <w:spacing w:val="0"/>
          <w:sz w:val="26"/>
          <w:szCs w:val="26"/>
          <w:lang w:val="en-IN"/>
        </w:rPr>
        <w:t>:</w:t>
      </w:r>
    </w:p>
    <w:p w14:paraId="7D1C2C43" w14:textId="77777777" w:rsidR="00571616" w:rsidRPr="005F19B0" w:rsidRDefault="00571616" w:rsidP="00571616">
      <w:pPr>
        <w:rPr>
          <w:lang w:val="en-IN"/>
        </w:rPr>
      </w:pPr>
    </w:p>
    <w:p w14:paraId="0FF3D3B3" w14:textId="77777777" w:rsidR="004D0639" w:rsidRPr="005F19B0" w:rsidRDefault="004D0639" w:rsidP="00571616">
      <w:pPr>
        <w:pStyle w:val="Title"/>
        <w:numPr>
          <w:ilvl w:val="0"/>
          <w:numId w:val="112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Check data encoding issues</w:t>
      </w:r>
    </w:p>
    <w:p w14:paraId="180D4482" w14:textId="77777777" w:rsidR="004D0639" w:rsidRPr="005F19B0" w:rsidRDefault="004D0639" w:rsidP="00571616">
      <w:pPr>
        <w:pStyle w:val="Title"/>
        <w:numPr>
          <w:ilvl w:val="0"/>
          <w:numId w:val="112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Look for system processing errors</w:t>
      </w:r>
    </w:p>
    <w:p w14:paraId="5009F7D5" w14:textId="77777777" w:rsidR="004D0639" w:rsidRDefault="004D0639" w:rsidP="00571616">
      <w:pPr>
        <w:pStyle w:val="Title"/>
        <w:numPr>
          <w:ilvl w:val="0"/>
          <w:numId w:val="112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lastRenderedPageBreak/>
        <w:t>Verify data transformation rules</w:t>
      </w:r>
    </w:p>
    <w:p w14:paraId="72EC726E" w14:textId="77777777" w:rsidR="00571616" w:rsidRPr="005F19B0" w:rsidRDefault="00571616" w:rsidP="00571616">
      <w:pPr>
        <w:rPr>
          <w:lang w:val="en-IN"/>
        </w:rPr>
      </w:pPr>
    </w:p>
    <w:p w14:paraId="29758098" w14:textId="77777777" w:rsidR="004D0639" w:rsidRPr="00926894" w:rsidRDefault="004D0639" w:rsidP="004D0639">
      <w:pPr>
        <w:pStyle w:val="Title"/>
        <w:rPr>
          <w:rFonts w:cs="Arial"/>
          <w:spacing w:val="0"/>
          <w:sz w:val="32"/>
          <w:szCs w:val="32"/>
          <w:lang w:val="en-IN"/>
        </w:rPr>
      </w:pPr>
      <w:r w:rsidRPr="005F19B0">
        <w:rPr>
          <w:rFonts w:cs="Arial"/>
          <w:spacing w:val="0"/>
          <w:sz w:val="32"/>
          <w:szCs w:val="32"/>
          <w:lang w:val="en-IN"/>
        </w:rPr>
        <w:t>6.8 What Can Go Wrong and How to Fix It</w:t>
      </w:r>
    </w:p>
    <w:p w14:paraId="1BEC0A86" w14:textId="77777777" w:rsidR="00926894" w:rsidRPr="005F19B0" w:rsidRDefault="00926894" w:rsidP="00926894">
      <w:pPr>
        <w:rPr>
          <w:lang w:val="en-IN"/>
        </w:rPr>
      </w:pPr>
    </w:p>
    <w:p w14:paraId="1BD3155F" w14:textId="77777777" w:rsidR="004D0639" w:rsidRDefault="004D0639" w:rsidP="004D0639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ascii="Segoe UI Emoji" w:hAnsi="Segoe UI Emoji" w:cs="Segoe UI Emoji"/>
          <w:color w:val="C00000"/>
          <w:spacing w:val="0"/>
          <w:sz w:val="26"/>
          <w:szCs w:val="26"/>
          <w:lang w:val="en-IN"/>
        </w:rPr>
        <w:t>❌</w:t>
      </w:r>
      <w:r w:rsidRPr="005F19B0">
        <w:rPr>
          <w:rFonts w:cs="Arial"/>
          <w:spacing w:val="0"/>
          <w:sz w:val="26"/>
          <w:szCs w:val="26"/>
          <w:lang w:val="en-IN"/>
        </w:rPr>
        <w:t xml:space="preserve">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"No passenger data found"</w:t>
      </w:r>
    </w:p>
    <w:p w14:paraId="7CD0EAA0" w14:textId="77777777" w:rsidR="00926894" w:rsidRPr="005F19B0" w:rsidRDefault="00926894" w:rsidP="00926894">
      <w:pPr>
        <w:rPr>
          <w:lang w:val="en-IN"/>
        </w:rPr>
      </w:pPr>
    </w:p>
    <w:p w14:paraId="0BE7A24D" w14:textId="77777777" w:rsid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What happened</w:t>
      </w:r>
      <w:r w:rsidRPr="005F19B0">
        <w:rPr>
          <w:rFonts w:cs="Arial"/>
          <w:spacing w:val="0"/>
          <w:sz w:val="26"/>
          <w:szCs w:val="26"/>
          <w:lang w:val="en-IN"/>
        </w:rPr>
        <w:t>: System couldn't find expected passenger files</w:t>
      </w:r>
    </w:p>
    <w:p w14:paraId="64B21ECF" w14:textId="77777777" w:rsidR="00926894" w:rsidRPr="005F19B0" w:rsidRDefault="00926894" w:rsidP="00926894">
      <w:pPr>
        <w:rPr>
          <w:lang w:val="en-IN"/>
        </w:rPr>
      </w:pPr>
    </w:p>
    <w:p w14:paraId="481A6C81" w14:textId="022512A0" w:rsidR="00926894" w:rsidRPr="005F19B0" w:rsidRDefault="004D0639" w:rsidP="00926894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How to fix</w:t>
      </w:r>
      <w:r w:rsidRPr="005F19B0">
        <w:rPr>
          <w:rFonts w:cs="Arial"/>
          <w:spacing w:val="0"/>
          <w:sz w:val="26"/>
          <w:szCs w:val="26"/>
          <w:lang w:val="en-IN"/>
        </w:rPr>
        <w:t>:</w:t>
      </w:r>
    </w:p>
    <w:p w14:paraId="43FCB943" w14:textId="3023F5BA" w:rsidR="004D0639" w:rsidRPr="005F19B0" w:rsidRDefault="004D0639" w:rsidP="00926894">
      <w:pPr>
        <w:pStyle w:val="Title"/>
        <w:numPr>
          <w:ilvl w:val="0"/>
          <w:numId w:val="114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Check folder contains files like api_input.txt, api_output.txt</w:t>
      </w:r>
    </w:p>
    <w:p w14:paraId="515C1761" w14:textId="0565F6B2" w:rsidR="004D0639" w:rsidRPr="005F19B0" w:rsidRDefault="004D0639" w:rsidP="00926894">
      <w:pPr>
        <w:pStyle w:val="Title"/>
        <w:numPr>
          <w:ilvl w:val="0"/>
          <w:numId w:val="114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Try different Data Type (API → Passenger → Crew)</w:t>
      </w:r>
    </w:p>
    <w:p w14:paraId="54F9CE7C" w14:textId="33B5AFE8" w:rsidR="004D0639" w:rsidRPr="005F19B0" w:rsidRDefault="004D0639" w:rsidP="00926894">
      <w:pPr>
        <w:pStyle w:val="Title"/>
        <w:numPr>
          <w:ilvl w:val="0"/>
          <w:numId w:val="114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Verify file permissions</w:t>
      </w:r>
    </w:p>
    <w:p w14:paraId="0E735A9E" w14:textId="5C2A1552" w:rsidR="004D0639" w:rsidRDefault="004D0639" w:rsidP="00926894">
      <w:pPr>
        <w:pStyle w:val="Title"/>
        <w:numPr>
          <w:ilvl w:val="0"/>
          <w:numId w:val="114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Look at "Files Processed" list to see what was found</w:t>
      </w:r>
    </w:p>
    <w:p w14:paraId="7B8F510B" w14:textId="77777777" w:rsidR="00926894" w:rsidRPr="005F19B0" w:rsidRDefault="00926894" w:rsidP="00926894">
      <w:pPr>
        <w:rPr>
          <w:lang w:val="en-IN"/>
        </w:rPr>
      </w:pPr>
    </w:p>
    <w:p w14:paraId="7A6824A1" w14:textId="77777777" w:rsidR="004D0639" w:rsidRDefault="004D0639" w:rsidP="004D0639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ascii="Segoe UI Emoji" w:hAnsi="Segoe UI Emoji" w:cs="Segoe UI Emoji"/>
          <w:color w:val="C00000"/>
          <w:spacing w:val="0"/>
          <w:sz w:val="26"/>
          <w:szCs w:val="26"/>
          <w:lang w:val="en-IN"/>
        </w:rPr>
        <w:t>❌</w:t>
      </w:r>
      <w:r w:rsidRPr="005F19B0">
        <w:rPr>
          <w:rFonts w:cs="Arial"/>
          <w:spacing w:val="0"/>
          <w:sz w:val="26"/>
          <w:szCs w:val="26"/>
          <w:lang w:val="en-IN"/>
        </w:rPr>
        <w:t xml:space="preserve">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"Excel export failed"</w:t>
      </w:r>
    </w:p>
    <w:p w14:paraId="06A6D732" w14:textId="77777777" w:rsidR="00926894" w:rsidRPr="005F19B0" w:rsidRDefault="00926894" w:rsidP="00926894">
      <w:pPr>
        <w:rPr>
          <w:lang w:val="en-IN"/>
        </w:rPr>
      </w:pPr>
    </w:p>
    <w:p w14:paraId="08522E66" w14:textId="77777777" w:rsid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What happened</w:t>
      </w:r>
      <w:r w:rsidRPr="005F19B0">
        <w:rPr>
          <w:rFonts w:cs="Arial"/>
          <w:spacing w:val="0"/>
          <w:sz w:val="26"/>
          <w:szCs w:val="26"/>
          <w:lang w:val="en-IN"/>
        </w:rPr>
        <w:t>: Can't create the Excel report</w:t>
      </w:r>
    </w:p>
    <w:p w14:paraId="3821C23B" w14:textId="77777777" w:rsidR="00926894" w:rsidRPr="005F19B0" w:rsidRDefault="00926894" w:rsidP="00926894">
      <w:pPr>
        <w:rPr>
          <w:lang w:val="en-IN"/>
        </w:rPr>
      </w:pPr>
    </w:p>
    <w:p w14:paraId="569BF63A" w14:textId="3841F5A6" w:rsidR="00926894" w:rsidRPr="005F19B0" w:rsidRDefault="004D0639" w:rsidP="00926894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How to fix</w:t>
      </w:r>
      <w:r w:rsidRPr="005F19B0">
        <w:rPr>
          <w:rFonts w:cs="Arial"/>
          <w:spacing w:val="0"/>
          <w:sz w:val="26"/>
          <w:szCs w:val="26"/>
          <w:lang w:val="en-IN"/>
        </w:rPr>
        <w:t>:</w:t>
      </w:r>
    </w:p>
    <w:p w14:paraId="253DB9E7" w14:textId="325913D6" w:rsidR="004D0639" w:rsidRPr="005F19B0" w:rsidRDefault="004D0639" w:rsidP="00926894">
      <w:pPr>
        <w:pStyle w:val="Title"/>
        <w:numPr>
          <w:ilvl w:val="0"/>
          <w:numId w:val="116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Close any open Excel files with the same name</w:t>
      </w:r>
    </w:p>
    <w:p w14:paraId="4C11A3EA" w14:textId="038194A3" w:rsidR="004D0639" w:rsidRPr="005F19B0" w:rsidRDefault="004D0639" w:rsidP="00926894">
      <w:pPr>
        <w:pStyle w:val="Title"/>
        <w:numPr>
          <w:ilvl w:val="0"/>
          <w:numId w:val="116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Check you have permission to write to the output folder</w:t>
      </w:r>
    </w:p>
    <w:p w14:paraId="5BCA2F68" w14:textId="1D2FEEBC" w:rsidR="004D0639" w:rsidRPr="005F19B0" w:rsidRDefault="004D0639" w:rsidP="00926894">
      <w:pPr>
        <w:pStyle w:val="Title"/>
        <w:numPr>
          <w:ilvl w:val="0"/>
          <w:numId w:val="116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Make sure there's enough disk space</w:t>
      </w:r>
    </w:p>
    <w:p w14:paraId="76899C18" w14:textId="52E65AA4" w:rsidR="004D0639" w:rsidRDefault="004D0639" w:rsidP="00926894">
      <w:pPr>
        <w:pStyle w:val="Title"/>
        <w:numPr>
          <w:ilvl w:val="0"/>
          <w:numId w:val="116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Try a different output folder</w:t>
      </w:r>
    </w:p>
    <w:p w14:paraId="5AE8D985" w14:textId="77777777" w:rsidR="00926894" w:rsidRPr="005F19B0" w:rsidRDefault="00926894" w:rsidP="00926894">
      <w:pPr>
        <w:rPr>
          <w:lang w:val="en-IN"/>
        </w:rPr>
      </w:pPr>
    </w:p>
    <w:p w14:paraId="18363377" w14:textId="77777777" w:rsidR="004D0639" w:rsidRDefault="004D0639" w:rsidP="004D0639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ascii="Segoe UI Emoji" w:hAnsi="Segoe UI Emoji" w:cs="Segoe UI Emoji"/>
          <w:color w:val="C00000"/>
          <w:spacing w:val="0"/>
          <w:sz w:val="26"/>
          <w:szCs w:val="26"/>
          <w:lang w:val="en-IN"/>
        </w:rPr>
        <w:t>❌</w:t>
      </w:r>
      <w:r w:rsidRPr="005F19B0">
        <w:rPr>
          <w:rFonts w:cs="Arial"/>
          <w:spacing w:val="0"/>
          <w:sz w:val="26"/>
          <w:szCs w:val="26"/>
          <w:lang w:val="en-IN"/>
        </w:rPr>
        <w:t xml:space="preserve">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"High duplicate count but no obvious duplicates"</w:t>
      </w:r>
    </w:p>
    <w:p w14:paraId="3DF6F2B6" w14:textId="77777777" w:rsidR="00926894" w:rsidRPr="005F19B0" w:rsidRDefault="00926894" w:rsidP="00926894">
      <w:pPr>
        <w:rPr>
          <w:lang w:val="en-IN"/>
        </w:rPr>
      </w:pPr>
    </w:p>
    <w:p w14:paraId="726121B0" w14:textId="77777777" w:rsid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What happened</w:t>
      </w:r>
      <w:r w:rsidRPr="005F19B0">
        <w:rPr>
          <w:rFonts w:cs="Arial"/>
          <w:spacing w:val="0"/>
          <w:sz w:val="26"/>
          <w:szCs w:val="26"/>
          <w:lang w:val="en-IN"/>
        </w:rPr>
        <w:t>: System is detecting duplicates you don't see</w:t>
      </w:r>
    </w:p>
    <w:p w14:paraId="54145EBA" w14:textId="77777777" w:rsidR="00926894" w:rsidRPr="005F19B0" w:rsidRDefault="00926894" w:rsidP="00926894">
      <w:pPr>
        <w:rPr>
          <w:lang w:val="en-IN"/>
        </w:rPr>
      </w:pPr>
    </w:p>
    <w:p w14:paraId="6F937CBE" w14:textId="08256D07" w:rsidR="00926894" w:rsidRPr="005F19B0" w:rsidRDefault="004D0639" w:rsidP="00926894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How to investigate</w:t>
      </w:r>
      <w:r w:rsidRPr="005F19B0">
        <w:rPr>
          <w:rFonts w:cs="Arial"/>
          <w:spacing w:val="0"/>
          <w:sz w:val="26"/>
          <w:szCs w:val="26"/>
          <w:lang w:val="en-IN"/>
        </w:rPr>
        <w:t>:</w:t>
      </w:r>
    </w:p>
    <w:p w14:paraId="6FB0C8E5" w14:textId="6698970C" w:rsidR="004D0639" w:rsidRPr="005F19B0" w:rsidRDefault="004D0639" w:rsidP="00926894">
      <w:pPr>
        <w:pStyle w:val="Title"/>
        <w:numPr>
          <w:ilvl w:val="0"/>
          <w:numId w:val="118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Look at the Duplicate Passengers table carefully</w:t>
      </w:r>
    </w:p>
    <w:p w14:paraId="6C17E28A" w14:textId="541FB140" w:rsidR="004D0639" w:rsidRPr="005F19B0" w:rsidRDefault="004D0639" w:rsidP="00926894">
      <w:pPr>
        <w:pStyle w:val="Title"/>
        <w:numPr>
          <w:ilvl w:val="0"/>
          <w:numId w:val="118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Check for subtle name variations (JOHN vs JOHN.)</w:t>
      </w:r>
    </w:p>
    <w:p w14:paraId="6B5AB0F5" w14:textId="5EDFB65F" w:rsidR="004D0639" w:rsidRPr="005F19B0" w:rsidRDefault="004D0639" w:rsidP="00926894">
      <w:pPr>
        <w:pStyle w:val="Title"/>
        <w:numPr>
          <w:ilvl w:val="0"/>
          <w:numId w:val="118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Look for same passenger with different document numbers</w:t>
      </w:r>
    </w:p>
    <w:p w14:paraId="11438558" w14:textId="47643759" w:rsidR="004D0639" w:rsidRDefault="004D0639" w:rsidP="00926894">
      <w:pPr>
        <w:pStyle w:val="Title"/>
        <w:numPr>
          <w:ilvl w:val="0"/>
          <w:numId w:val="118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Check date format differences</w:t>
      </w:r>
    </w:p>
    <w:p w14:paraId="6FFE8F6D" w14:textId="77777777" w:rsidR="00926894" w:rsidRPr="005F19B0" w:rsidRDefault="00926894" w:rsidP="00926894">
      <w:pPr>
        <w:rPr>
          <w:lang w:val="en-IN"/>
        </w:rPr>
      </w:pPr>
    </w:p>
    <w:p w14:paraId="665F2874" w14:textId="77777777" w:rsidR="004D0639" w:rsidRDefault="004D0639" w:rsidP="004D0639">
      <w:pPr>
        <w:pStyle w:val="Title"/>
        <w:rPr>
          <w:rFonts w:cs="Arial"/>
          <w:spacing w:val="0"/>
          <w:sz w:val="32"/>
          <w:szCs w:val="32"/>
          <w:lang w:val="en-IN"/>
        </w:rPr>
      </w:pPr>
      <w:r w:rsidRPr="005F19B0">
        <w:rPr>
          <w:rFonts w:cs="Arial"/>
          <w:spacing w:val="0"/>
          <w:sz w:val="32"/>
          <w:szCs w:val="32"/>
          <w:lang w:val="en-IN"/>
        </w:rPr>
        <w:t>6.9 Tips for Successful Investigation</w:t>
      </w:r>
    </w:p>
    <w:p w14:paraId="6A4EA52A" w14:textId="77777777" w:rsidR="00926894" w:rsidRPr="005F19B0" w:rsidRDefault="00926894" w:rsidP="00926894">
      <w:pPr>
        <w:rPr>
          <w:lang w:val="en-IN"/>
        </w:rPr>
      </w:pPr>
    </w:p>
    <w:p w14:paraId="6B9FDFC7" w14:textId="7708035D" w:rsidR="004D0639" w:rsidRPr="005F19B0" w:rsidRDefault="004D0639" w:rsidP="00926894">
      <w:pPr>
        <w:pStyle w:val="Title"/>
        <w:numPr>
          <w:ilvl w:val="0"/>
          <w:numId w:val="119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Focus on the Summary Statistics first</w:t>
      </w:r>
      <w:r w:rsidRPr="005F19B0">
        <w:rPr>
          <w:rFonts w:cs="Arial"/>
          <w:spacing w:val="0"/>
          <w:sz w:val="26"/>
          <w:szCs w:val="26"/>
          <w:lang w:val="en-IN"/>
        </w:rPr>
        <w:t>: They tell you the big picture</w:t>
      </w:r>
    </w:p>
    <w:p w14:paraId="6F58B5DF" w14:textId="0975FF0C" w:rsidR="004D0639" w:rsidRPr="005F19B0" w:rsidRDefault="004D0639" w:rsidP="00926894">
      <w:pPr>
        <w:pStyle w:val="Title"/>
        <w:numPr>
          <w:ilvl w:val="0"/>
          <w:numId w:val="119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Use the Dropped Passengers table as your starting point</w:t>
      </w:r>
      <w:r w:rsidRPr="005F19B0">
        <w:rPr>
          <w:rFonts w:cs="Arial"/>
          <w:spacing w:val="0"/>
          <w:sz w:val="26"/>
          <w:szCs w:val="26"/>
          <w:lang w:val="en-IN"/>
        </w:rPr>
        <w:t>: This is usually where the answers are</w:t>
      </w:r>
    </w:p>
    <w:p w14:paraId="39463176" w14:textId="0EC6375E" w:rsidR="004D0639" w:rsidRPr="005F19B0" w:rsidRDefault="004D0639" w:rsidP="00926894">
      <w:pPr>
        <w:pStyle w:val="Title"/>
        <w:numPr>
          <w:ilvl w:val="0"/>
          <w:numId w:val="119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Search is your friend</w:t>
      </w:r>
      <w:r w:rsidRPr="005F19B0">
        <w:rPr>
          <w:rFonts w:cs="Arial"/>
          <w:spacing w:val="0"/>
          <w:sz w:val="26"/>
          <w:szCs w:val="26"/>
          <w:lang w:val="en-IN"/>
        </w:rPr>
        <w:t>: Use it to quickly find specific passengers or patterns</w:t>
      </w:r>
    </w:p>
    <w:p w14:paraId="54E442AC" w14:textId="6546D9FA" w:rsidR="004D0639" w:rsidRPr="005F19B0" w:rsidRDefault="004D0639" w:rsidP="00926894">
      <w:pPr>
        <w:pStyle w:val="Title"/>
        <w:numPr>
          <w:ilvl w:val="0"/>
          <w:numId w:val="119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Export to Excel</w:t>
      </w:r>
      <w:r w:rsidRPr="005F19B0">
        <w:rPr>
          <w:rFonts w:cs="Arial"/>
          <w:spacing w:val="0"/>
          <w:sz w:val="26"/>
          <w:szCs w:val="26"/>
          <w:lang w:val="en-IN"/>
        </w:rPr>
        <w:t>: Even if you solve the issue, export the report for documentation</w:t>
      </w:r>
    </w:p>
    <w:p w14:paraId="53DEB346" w14:textId="6A253AF0" w:rsidR="004D0639" w:rsidRDefault="004D0639" w:rsidP="00926894">
      <w:pPr>
        <w:pStyle w:val="Title"/>
        <w:numPr>
          <w:ilvl w:val="0"/>
          <w:numId w:val="119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Look for patterns</w:t>
      </w:r>
      <w:r w:rsidRPr="005F19B0">
        <w:rPr>
          <w:rFonts w:cs="Arial"/>
          <w:spacing w:val="0"/>
          <w:sz w:val="26"/>
          <w:szCs w:val="26"/>
          <w:lang w:val="en-IN"/>
        </w:rPr>
        <w:t>: If 5 passengers are missing, what do they have in common?</w:t>
      </w:r>
    </w:p>
    <w:p w14:paraId="35254B5D" w14:textId="77777777" w:rsidR="00926894" w:rsidRDefault="00926894" w:rsidP="00926894">
      <w:pPr>
        <w:rPr>
          <w:lang w:val="en-IN"/>
        </w:rPr>
      </w:pPr>
    </w:p>
    <w:p w14:paraId="24965CB9" w14:textId="77777777" w:rsidR="00926894" w:rsidRPr="005F19B0" w:rsidRDefault="00926894" w:rsidP="00926894">
      <w:pPr>
        <w:rPr>
          <w:lang w:val="en-IN"/>
        </w:rPr>
      </w:pPr>
    </w:p>
    <w:p w14:paraId="5975ACE7" w14:textId="77777777" w:rsidR="00926894" w:rsidRDefault="00926894" w:rsidP="004D0639">
      <w:pPr>
        <w:pStyle w:val="Title"/>
        <w:rPr>
          <w:rFonts w:cs="Arial"/>
          <w:spacing w:val="0"/>
          <w:sz w:val="32"/>
          <w:szCs w:val="32"/>
          <w:lang w:val="en-IN"/>
        </w:rPr>
      </w:pPr>
    </w:p>
    <w:p w14:paraId="7CC1F97C" w14:textId="77777777" w:rsidR="00926894" w:rsidRDefault="00926894" w:rsidP="004D0639">
      <w:pPr>
        <w:pStyle w:val="Title"/>
        <w:rPr>
          <w:rFonts w:cs="Arial"/>
          <w:spacing w:val="0"/>
          <w:sz w:val="32"/>
          <w:szCs w:val="32"/>
          <w:lang w:val="en-IN"/>
        </w:rPr>
      </w:pPr>
    </w:p>
    <w:p w14:paraId="144DDC54" w14:textId="77777777" w:rsidR="00926894" w:rsidRDefault="00926894" w:rsidP="004D0639">
      <w:pPr>
        <w:pStyle w:val="Title"/>
        <w:rPr>
          <w:rFonts w:cs="Arial"/>
          <w:spacing w:val="0"/>
          <w:sz w:val="32"/>
          <w:szCs w:val="32"/>
          <w:lang w:val="en-IN"/>
        </w:rPr>
      </w:pPr>
    </w:p>
    <w:p w14:paraId="219068C3" w14:textId="388D0036" w:rsidR="004D0639" w:rsidRPr="00926894" w:rsidRDefault="004D0639" w:rsidP="004D0639">
      <w:pPr>
        <w:pStyle w:val="Title"/>
        <w:rPr>
          <w:rFonts w:cs="Arial"/>
          <w:spacing w:val="0"/>
          <w:sz w:val="32"/>
          <w:szCs w:val="32"/>
          <w:lang w:val="en-IN"/>
        </w:rPr>
      </w:pPr>
      <w:r w:rsidRPr="005F19B0">
        <w:rPr>
          <w:rFonts w:cs="Arial"/>
          <w:spacing w:val="0"/>
          <w:sz w:val="32"/>
          <w:szCs w:val="32"/>
          <w:lang w:val="en-IN"/>
        </w:rPr>
        <w:lastRenderedPageBreak/>
        <w:t>6.10 What You'll Accomplish</w:t>
      </w:r>
    </w:p>
    <w:p w14:paraId="339BE1CA" w14:textId="77777777" w:rsidR="00926894" w:rsidRPr="005F19B0" w:rsidRDefault="00926894" w:rsidP="00926894">
      <w:pPr>
        <w:rPr>
          <w:lang w:val="en-IN"/>
        </w:rPr>
      </w:pPr>
    </w:p>
    <w:p w14:paraId="3C0FBCA2" w14:textId="77777777" w:rsid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After using the RCA Engine, you'll have:</w:t>
      </w:r>
    </w:p>
    <w:p w14:paraId="4804DD92" w14:textId="77777777" w:rsidR="00926894" w:rsidRPr="005F19B0" w:rsidRDefault="00926894" w:rsidP="00926894">
      <w:pPr>
        <w:rPr>
          <w:lang w:val="en-IN"/>
        </w:rPr>
      </w:pPr>
    </w:p>
    <w:p w14:paraId="42C46ABE" w14:textId="77777777" w:rsidR="004D0639" w:rsidRPr="005F19B0" w:rsidRDefault="004D0639" w:rsidP="00926894">
      <w:pPr>
        <w:pStyle w:val="Title"/>
        <w:numPr>
          <w:ilvl w:val="0"/>
          <w:numId w:val="120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Exact count</w:t>
      </w:r>
      <w:r w:rsidRPr="005F19B0">
        <w:rPr>
          <w:rFonts w:cs="Arial"/>
          <w:spacing w:val="0"/>
          <w:sz w:val="26"/>
          <w:szCs w:val="26"/>
          <w:lang w:val="en-IN"/>
        </w:rPr>
        <w:t>: Precise numbers of missing/duplicate passengers</w:t>
      </w:r>
    </w:p>
    <w:p w14:paraId="043FD757" w14:textId="77777777" w:rsidR="004D0639" w:rsidRPr="005F19B0" w:rsidRDefault="004D0639" w:rsidP="00926894">
      <w:pPr>
        <w:pStyle w:val="Title"/>
        <w:numPr>
          <w:ilvl w:val="0"/>
          <w:numId w:val="120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Specific names</w:t>
      </w:r>
      <w:r w:rsidRPr="005F19B0">
        <w:rPr>
          <w:rFonts w:cs="Arial"/>
          <w:spacing w:val="0"/>
          <w:sz w:val="26"/>
          <w:szCs w:val="26"/>
          <w:lang w:val="en-IN"/>
        </w:rPr>
        <w:t>: Identity of problematic passenger records</w:t>
      </w:r>
    </w:p>
    <w:p w14:paraId="2034CFB1" w14:textId="77777777" w:rsidR="004D0639" w:rsidRPr="005F19B0" w:rsidRDefault="004D0639" w:rsidP="00926894">
      <w:pPr>
        <w:pStyle w:val="Title"/>
        <w:numPr>
          <w:ilvl w:val="0"/>
          <w:numId w:val="120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Pattern analysis</w:t>
      </w:r>
      <w:r w:rsidRPr="005F19B0">
        <w:rPr>
          <w:rFonts w:cs="Arial"/>
          <w:spacing w:val="0"/>
          <w:sz w:val="26"/>
          <w:szCs w:val="26"/>
          <w:lang w:val="en-IN"/>
        </w:rPr>
        <w:t>: Understanding of what types of issues occurred</w:t>
      </w:r>
    </w:p>
    <w:p w14:paraId="25107DCA" w14:textId="77777777" w:rsidR="004D0639" w:rsidRPr="005F19B0" w:rsidRDefault="004D0639" w:rsidP="00926894">
      <w:pPr>
        <w:pStyle w:val="Title"/>
        <w:numPr>
          <w:ilvl w:val="0"/>
          <w:numId w:val="120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Professional report</w:t>
      </w:r>
      <w:r w:rsidRPr="005F19B0">
        <w:rPr>
          <w:rFonts w:cs="Arial"/>
          <w:spacing w:val="0"/>
          <w:sz w:val="26"/>
          <w:szCs w:val="26"/>
          <w:lang w:val="en-IN"/>
        </w:rPr>
        <w:t>: Excel document ready for stakeholders</w:t>
      </w:r>
    </w:p>
    <w:p w14:paraId="04B6629D" w14:textId="77777777" w:rsidR="004D0639" w:rsidRDefault="004D0639" w:rsidP="00926894">
      <w:pPr>
        <w:pStyle w:val="Title"/>
        <w:numPr>
          <w:ilvl w:val="0"/>
          <w:numId w:val="120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Investigation leads</w:t>
      </w:r>
      <w:r w:rsidRPr="005F19B0">
        <w:rPr>
          <w:rFonts w:cs="Arial"/>
          <w:spacing w:val="0"/>
          <w:sz w:val="26"/>
          <w:szCs w:val="26"/>
          <w:lang w:val="en-IN"/>
        </w:rPr>
        <w:t>: Clear next steps for deeper analysis</w:t>
      </w:r>
    </w:p>
    <w:p w14:paraId="240F442A" w14:textId="77777777" w:rsidR="00926894" w:rsidRPr="005F19B0" w:rsidRDefault="00926894" w:rsidP="00926894">
      <w:pPr>
        <w:rPr>
          <w:lang w:val="en-IN"/>
        </w:rPr>
      </w:pPr>
    </w:p>
    <w:p w14:paraId="4D2AF184" w14:textId="1E2CDE51" w:rsid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This gives you everything needed to either resolve the issue or escalate with complete information to L3</w:t>
      </w:r>
      <w:r w:rsidR="00926894">
        <w:rPr>
          <w:rFonts w:cs="Arial"/>
          <w:spacing w:val="0"/>
          <w:sz w:val="26"/>
          <w:szCs w:val="26"/>
          <w:lang w:val="en-IN"/>
        </w:rPr>
        <w:t xml:space="preserve"> </w:t>
      </w:r>
      <w:r w:rsidRPr="005F19B0">
        <w:rPr>
          <w:rFonts w:cs="Arial"/>
          <w:spacing w:val="0"/>
          <w:sz w:val="26"/>
          <w:szCs w:val="26"/>
          <w:lang w:val="en-IN"/>
        </w:rPr>
        <w:t>analysts or development teams.</w:t>
      </w:r>
    </w:p>
    <w:p w14:paraId="18893F87" w14:textId="77777777" w:rsidR="00926894" w:rsidRDefault="00926894" w:rsidP="00926894">
      <w:pPr>
        <w:rPr>
          <w:lang w:val="en-IN"/>
        </w:rPr>
      </w:pPr>
    </w:p>
    <w:p w14:paraId="7596201C" w14:textId="77777777" w:rsidR="00926894" w:rsidRDefault="00926894" w:rsidP="00926894">
      <w:pPr>
        <w:rPr>
          <w:lang w:val="en-IN"/>
        </w:rPr>
      </w:pPr>
    </w:p>
    <w:p w14:paraId="049EF190" w14:textId="77777777" w:rsidR="00926894" w:rsidRDefault="00926894" w:rsidP="00926894">
      <w:pPr>
        <w:rPr>
          <w:lang w:val="en-IN"/>
        </w:rPr>
      </w:pPr>
    </w:p>
    <w:p w14:paraId="539C49AB" w14:textId="77777777" w:rsidR="00926894" w:rsidRDefault="00926894" w:rsidP="00926894">
      <w:pPr>
        <w:rPr>
          <w:lang w:val="en-IN"/>
        </w:rPr>
      </w:pPr>
    </w:p>
    <w:p w14:paraId="2D76CCA2" w14:textId="77777777" w:rsidR="00926894" w:rsidRDefault="00926894" w:rsidP="00926894">
      <w:pPr>
        <w:rPr>
          <w:lang w:val="en-IN"/>
        </w:rPr>
      </w:pPr>
    </w:p>
    <w:p w14:paraId="154EC396" w14:textId="77777777" w:rsidR="00926894" w:rsidRDefault="00926894" w:rsidP="00926894">
      <w:pPr>
        <w:rPr>
          <w:lang w:val="en-IN"/>
        </w:rPr>
      </w:pPr>
    </w:p>
    <w:p w14:paraId="1149A3AB" w14:textId="77777777" w:rsidR="00926894" w:rsidRDefault="00926894" w:rsidP="00926894">
      <w:pPr>
        <w:rPr>
          <w:lang w:val="en-IN"/>
        </w:rPr>
      </w:pPr>
    </w:p>
    <w:p w14:paraId="3797E997" w14:textId="77777777" w:rsidR="00926894" w:rsidRDefault="00926894" w:rsidP="00926894">
      <w:pPr>
        <w:rPr>
          <w:lang w:val="en-IN"/>
        </w:rPr>
      </w:pPr>
    </w:p>
    <w:p w14:paraId="5B97CDB1" w14:textId="77777777" w:rsidR="00926894" w:rsidRDefault="00926894" w:rsidP="00926894">
      <w:pPr>
        <w:rPr>
          <w:lang w:val="en-IN"/>
        </w:rPr>
      </w:pPr>
    </w:p>
    <w:p w14:paraId="44F47487" w14:textId="77777777" w:rsidR="00926894" w:rsidRDefault="00926894" w:rsidP="00926894">
      <w:pPr>
        <w:rPr>
          <w:lang w:val="en-IN"/>
        </w:rPr>
      </w:pPr>
    </w:p>
    <w:p w14:paraId="096D5FE3" w14:textId="77777777" w:rsidR="00926894" w:rsidRDefault="00926894" w:rsidP="00926894">
      <w:pPr>
        <w:rPr>
          <w:lang w:val="en-IN"/>
        </w:rPr>
      </w:pPr>
    </w:p>
    <w:p w14:paraId="73D9E440" w14:textId="77777777" w:rsidR="00926894" w:rsidRDefault="00926894" w:rsidP="00926894">
      <w:pPr>
        <w:rPr>
          <w:lang w:val="en-IN"/>
        </w:rPr>
      </w:pPr>
    </w:p>
    <w:p w14:paraId="3BB7D7CD" w14:textId="77777777" w:rsidR="00926894" w:rsidRDefault="00926894" w:rsidP="00926894">
      <w:pPr>
        <w:rPr>
          <w:lang w:val="en-IN"/>
        </w:rPr>
      </w:pPr>
    </w:p>
    <w:p w14:paraId="791E770C" w14:textId="77777777" w:rsidR="00926894" w:rsidRDefault="00926894" w:rsidP="00926894">
      <w:pPr>
        <w:rPr>
          <w:lang w:val="en-IN"/>
        </w:rPr>
      </w:pPr>
    </w:p>
    <w:p w14:paraId="02518879" w14:textId="77777777" w:rsidR="00926894" w:rsidRDefault="00926894" w:rsidP="00926894">
      <w:pPr>
        <w:rPr>
          <w:lang w:val="en-IN"/>
        </w:rPr>
      </w:pPr>
    </w:p>
    <w:p w14:paraId="053DB2C9" w14:textId="77777777" w:rsidR="00926894" w:rsidRDefault="00926894" w:rsidP="00926894">
      <w:pPr>
        <w:rPr>
          <w:lang w:val="en-IN"/>
        </w:rPr>
      </w:pPr>
    </w:p>
    <w:p w14:paraId="4D4A0319" w14:textId="77777777" w:rsidR="00926894" w:rsidRDefault="00926894" w:rsidP="00926894">
      <w:pPr>
        <w:rPr>
          <w:lang w:val="en-IN"/>
        </w:rPr>
      </w:pPr>
    </w:p>
    <w:p w14:paraId="7A36FE94" w14:textId="77777777" w:rsidR="00926894" w:rsidRDefault="00926894" w:rsidP="00926894">
      <w:pPr>
        <w:rPr>
          <w:lang w:val="en-IN"/>
        </w:rPr>
      </w:pPr>
    </w:p>
    <w:p w14:paraId="41B0D387" w14:textId="77777777" w:rsidR="00926894" w:rsidRDefault="00926894" w:rsidP="00926894">
      <w:pPr>
        <w:rPr>
          <w:lang w:val="en-IN"/>
        </w:rPr>
      </w:pPr>
    </w:p>
    <w:p w14:paraId="694C5B5A" w14:textId="77777777" w:rsidR="00926894" w:rsidRDefault="00926894" w:rsidP="00926894">
      <w:pPr>
        <w:rPr>
          <w:lang w:val="en-IN"/>
        </w:rPr>
      </w:pPr>
    </w:p>
    <w:p w14:paraId="51C93A34" w14:textId="77777777" w:rsidR="00926894" w:rsidRDefault="00926894" w:rsidP="00926894">
      <w:pPr>
        <w:rPr>
          <w:lang w:val="en-IN"/>
        </w:rPr>
      </w:pPr>
    </w:p>
    <w:p w14:paraId="0E5B1AE9" w14:textId="77777777" w:rsidR="00926894" w:rsidRDefault="00926894" w:rsidP="00926894">
      <w:pPr>
        <w:rPr>
          <w:lang w:val="en-IN"/>
        </w:rPr>
      </w:pPr>
    </w:p>
    <w:p w14:paraId="7CCD0CF0" w14:textId="77777777" w:rsidR="00926894" w:rsidRDefault="00926894" w:rsidP="00926894">
      <w:pPr>
        <w:rPr>
          <w:lang w:val="en-IN"/>
        </w:rPr>
      </w:pPr>
    </w:p>
    <w:p w14:paraId="0FF1BD1D" w14:textId="77777777" w:rsidR="00926894" w:rsidRDefault="00926894" w:rsidP="00926894">
      <w:pPr>
        <w:rPr>
          <w:lang w:val="en-IN"/>
        </w:rPr>
      </w:pPr>
    </w:p>
    <w:p w14:paraId="7B7F01AD" w14:textId="77777777" w:rsidR="00926894" w:rsidRDefault="00926894" w:rsidP="00926894">
      <w:pPr>
        <w:rPr>
          <w:lang w:val="en-IN"/>
        </w:rPr>
      </w:pPr>
    </w:p>
    <w:p w14:paraId="38EF853B" w14:textId="77777777" w:rsidR="00926894" w:rsidRDefault="00926894" w:rsidP="00926894">
      <w:pPr>
        <w:rPr>
          <w:lang w:val="en-IN"/>
        </w:rPr>
      </w:pPr>
    </w:p>
    <w:p w14:paraId="6E9EA7AD" w14:textId="77777777" w:rsidR="00926894" w:rsidRDefault="00926894" w:rsidP="00926894">
      <w:pPr>
        <w:rPr>
          <w:lang w:val="en-IN"/>
        </w:rPr>
      </w:pPr>
    </w:p>
    <w:p w14:paraId="53206932" w14:textId="77777777" w:rsidR="00926894" w:rsidRDefault="00926894" w:rsidP="00926894">
      <w:pPr>
        <w:rPr>
          <w:lang w:val="en-IN"/>
        </w:rPr>
      </w:pPr>
    </w:p>
    <w:p w14:paraId="030D57C9" w14:textId="77777777" w:rsidR="00926894" w:rsidRDefault="00926894" w:rsidP="00926894">
      <w:pPr>
        <w:rPr>
          <w:lang w:val="en-IN"/>
        </w:rPr>
      </w:pPr>
    </w:p>
    <w:p w14:paraId="7AF3654D" w14:textId="77777777" w:rsidR="00926894" w:rsidRDefault="00926894" w:rsidP="00926894">
      <w:pPr>
        <w:rPr>
          <w:lang w:val="en-IN"/>
        </w:rPr>
      </w:pPr>
    </w:p>
    <w:p w14:paraId="2CDA4275" w14:textId="77777777" w:rsidR="00926894" w:rsidRDefault="00926894" w:rsidP="00926894">
      <w:pPr>
        <w:rPr>
          <w:lang w:val="en-IN"/>
        </w:rPr>
      </w:pPr>
    </w:p>
    <w:p w14:paraId="0F90D01A" w14:textId="77777777" w:rsidR="00926894" w:rsidRDefault="00926894" w:rsidP="00926894">
      <w:pPr>
        <w:rPr>
          <w:lang w:val="en-IN"/>
        </w:rPr>
      </w:pPr>
    </w:p>
    <w:p w14:paraId="3935D578" w14:textId="77777777" w:rsidR="00926894" w:rsidRDefault="00926894" w:rsidP="00926894">
      <w:pPr>
        <w:rPr>
          <w:lang w:val="en-IN"/>
        </w:rPr>
      </w:pPr>
    </w:p>
    <w:p w14:paraId="19DF1B41" w14:textId="77777777" w:rsidR="00926894" w:rsidRDefault="00926894" w:rsidP="00926894">
      <w:pPr>
        <w:rPr>
          <w:lang w:val="en-IN"/>
        </w:rPr>
      </w:pPr>
    </w:p>
    <w:p w14:paraId="74911315" w14:textId="77777777" w:rsidR="00926894" w:rsidRDefault="00926894" w:rsidP="00926894">
      <w:pPr>
        <w:rPr>
          <w:lang w:val="en-IN"/>
        </w:rPr>
      </w:pPr>
    </w:p>
    <w:p w14:paraId="22FB7E9D" w14:textId="77777777" w:rsidR="00926894" w:rsidRDefault="00926894" w:rsidP="00926894">
      <w:pPr>
        <w:rPr>
          <w:lang w:val="en-IN"/>
        </w:rPr>
      </w:pPr>
    </w:p>
    <w:p w14:paraId="00E24AEB" w14:textId="77777777" w:rsidR="00926894" w:rsidRPr="005F19B0" w:rsidRDefault="00926894" w:rsidP="00926894">
      <w:pPr>
        <w:rPr>
          <w:lang w:val="en-IN"/>
        </w:rPr>
      </w:pPr>
    </w:p>
    <w:p w14:paraId="038026EE" w14:textId="77777777" w:rsidR="004D0639" w:rsidRPr="00926894" w:rsidRDefault="004D0639" w:rsidP="004D0639">
      <w:pPr>
        <w:pStyle w:val="Title"/>
        <w:rPr>
          <w:rFonts w:cs="Arial"/>
          <w:spacing w:val="0"/>
          <w:sz w:val="40"/>
          <w:szCs w:val="40"/>
          <w:lang w:val="en-IN"/>
        </w:rPr>
      </w:pPr>
      <w:r w:rsidRPr="005F19B0">
        <w:rPr>
          <w:rFonts w:cs="Arial"/>
          <w:spacing w:val="0"/>
          <w:sz w:val="40"/>
          <w:szCs w:val="40"/>
          <w:lang w:val="en-IN"/>
        </w:rPr>
        <w:lastRenderedPageBreak/>
        <w:t>7. Data Flow &amp; Integration</w:t>
      </w:r>
    </w:p>
    <w:p w14:paraId="0D97556D" w14:textId="77777777" w:rsidR="00926894" w:rsidRPr="005F19B0" w:rsidRDefault="00926894" w:rsidP="00926894">
      <w:pPr>
        <w:rPr>
          <w:lang w:val="en-IN"/>
        </w:rPr>
      </w:pPr>
    </w:p>
    <w:p w14:paraId="666220FF" w14:textId="600C1E7C" w:rsidR="004D0639" w:rsidRPr="002B0A33" w:rsidRDefault="004D0639" w:rsidP="00926894">
      <w:pPr>
        <w:pStyle w:val="Title"/>
        <w:numPr>
          <w:ilvl w:val="1"/>
          <w:numId w:val="48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End-to-End Workflow</w:t>
      </w:r>
    </w:p>
    <w:p w14:paraId="630D2CA5" w14:textId="77777777" w:rsidR="00926894" w:rsidRPr="005F19B0" w:rsidRDefault="00926894" w:rsidP="00926894">
      <w:pPr>
        <w:rPr>
          <w:lang w:val="en-IN"/>
        </w:rPr>
      </w:pPr>
    </w:p>
    <w:p w14:paraId="4740D846" w14:textId="77777777" w:rsidR="004D0639" w:rsidRPr="005F19B0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Azure DevOps → Log Extraction → Raw Logs → Log Parser → Structured Data →</w:t>
      </w:r>
    </w:p>
    <w:p w14:paraId="1DB5D9B0" w14:textId="77777777" w:rsid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RCA Engine → Analysis Reports</w:t>
      </w:r>
    </w:p>
    <w:p w14:paraId="789B504E" w14:textId="77777777" w:rsidR="00926894" w:rsidRPr="005F19B0" w:rsidRDefault="00926894" w:rsidP="00926894">
      <w:pPr>
        <w:rPr>
          <w:lang w:val="en-IN"/>
        </w:rPr>
      </w:pPr>
    </w:p>
    <w:p w14:paraId="5BED1DA9" w14:textId="68A116D1" w:rsidR="00926894" w:rsidRPr="002B0A33" w:rsidRDefault="004D0639" w:rsidP="00926894">
      <w:pPr>
        <w:pStyle w:val="Title"/>
        <w:numPr>
          <w:ilvl w:val="1"/>
          <w:numId w:val="48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Data Format Standards</w:t>
      </w:r>
    </w:p>
    <w:p w14:paraId="28F642FC" w14:textId="77777777" w:rsidR="00926894" w:rsidRPr="005F19B0" w:rsidRDefault="00926894" w:rsidP="00926894">
      <w:pPr>
        <w:rPr>
          <w:lang w:val="en-IN"/>
        </w:rPr>
      </w:pPr>
    </w:p>
    <w:p w14:paraId="24C2AEB6" w14:textId="68DF9DEC" w:rsidR="00926894" w:rsidRPr="002B0A33" w:rsidRDefault="004D0639" w:rsidP="00F02738">
      <w:pPr>
        <w:pStyle w:val="Title"/>
        <w:numPr>
          <w:ilvl w:val="2"/>
          <w:numId w:val="48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Log File Formats</w:t>
      </w:r>
    </w:p>
    <w:p w14:paraId="34709331" w14:textId="77777777" w:rsidR="00926894" w:rsidRPr="005F19B0" w:rsidRDefault="00926894" w:rsidP="00926894">
      <w:pPr>
        <w:rPr>
          <w:lang w:val="en-IN"/>
        </w:rPr>
      </w:pPr>
    </w:p>
    <w:p w14:paraId="50F6BC22" w14:textId="77777777" w:rsidR="004D0639" w:rsidRPr="005F19B0" w:rsidRDefault="004D0639" w:rsidP="00926894">
      <w:pPr>
        <w:pStyle w:val="Title"/>
        <w:numPr>
          <w:ilvl w:val="0"/>
          <w:numId w:val="121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Source</w:t>
      </w:r>
      <w:r w:rsidRPr="005F19B0">
        <w:rPr>
          <w:rFonts w:cs="Arial"/>
          <w:spacing w:val="0"/>
          <w:sz w:val="26"/>
          <w:szCs w:val="26"/>
          <w:lang w:val="en-IN"/>
        </w:rPr>
        <w:t>: Various application log formats</w:t>
      </w:r>
    </w:p>
    <w:p w14:paraId="249C3952" w14:textId="77777777" w:rsidR="004D0639" w:rsidRPr="005F19B0" w:rsidRDefault="004D0639" w:rsidP="00926894">
      <w:pPr>
        <w:pStyle w:val="Title"/>
        <w:numPr>
          <w:ilvl w:val="0"/>
          <w:numId w:val="121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Structure</w:t>
      </w:r>
      <w:r w:rsidRPr="005F19B0">
        <w:rPr>
          <w:rFonts w:cs="Arial"/>
          <w:spacing w:val="0"/>
          <w:sz w:val="26"/>
          <w:szCs w:val="26"/>
          <w:lang w:val="en-IN"/>
        </w:rPr>
        <w:t>: Time-stamped entries with message content</w:t>
      </w:r>
    </w:p>
    <w:p w14:paraId="184FD7E2" w14:textId="77777777" w:rsidR="004D0639" w:rsidRPr="005F19B0" w:rsidRDefault="004D0639" w:rsidP="00926894">
      <w:pPr>
        <w:pStyle w:val="Title"/>
        <w:numPr>
          <w:ilvl w:val="0"/>
          <w:numId w:val="121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Encoding</w:t>
      </w:r>
      <w:r w:rsidRPr="005F19B0">
        <w:rPr>
          <w:rFonts w:cs="Arial"/>
          <w:spacing w:val="0"/>
          <w:sz w:val="26"/>
          <w:szCs w:val="26"/>
          <w:lang w:val="en-IN"/>
        </w:rPr>
        <w:t>: UTF-8 text encoding</w:t>
      </w:r>
    </w:p>
    <w:p w14:paraId="4A19AB74" w14:textId="5F0BEEBE" w:rsidR="004D0639" w:rsidRDefault="004D0639" w:rsidP="00926894">
      <w:pPr>
        <w:pStyle w:val="Title"/>
        <w:numPr>
          <w:ilvl w:val="0"/>
          <w:numId w:val="121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Size</w:t>
      </w:r>
      <w:r w:rsidRPr="005F19B0">
        <w:rPr>
          <w:rFonts w:cs="Arial"/>
          <w:spacing w:val="0"/>
          <w:sz w:val="26"/>
          <w:szCs w:val="26"/>
          <w:lang w:val="en-IN"/>
        </w:rPr>
        <w:t xml:space="preserve">: Can range from </w:t>
      </w:r>
      <w:proofErr w:type="gramStart"/>
      <w:r w:rsidRPr="005F19B0">
        <w:rPr>
          <w:rFonts w:cs="Arial"/>
          <w:spacing w:val="0"/>
          <w:sz w:val="26"/>
          <w:szCs w:val="26"/>
          <w:lang w:val="en-IN"/>
        </w:rPr>
        <w:t>KB</w:t>
      </w:r>
      <w:r w:rsidR="00093057">
        <w:rPr>
          <w:rFonts w:cs="Arial"/>
          <w:spacing w:val="0"/>
          <w:sz w:val="26"/>
          <w:szCs w:val="26"/>
          <w:lang w:val="en-IN"/>
        </w:rPr>
        <w:t>’s</w:t>
      </w:r>
      <w:proofErr w:type="gramEnd"/>
      <w:r w:rsidRPr="005F19B0">
        <w:rPr>
          <w:rFonts w:cs="Arial"/>
          <w:spacing w:val="0"/>
          <w:sz w:val="26"/>
          <w:szCs w:val="26"/>
          <w:lang w:val="en-IN"/>
        </w:rPr>
        <w:t xml:space="preserve"> to </w:t>
      </w:r>
      <w:r w:rsidR="00093057">
        <w:rPr>
          <w:rFonts w:cs="Arial"/>
          <w:spacing w:val="0"/>
          <w:sz w:val="26"/>
          <w:szCs w:val="26"/>
          <w:lang w:val="en-IN"/>
        </w:rPr>
        <w:t>MB’s</w:t>
      </w:r>
      <w:r w:rsidRPr="005F19B0">
        <w:rPr>
          <w:rFonts w:cs="Arial"/>
          <w:spacing w:val="0"/>
          <w:sz w:val="26"/>
          <w:szCs w:val="26"/>
          <w:lang w:val="en-IN"/>
        </w:rPr>
        <w:t xml:space="preserve"> depending on flight complexity</w:t>
      </w:r>
    </w:p>
    <w:p w14:paraId="652A6E94" w14:textId="77777777" w:rsidR="00926894" w:rsidRPr="005F19B0" w:rsidRDefault="00926894" w:rsidP="00926894">
      <w:pPr>
        <w:rPr>
          <w:lang w:val="en-IN"/>
        </w:rPr>
      </w:pPr>
    </w:p>
    <w:p w14:paraId="367CCB5E" w14:textId="785FA2EA" w:rsidR="00926894" w:rsidRPr="002B0A33" w:rsidRDefault="004D0639" w:rsidP="00926894">
      <w:pPr>
        <w:pStyle w:val="Title"/>
        <w:numPr>
          <w:ilvl w:val="2"/>
          <w:numId w:val="48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Extracted Message Formats</w:t>
      </w:r>
    </w:p>
    <w:p w14:paraId="7FA15BA1" w14:textId="77777777" w:rsidR="00926894" w:rsidRPr="005F19B0" w:rsidRDefault="00926894" w:rsidP="00926894">
      <w:pPr>
        <w:rPr>
          <w:lang w:val="en-IN"/>
        </w:rPr>
      </w:pPr>
    </w:p>
    <w:p w14:paraId="54048773" w14:textId="7377DD97" w:rsidR="004D0639" w:rsidRPr="005F19B0" w:rsidRDefault="004D0639" w:rsidP="00926894">
      <w:pPr>
        <w:pStyle w:val="Title"/>
        <w:numPr>
          <w:ilvl w:val="0"/>
          <w:numId w:val="122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API Messages</w:t>
      </w:r>
      <w:r w:rsidRPr="005F19B0">
        <w:rPr>
          <w:rFonts w:cs="Arial"/>
          <w:spacing w:val="0"/>
          <w:sz w:val="26"/>
          <w:szCs w:val="26"/>
          <w:lang w:val="en-IN"/>
        </w:rPr>
        <w:t>: PAXLST</w:t>
      </w:r>
      <w:r w:rsidR="00093057">
        <w:rPr>
          <w:rFonts w:cs="Arial"/>
          <w:spacing w:val="0"/>
          <w:sz w:val="26"/>
          <w:szCs w:val="26"/>
          <w:lang w:val="en-IN"/>
        </w:rPr>
        <w:t xml:space="preserve"> (EDIFACT)</w:t>
      </w:r>
      <w:r w:rsidRPr="005F19B0">
        <w:rPr>
          <w:rFonts w:cs="Arial"/>
          <w:spacing w:val="0"/>
          <w:sz w:val="26"/>
          <w:szCs w:val="26"/>
          <w:lang w:val="en-IN"/>
        </w:rPr>
        <w:t xml:space="preserve"> format for passenger information</w:t>
      </w:r>
    </w:p>
    <w:p w14:paraId="4CCD20FE" w14:textId="18B1AE49" w:rsidR="004D0639" w:rsidRPr="005F19B0" w:rsidRDefault="004D0639" w:rsidP="00926894">
      <w:pPr>
        <w:pStyle w:val="Title"/>
        <w:numPr>
          <w:ilvl w:val="0"/>
          <w:numId w:val="122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PNR Messages</w:t>
      </w:r>
      <w:r w:rsidRPr="005F19B0">
        <w:rPr>
          <w:rFonts w:cs="Arial"/>
          <w:spacing w:val="0"/>
          <w:sz w:val="26"/>
          <w:szCs w:val="26"/>
          <w:lang w:val="en-IN"/>
        </w:rPr>
        <w:t>: PNRGOV</w:t>
      </w:r>
      <w:r w:rsidR="00093057">
        <w:rPr>
          <w:rFonts w:cs="Arial"/>
          <w:spacing w:val="0"/>
          <w:sz w:val="26"/>
          <w:szCs w:val="26"/>
          <w:lang w:val="en-IN"/>
        </w:rPr>
        <w:t xml:space="preserve"> (EDIFACT)</w:t>
      </w:r>
      <w:r w:rsidRPr="005F19B0">
        <w:rPr>
          <w:rFonts w:cs="Arial"/>
          <w:spacing w:val="0"/>
          <w:sz w:val="26"/>
          <w:szCs w:val="26"/>
          <w:lang w:val="en-IN"/>
        </w:rPr>
        <w:t xml:space="preserve"> format for booking data</w:t>
      </w:r>
    </w:p>
    <w:p w14:paraId="74777E6C" w14:textId="17429894" w:rsidR="004D0639" w:rsidRDefault="004D0639" w:rsidP="00926894">
      <w:pPr>
        <w:pStyle w:val="Title"/>
        <w:numPr>
          <w:ilvl w:val="0"/>
          <w:numId w:val="122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Structure</w:t>
      </w:r>
      <w:r w:rsidRPr="005F19B0">
        <w:rPr>
          <w:rFonts w:cs="Arial"/>
          <w:spacing w:val="0"/>
          <w:sz w:val="26"/>
          <w:szCs w:val="26"/>
          <w:lang w:val="en-IN"/>
        </w:rPr>
        <w:t xml:space="preserve">: Segmented messages with defined </w:t>
      </w:r>
      <w:r w:rsidR="00093057">
        <w:rPr>
          <w:rFonts w:cs="Arial"/>
          <w:spacing w:val="0"/>
          <w:sz w:val="26"/>
          <w:szCs w:val="26"/>
          <w:lang w:val="en-IN"/>
        </w:rPr>
        <w:t xml:space="preserve">IATA </w:t>
      </w:r>
      <w:r w:rsidRPr="005F19B0">
        <w:rPr>
          <w:rFonts w:cs="Arial"/>
          <w:spacing w:val="0"/>
          <w:sz w:val="26"/>
          <w:szCs w:val="26"/>
          <w:lang w:val="en-IN"/>
        </w:rPr>
        <w:t>syntax</w:t>
      </w:r>
    </w:p>
    <w:p w14:paraId="34E1AF72" w14:textId="77777777" w:rsidR="00926894" w:rsidRPr="005F19B0" w:rsidRDefault="00926894" w:rsidP="00926894">
      <w:pPr>
        <w:rPr>
          <w:lang w:val="en-IN"/>
        </w:rPr>
      </w:pPr>
    </w:p>
    <w:p w14:paraId="16DE89AE" w14:textId="703AA44A" w:rsidR="00926894" w:rsidRPr="002B0A33" w:rsidRDefault="004D0639" w:rsidP="00926894">
      <w:pPr>
        <w:pStyle w:val="Title"/>
        <w:numPr>
          <w:ilvl w:val="2"/>
          <w:numId w:val="48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Analysis Data Formats</w:t>
      </w:r>
    </w:p>
    <w:p w14:paraId="19D314ED" w14:textId="77777777" w:rsidR="00926894" w:rsidRPr="005F19B0" w:rsidRDefault="00926894" w:rsidP="00926894">
      <w:pPr>
        <w:rPr>
          <w:lang w:val="en-IN"/>
        </w:rPr>
      </w:pPr>
    </w:p>
    <w:p w14:paraId="7261DFD9" w14:textId="77777777" w:rsidR="004D0639" w:rsidRPr="005F19B0" w:rsidRDefault="004D0639" w:rsidP="00926894">
      <w:pPr>
        <w:pStyle w:val="Title"/>
        <w:numPr>
          <w:ilvl w:val="0"/>
          <w:numId w:val="123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Input Format</w:t>
      </w:r>
      <w:r w:rsidRPr="005F19B0">
        <w:rPr>
          <w:rFonts w:cs="Arial"/>
          <w:spacing w:val="0"/>
          <w:sz w:val="26"/>
          <w:szCs w:val="26"/>
          <w:lang w:val="en-IN"/>
        </w:rPr>
        <w:t>: Structured text files with passenger records</w:t>
      </w:r>
    </w:p>
    <w:p w14:paraId="2FD57647" w14:textId="77777777" w:rsidR="004D0639" w:rsidRPr="005F19B0" w:rsidRDefault="004D0639" w:rsidP="00926894">
      <w:pPr>
        <w:pStyle w:val="Title"/>
        <w:numPr>
          <w:ilvl w:val="0"/>
          <w:numId w:val="123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Processing Format</w:t>
      </w:r>
      <w:r w:rsidRPr="005F19B0">
        <w:rPr>
          <w:rFonts w:cs="Arial"/>
          <w:spacing w:val="0"/>
          <w:sz w:val="26"/>
          <w:szCs w:val="26"/>
          <w:lang w:val="en-IN"/>
        </w:rPr>
        <w:t>: Normalized internal representation</w:t>
      </w:r>
    </w:p>
    <w:p w14:paraId="2B2751BE" w14:textId="77777777" w:rsidR="004D0639" w:rsidRDefault="004D0639" w:rsidP="00926894">
      <w:pPr>
        <w:pStyle w:val="Title"/>
        <w:numPr>
          <w:ilvl w:val="0"/>
          <w:numId w:val="123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Output Format</w:t>
      </w:r>
      <w:r w:rsidRPr="005F19B0">
        <w:rPr>
          <w:rFonts w:cs="Arial"/>
          <w:spacing w:val="0"/>
          <w:sz w:val="26"/>
          <w:szCs w:val="26"/>
          <w:lang w:val="en-IN"/>
        </w:rPr>
        <w:t>: Excel workbooks with multiple sheets</w:t>
      </w:r>
    </w:p>
    <w:p w14:paraId="30155C9F" w14:textId="77777777" w:rsidR="00926894" w:rsidRPr="005F19B0" w:rsidRDefault="00926894" w:rsidP="00926894">
      <w:pPr>
        <w:rPr>
          <w:lang w:val="en-IN"/>
        </w:rPr>
      </w:pPr>
    </w:p>
    <w:p w14:paraId="72C49DDB" w14:textId="3D68112B" w:rsidR="00F02738" w:rsidRPr="002B0A33" w:rsidRDefault="004D0639" w:rsidP="00F02738">
      <w:pPr>
        <w:pStyle w:val="Title"/>
        <w:numPr>
          <w:ilvl w:val="1"/>
          <w:numId w:val="48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File Organization Best Practices</w:t>
      </w:r>
    </w:p>
    <w:p w14:paraId="123AC19B" w14:textId="77777777" w:rsidR="00926894" w:rsidRPr="005F19B0" w:rsidRDefault="00926894" w:rsidP="00926894">
      <w:pPr>
        <w:rPr>
          <w:lang w:val="en-IN"/>
        </w:rPr>
      </w:pPr>
    </w:p>
    <w:p w14:paraId="07D5C06F" w14:textId="220E8AD4" w:rsidR="00F02738" w:rsidRPr="002B0A33" w:rsidRDefault="004D0639" w:rsidP="00F02738">
      <w:pPr>
        <w:pStyle w:val="Title"/>
        <w:numPr>
          <w:ilvl w:val="2"/>
          <w:numId w:val="48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Directory Structure</w:t>
      </w:r>
    </w:p>
    <w:p w14:paraId="7ACE20A8" w14:textId="77777777" w:rsidR="00926894" w:rsidRPr="005F19B0" w:rsidRDefault="00926894" w:rsidP="00926894">
      <w:pPr>
        <w:rPr>
          <w:lang w:val="en-IN"/>
        </w:rPr>
      </w:pPr>
    </w:p>
    <w:p w14:paraId="58B53AFF" w14:textId="77777777" w:rsidR="004D0639" w:rsidRPr="005F19B0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proofErr w:type="spellStart"/>
      <w:r w:rsidRPr="005F19B0">
        <w:rPr>
          <w:rFonts w:cs="Arial"/>
          <w:spacing w:val="0"/>
          <w:sz w:val="26"/>
          <w:szCs w:val="26"/>
          <w:lang w:val="en-IN"/>
        </w:rPr>
        <w:t>Investigation_Root</w:t>
      </w:r>
      <w:proofErr w:type="spellEnd"/>
      <w:r w:rsidRPr="005F19B0">
        <w:rPr>
          <w:rFonts w:cs="Arial"/>
          <w:spacing w:val="0"/>
          <w:sz w:val="26"/>
          <w:szCs w:val="26"/>
          <w:lang w:val="en-IN"/>
        </w:rPr>
        <w:t>/</w:t>
      </w:r>
    </w:p>
    <w:p w14:paraId="3BA53F40" w14:textId="77777777" w:rsidR="004D0639" w:rsidRPr="005F19B0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├── Logs/</w:t>
      </w:r>
    </w:p>
    <w:p w14:paraId="4D784255" w14:textId="77777777" w:rsidR="004D0639" w:rsidRPr="005F19B0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│ ├── Flight_WF123_2024-11-20/</w:t>
      </w:r>
    </w:p>
    <w:p w14:paraId="199586AE" w14:textId="77777777" w:rsidR="004D0639" w:rsidRPr="005F19B0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│ │ ├── </w:t>
      </w:r>
      <w:proofErr w:type="spellStart"/>
      <w:r w:rsidRPr="005F19B0">
        <w:rPr>
          <w:rFonts w:cs="Arial"/>
          <w:spacing w:val="0"/>
          <w:sz w:val="26"/>
          <w:szCs w:val="26"/>
          <w:lang w:val="en-IN"/>
        </w:rPr>
        <w:t>Raw_Logs</w:t>
      </w:r>
      <w:proofErr w:type="spellEnd"/>
      <w:r w:rsidRPr="005F19B0">
        <w:rPr>
          <w:rFonts w:cs="Arial"/>
          <w:spacing w:val="0"/>
          <w:sz w:val="26"/>
          <w:szCs w:val="26"/>
          <w:lang w:val="en-IN"/>
        </w:rPr>
        <w:t>/</w:t>
      </w:r>
    </w:p>
    <w:p w14:paraId="185C85D9" w14:textId="77777777" w:rsidR="004D0639" w:rsidRPr="005F19B0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│ │ └── </w:t>
      </w:r>
      <w:proofErr w:type="spellStart"/>
      <w:r w:rsidRPr="005F19B0">
        <w:rPr>
          <w:rFonts w:cs="Arial"/>
          <w:spacing w:val="0"/>
          <w:sz w:val="26"/>
          <w:szCs w:val="26"/>
          <w:lang w:val="en-IN"/>
        </w:rPr>
        <w:t>Extracted_Messages</w:t>
      </w:r>
      <w:proofErr w:type="spellEnd"/>
      <w:r w:rsidRPr="005F19B0">
        <w:rPr>
          <w:rFonts w:cs="Arial"/>
          <w:spacing w:val="0"/>
          <w:sz w:val="26"/>
          <w:szCs w:val="26"/>
          <w:lang w:val="en-IN"/>
        </w:rPr>
        <w:t>/</w:t>
      </w:r>
    </w:p>
    <w:p w14:paraId="308797FF" w14:textId="77777777" w:rsidR="004D0639" w:rsidRPr="005F19B0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├── Analysis/</w:t>
      </w:r>
    </w:p>
    <w:p w14:paraId="5CDED406" w14:textId="77777777" w:rsidR="004D0639" w:rsidRPr="005F19B0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│ ├── WF123_API_Analysis/</w:t>
      </w:r>
    </w:p>
    <w:p w14:paraId="6B78C178" w14:textId="77777777" w:rsidR="004D0639" w:rsidRPr="005F19B0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│ └── WF123_PNR_Analysis/</w:t>
      </w:r>
    </w:p>
    <w:p w14:paraId="12A309E3" w14:textId="77777777" w:rsidR="004D0639" w:rsidRPr="005F19B0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└── Reports/</w:t>
      </w:r>
    </w:p>
    <w:p w14:paraId="13BF1585" w14:textId="77777777" w:rsidR="004D0639" w:rsidRPr="005F19B0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├── WF123_Investigation_Report.xlsx</w:t>
      </w:r>
    </w:p>
    <w:p w14:paraId="24A950CE" w14:textId="77777777" w:rsid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└── WF123_Summary.pdf</w:t>
      </w:r>
    </w:p>
    <w:p w14:paraId="19C36372" w14:textId="77777777" w:rsidR="00926894" w:rsidRDefault="00926894" w:rsidP="00926894">
      <w:pPr>
        <w:rPr>
          <w:lang w:val="en-IN"/>
        </w:rPr>
      </w:pPr>
    </w:p>
    <w:p w14:paraId="4F626040" w14:textId="77777777" w:rsidR="00926894" w:rsidRDefault="00926894" w:rsidP="00926894">
      <w:pPr>
        <w:rPr>
          <w:lang w:val="en-IN"/>
        </w:rPr>
      </w:pPr>
    </w:p>
    <w:p w14:paraId="5E4E17AE" w14:textId="77777777" w:rsidR="00926894" w:rsidRDefault="00926894" w:rsidP="00926894">
      <w:pPr>
        <w:rPr>
          <w:lang w:val="en-IN"/>
        </w:rPr>
      </w:pPr>
    </w:p>
    <w:p w14:paraId="1A4A30CB" w14:textId="77777777" w:rsidR="00926894" w:rsidRDefault="00926894" w:rsidP="00926894">
      <w:pPr>
        <w:rPr>
          <w:lang w:val="en-IN"/>
        </w:rPr>
      </w:pPr>
    </w:p>
    <w:p w14:paraId="1DB824F6" w14:textId="77777777" w:rsidR="00926894" w:rsidRPr="005F19B0" w:rsidRDefault="00926894" w:rsidP="00926894">
      <w:pPr>
        <w:rPr>
          <w:lang w:val="en-IN"/>
        </w:rPr>
      </w:pPr>
    </w:p>
    <w:p w14:paraId="6F1A36BC" w14:textId="6E42C2D6" w:rsidR="00F02738" w:rsidRPr="002B0A33" w:rsidRDefault="002B0A33" w:rsidP="00F02738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2B0A33">
        <w:rPr>
          <w:rFonts w:cs="Arial"/>
          <w:spacing w:val="0"/>
          <w:sz w:val="26"/>
          <w:szCs w:val="26"/>
          <w:lang w:val="en-IN"/>
        </w:rPr>
        <w:t>7</w:t>
      </w:r>
      <w:r w:rsidR="004D0639" w:rsidRPr="005F19B0">
        <w:rPr>
          <w:rFonts w:cs="Arial"/>
          <w:spacing w:val="0"/>
          <w:sz w:val="26"/>
          <w:szCs w:val="26"/>
          <w:lang w:val="en-IN"/>
        </w:rPr>
        <w:t>.3.2 File Naming Conventions</w:t>
      </w:r>
    </w:p>
    <w:p w14:paraId="3B245D7D" w14:textId="77777777" w:rsidR="00926894" w:rsidRPr="005F19B0" w:rsidRDefault="00926894" w:rsidP="00926894">
      <w:pPr>
        <w:rPr>
          <w:lang w:val="en-IN"/>
        </w:rPr>
      </w:pPr>
    </w:p>
    <w:p w14:paraId="6EEE36D0" w14:textId="77777777" w:rsidR="004D0639" w:rsidRPr="005F19B0" w:rsidRDefault="004D0639" w:rsidP="00F02738">
      <w:pPr>
        <w:pStyle w:val="Title"/>
        <w:numPr>
          <w:ilvl w:val="0"/>
          <w:numId w:val="124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Flight Logs</w:t>
      </w:r>
      <w:r w:rsidRPr="005F19B0">
        <w:rPr>
          <w:rFonts w:cs="Arial"/>
          <w:spacing w:val="0"/>
          <w:sz w:val="26"/>
          <w:szCs w:val="26"/>
          <w:lang w:val="en-IN"/>
        </w:rPr>
        <w:t>: FlightNumber_Date_LogType.txt</w:t>
      </w:r>
    </w:p>
    <w:p w14:paraId="43B9B77B" w14:textId="77777777" w:rsidR="004D0639" w:rsidRPr="005F19B0" w:rsidRDefault="004D0639" w:rsidP="00F02738">
      <w:pPr>
        <w:pStyle w:val="Title"/>
        <w:numPr>
          <w:ilvl w:val="0"/>
          <w:numId w:val="124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Extracted Messages</w:t>
      </w:r>
      <w:r w:rsidRPr="005F19B0">
        <w:rPr>
          <w:rFonts w:cs="Arial"/>
          <w:spacing w:val="0"/>
          <w:sz w:val="26"/>
          <w:szCs w:val="26"/>
          <w:lang w:val="en-IN"/>
        </w:rPr>
        <w:t>: FlightNumber_Date_MessageType.txt</w:t>
      </w:r>
    </w:p>
    <w:p w14:paraId="46C0D581" w14:textId="77777777" w:rsidR="004D0639" w:rsidRDefault="004D0639" w:rsidP="00F02738">
      <w:pPr>
        <w:pStyle w:val="Title"/>
        <w:numPr>
          <w:ilvl w:val="0"/>
          <w:numId w:val="124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Analysis Reports</w:t>
      </w:r>
      <w:r w:rsidRPr="005F19B0">
        <w:rPr>
          <w:rFonts w:cs="Arial"/>
          <w:spacing w:val="0"/>
          <w:sz w:val="26"/>
          <w:szCs w:val="26"/>
          <w:lang w:val="en-IN"/>
        </w:rPr>
        <w:t>: FlightNumber_AnalysisType_Timestamp.xlsx</w:t>
      </w:r>
    </w:p>
    <w:p w14:paraId="4A203303" w14:textId="77777777" w:rsidR="00926894" w:rsidRDefault="00926894" w:rsidP="00926894">
      <w:pPr>
        <w:rPr>
          <w:lang w:val="en-IN"/>
        </w:rPr>
      </w:pPr>
    </w:p>
    <w:p w14:paraId="705B6AB0" w14:textId="77777777" w:rsidR="00926894" w:rsidRDefault="00926894" w:rsidP="00926894">
      <w:pPr>
        <w:rPr>
          <w:lang w:val="en-IN"/>
        </w:rPr>
      </w:pPr>
    </w:p>
    <w:p w14:paraId="19D985B9" w14:textId="77777777" w:rsidR="00926894" w:rsidRDefault="00926894" w:rsidP="00926894">
      <w:pPr>
        <w:rPr>
          <w:lang w:val="en-IN"/>
        </w:rPr>
      </w:pPr>
    </w:p>
    <w:p w14:paraId="1A930950" w14:textId="77777777" w:rsidR="00926894" w:rsidRDefault="00926894" w:rsidP="00926894">
      <w:pPr>
        <w:rPr>
          <w:lang w:val="en-IN"/>
        </w:rPr>
      </w:pPr>
    </w:p>
    <w:p w14:paraId="412DAB56" w14:textId="77777777" w:rsidR="00926894" w:rsidRDefault="00926894" w:rsidP="00926894">
      <w:pPr>
        <w:rPr>
          <w:lang w:val="en-IN"/>
        </w:rPr>
      </w:pPr>
    </w:p>
    <w:p w14:paraId="3F77D8F4" w14:textId="77777777" w:rsidR="00926894" w:rsidRDefault="00926894" w:rsidP="00926894">
      <w:pPr>
        <w:rPr>
          <w:lang w:val="en-IN"/>
        </w:rPr>
      </w:pPr>
    </w:p>
    <w:p w14:paraId="4BA4003B" w14:textId="77777777" w:rsidR="00926894" w:rsidRDefault="00926894" w:rsidP="00926894">
      <w:pPr>
        <w:rPr>
          <w:lang w:val="en-IN"/>
        </w:rPr>
      </w:pPr>
    </w:p>
    <w:p w14:paraId="23AC08F7" w14:textId="77777777" w:rsidR="00926894" w:rsidRDefault="00926894" w:rsidP="00926894">
      <w:pPr>
        <w:rPr>
          <w:lang w:val="en-IN"/>
        </w:rPr>
      </w:pPr>
    </w:p>
    <w:p w14:paraId="59D27FB8" w14:textId="77777777" w:rsidR="00926894" w:rsidRDefault="00926894" w:rsidP="00926894">
      <w:pPr>
        <w:rPr>
          <w:lang w:val="en-IN"/>
        </w:rPr>
      </w:pPr>
    </w:p>
    <w:p w14:paraId="26EFC95F" w14:textId="77777777" w:rsidR="00926894" w:rsidRDefault="00926894" w:rsidP="00926894">
      <w:pPr>
        <w:rPr>
          <w:lang w:val="en-IN"/>
        </w:rPr>
      </w:pPr>
    </w:p>
    <w:p w14:paraId="056CD096" w14:textId="77777777" w:rsidR="00926894" w:rsidRDefault="00926894" w:rsidP="00926894">
      <w:pPr>
        <w:rPr>
          <w:lang w:val="en-IN"/>
        </w:rPr>
      </w:pPr>
    </w:p>
    <w:p w14:paraId="74EF040F" w14:textId="77777777" w:rsidR="00926894" w:rsidRDefault="00926894" w:rsidP="00926894">
      <w:pPr>
        <w:rPr>
          <w:lang w:val="en-IN"/>
        </w:rPr>
      </w:pPr>
    </w:p>
    <w:p w14:paraId="7490E072" w14:textId="77777777" w:rsidR="00926894" w:rsidRDefault="00926894" w:rsidP="00926894">
      <w:pPr>
        <w:rPr>
          <w:lang w:val="en-IN"/>
        </w:rPr>
      </w:pPr>
    </w:p>
    <w:p w14:paraId="077B1E49" w14:textId="77777777" w:rsidR="00926894" w:rsidRDefault="00926894" w:rsidP="00926894">
      <w:pPr>
        <w:rPr>
          <w:lang w:val="en-IN"/>
        </w:rPr>
      </w:pPr>
    </w:p>
    <w:p w14:paraId="1A505E62" w14:textId="77777777" w:rsidR="00926894" w:rsidRDefault="00926894" w:rsidP="00926894">
      <w:pPr>
        <w:rPr>
          <w:lang w:val="en-IN"/>
        </w:rPr>
      </w:pPr>
    </w:p>
    <w:p w14:paraId="262BCAD1" w14:textId="77777777" w:rsidR="00926894" w:rsidRDefault="00926894" w:rsidP="00926894">
      <w:pPr>
        <w:rPr>
          <w:lang w:val="en-IN"/>
        </w:rPr>
      </w:pPr>
    </w:p>
    <w:p w14:paraId="09AB7A6F" w14:textId="77777777" w:rsidR="00926894" w:rsidRDefault="00926894" w:rsidP="00926894">
      <w:pPr>
        <w:rPr>
          <w:lang w:val="en-IN"/>
        </w:rPr>
      </w:pPr>
    </w:p>
    <w:p w14:paraId="04AAC638" w14:textId="77777777" w:rsidR="00926894" w:rsidRDefault="00926894" w:rsidP="00926894">
      <w:pPr>
        <w:rPr>
          <w:lang w:val="en-IN"/>
        </w:rPr>
      </w:pPr>
    </w:p>
    <w:p w14:paraId="0C7A4FD8" w14:textId="77777777" w:rsidR="00926894" w:rsidRDefault="00926894" w:rsidP="00926894">
      <w:pPr>
        <w:rPr>
          <w:lang w:val="en-IN"/>
        </w:rPr>
      </w:pPr>
    </w:p>
    <w:p w14:paraId="33015A24" w14:textId="77777777" w:rsidR="00926894" w:rsidRDefault="00926894" w:rsidP="00926894">
      <w:pPr>
        <w:rPr>
          <w:lang w:val="en-IN"/>
        </w:rPr>
      </w:pPr>
    </w:p>
    <w:p w14:paraId="56050A5F" w14:textId="77777777" w:rsidR="00926894" w:rsidRDefault="00926894" w:rsidP="00926894">
      <w:pPr>
        <w:rPr>
          <w:lang w:val="en-IN"/>
        </w:rPr>
      </w:pPr>
    </w:p>
    <w:p w14:paraId="33BF8D05" w14:textId="77777777" w:rsidR="00926894" w:rsidRDefault="00926894" w:rsidP="00926894">
      <w:pPr>
        <w:rPr>
          <w:lang w:val="en-IN"/>
        </w:rPr>
      </w:pPr>
    </w:p>
    <w:p w14:paraId="32E98D1A" w14:textId="77777777" w:rsidR="00926894" w:rsidRDefault="00926894" w:rsidP="00926894">
      <w:pPr>
        <w:rPr>
          <w:lang w:val="en-IN"/>
        </w:rPr>
      </w:pPr>
    </w:p>
    <w:p w14:paraId="03EEF1FE" w14:textId="77777777" w:rsidR="00926894" w:rsidRDefault="00926894" w:rsidP="00926894">
      <w:pPr>
        <w:rPr>
          <w:lang w:val="en-IN"/>
        </w:rPr>
      </w:pPr>
    </w:p>
    <w:p w14:paraId="51AA77B7" w14:textId="77777777" w:rsidR="00926894" w:rsidRDefault="00926894" w:rsidP="00926894">
      <w:pPr>
        <w:rPr>
          <w:lang w:val="en-IN"/>
        </w:rPr>
      </w:pPr>
    </w:p>
    <w:p w14:paraId="37D36144" w14:textId="77777777" w:rsidR="00926894" w:rsidRDefault="00926894" w:rsidP="00926894">
      <w:pPr>
        <w:rPr>
          <w:lang w:val="en-IN"/>
        </w:rPr>
      </w:pPr>
    </w:p>
    <w:p w14:paraId="208211D1" w14:textId="77777777" w:rsidR="00926894" w:rsidRDefault="00926894" w:rsidP="00926894">
      <w:pPr>
        <w:rPr>
          <w:lang w:val="en-IN"/>
        </w:rPr>
      </w:pPr>
    </w:p>
    <w:p w14:paraId="4189A84D" w14:textId="77777777" w:rsidR="00926894" w:rsidRDefault="00926894" w:rsidP="00926894">
      <w:pPr>
        <w:rPr>
          <w:lang w:val="en-IN"/>
        </w:rPr>
      </w:pPr>
    </w:p>
    <w:p w14:paraId="005DF629" w14:textId="77777777" w:rsidR="00926894" w:rsidRDefault="00926894" w:rsidP="00926894">
      <w:pPr>
        <w:rPr>
          <w:lang w:val="en-IN"/>
        </w:rPr>
      </w:pPr>
    </w:p>
    <w:p w14:paraId="6F0E9031" w14:textId="77777777" w:rsidR="00926894" w:rsidRDefault="00926894" w:rsidP="00926894">
      <w:pPr>
        <w:rPr>
          <w:lang w:val="en-IN"/>
        </w:rPr>
      </w:pPr>
    </w:p>
    <w:p w14:paraId="577CB47D" w14:textId="77777777" w:rsidR="00926894" w:rsidRDefault="00926894" w:rsidP="00926894">
      <w:pPr>
        <w:rPr>
          <w:lang w:val="en-IN"/>
        </w:rPr>
      </w:pPr>
    </w:p>
    <w:p w14:paraId="34B9EF91" w14:textId="77777777" w:rsidR="00926894" w:rsidRDefault="00926894" w:rsidP="00926894">
      <w:pPr>
        <w:rPr>
          <w:lang w:val="en-IN"/>
        </w:rPr>
      </w:pPr>
    </w:p>
    <w:p w14:paraId="1576E05C" w14:textId="77777777" w:rsidR="00926894" w:rsidRDefault="00926894" w:rsidP="00926894">
      <w:pPr>
        <w:rPr>
          <w:lang w:val="en-IN"/>
        </w:rPr>
      </w:pPr>
    </w:p>
    <w:p w14:paraId="2278B7DF" w14:textId="77777777" w:rsidR="00926894" w:rsidRDefault="00926894" w:rsidP="00926894">
      <w:pPr>
        <w:rPr>
          <w:lang w:val="en-IN"/>
        </w:rPr>
      </w:pPr>
    </w:p>
    <w:p w14:paraId="0FAF5A20" w14:textId="77777777" w:rsidR="00926894" w:rsidRDefault="00926894" w:rsidP="00926894">
      <w:pPr>
        <w:rPr>
          <w:lang w:val="en-IN"/>
        </w:rPr>
      </w:pPr>
    </w:p>
    <w:p w14:paraId="7437B1B2" w14:textId="77777777" w:rsidR="00926894" w:rsidRDefault="00926894" w:rsidP="00926894">
      <w:pPr>
        <w:rPr>
          <w:lang w:val="en-IN"/>
        </w:rPr>
      </w:pPr>
    </w:p>
    <w:p w14:paraId="44509BD1" w14:textId="77777777" w:rsidR="00926894" w:rsidRDefault="00926894" w:rsidP="00926894">
      <w:pPr>
        <w:rPr>
          <w:lang w:val="en-IN"/>
        </w:rPr>
      </w:pPr>
    </w:p>
    <w:p w14:paraId="54E010E6" w14:textId="77777777" w:rsidR="00926894" w:rsidRDefault="00926894" w:rsidP="00926894">
      <w:pPr>
        <w:rPr>
          <w:lang w:val="en-IN"/>
        </w:rPr>
      </w:pPr>
    </w:p>
    <w:p w14:paraId="01624D9E" w14:textId="77777777" w:rsidR="00926894" w:rsidRDefault="00926894" w:rsidP="00926894">
      <w:pPr>
        <w:rPr>
          <w:lang w:val="en-IN"/>
        </w:rPr>
      </w:pPr>
    </w:p>
    <w:p w14:paraId="78F1E073" w14:textId="77777777" w:rsidR="00926894" w:rsidRDefault="00926894" w:rsidP="00926894">
      <w:pPr>
        <w:rPr>
          <w:lang w:val="en-IN"/>
        </w:rPr>
      </w:pPr>
    </w:p>
    <w:p w14:paraId="1BC6DBFC" w14:textId="77777777" w:rsidR="00926894" w:rsidRDefault="00926894" w:rsidP="00926894">
      <w:pPr>
        <w:rPr>
          <w:lang w:val="en-IN"/>
        </w:rPr>
      </w:pPr>
    </w:p>
    <w:p w14:paraId="7F08D866" w14:textId="77777777" w:rsidR="00926894" w:rsidRDefault="00926894" w:rsidP="00926894">
      <w:pPr>
        <w:rPr>
          <w:lang w:val="en-IN"/>
        </w:rPr>
      </w:pPr>
    </w:p>
    <w:p w14:paraId="138E9EE2" w14:textId="77777777" w:rsidR="00926894" w:rsidRDefault="00926894" w:rsidP="00926894">
      <w:pPr>
        <w:rPr>
          <w:lang w:val="en-IN"/>
        </w:rPr>
      </w:pPr>
    </w:p>
    <w:p w14:paraId="6DBD88B8" w14:textId="77777777" w:rsidR="00926894" w:rsidRPr="00926894" w:rsidRDefault="00926894" w:rsidP="00926894">
      <w:pPr>
        <w:rPr>
          <w:lang w:val="en-IN"/>
        </w:rPr>
      </w:pPr>
    </w:p>
    <w:p w14:paraId="000C523A" w14:textId="77777777" w:rsidR="00926894" w:rsidRPr="005F19B0" w:rsidRDefault="00926894" w:rsidP="00926894">
      <w:pPr>
        <w:rPr>
          <w:lang w:val="en-IN"/>
        </w:rPr>
      </w:pPr>
    </w:p>
    <w:p w14:paraId="6ECB9E50" w14:textId="40809543" w:rsidR="004D0639" w:rsidRPr="002B0A33" w:rsidRDefault="004D0639" w:rsidP="00926894">
      <w:pPr>
        <w:pStyle w:val="Title"/>
        <w:numPr>
          <w:ilvl w:val="0"/>
          <w:numId w:val="48"/>
        </w:numPr>
        <w:rPr>
          <w:rFonts w:cs="Arial"/>
          <w:spacing w:val="0"/>
          <w:sz w:val="40"/>
          <w:szCs w:val="40"/>
          <w:lang w:val="en-IN"/>
        </w:rPr>
      </w:pPr>
      <w:r w:rsidRPr="005F19B0">
        <w:rPr>
          <w:rFonts w:cs="Arial"/>
          <w:spacing w:val="0"/>
          <w:sz w:val="40"/>
          <w:szCs w:val="40"/>
          <w:lang w:val="en-IN"/>
        </w:rPr>
        <w:lastRenderedPageBreak/>
        <w:t>When Things Don't Work - Your Troubleshooting Guide</w:t>
      </w:r>
    </w:p>
    <w:p w14:paraId="6C382216" w14:textId="77777777" w:rsidR="00926894" w:rsidRPr="00926894" w:rsidRDefault="00926894" w:rsidP="00926894">
      <w:pPr>
        <w:rPr>
          <w:lang w:val="en-IN"/>
        </w:rPr>
      </w:pPr>
    </w:p>
    <w:p w14:paraId="148544D9" w14:textId="352B2453" w:rsidR="004D0639" w:rsidRDefault="004D0639" w:rsidP="001E2598">
      <w:pPr>
        <w:pStyle w:val="Title"/>
        <w:numPr>
          <w:ilvl w:val="1"/>
          <w:numId w:val="48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"Help! Something's Not Working" - Quick Diagnosis</w:t>
      </w:r>
    </w:p>
    <w:p w14:paraId="4C1DFACB" w14:textId="77777777" w:rsidR="001E2598" w:rsidRPr="001E2598" w:rsidRDefault="001E2598" w:rsidP="001E2598">
      <w:pPr>
        <w:rPr>
          <w:lang w:val="en-IN"/>
        </w:rPr>
      </w:pPr>
    </w:p>
    <w:p w14:paraId="57AEEDF4" w14:textId="7C76CC87" w:rsidR="004D0639" w:rsidRDefault="004D0639" w:rsidP="001E2598">
      <w:pPr>
        <w:pStyle w:val="Title"/>
        <w:ind w:firstLine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First, check these basics:</w:t>
      </w:r>
    </w:p>
    <w:p w14:paraId="53586E54" w14:textId="77777777" w:rsidR="001E2598" w:rsidRPr="005F19B0" w:rsidRDefault="001E2598" w:rsidP="001E2598">
      <w:pPr>
        <w:rPr>
          <w:lang w:val="en-IN"/>
        </w:rPr>
      </w:pPr>
    </w:p>
    <w:p w14:paraId="6CEBA186" w14:textId="372A64CA" w:rsidR="004D0639" w:rsidRPr="005F19B0" w:rsidRDefault="004D0639" w:rsidP="001E2598">
      <w:pPr>
        <w:pStyle w:val="Title"/>
        <w:numPr>
          <w:ilvl w:val="0"/>
          <w:numId w:val="126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Is your computer connected to the network?</w:t>
      </w:r>
    </w:p>
    <w:p w14:paraId="26A0837F" w14:textId="52A93890" w:rsidR="004D0639" w:rsidRPr="005F19B0" w:rsidRDefault="004D0639" w:rsidP="001E2598">
      <w:pPr>
        <w:pStyle w:val="Title"/>
        <w:numPr>
          <w:ilvl w:val="0"/>
          <w:numId w:val="126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Did you fill in all required fields (marked with red *)?</w:t>
      </w:r>
    </w:p>
    <w:p w14:paraId="76E175AD" w14:textId="40EBCE8B" w:rsidR="004D0639" w:rsidRPr="005F19B0" w:rsidRDefault="004D0639" w:rsidP="001E2598">
      <w:pPr>
        <w:pStyle w:val="Title"/>
        <w:numPr>
          <w:ilvl w:val="0"/>
          <w:numId w:val="126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Are you using the correct flight number and date?</w:t>
      </w:r>
    </w:p>
    <w:p w14:paraId="426C662F" w14:textId="315F895B" w:rsidR="004D0639" w:rsidRDefault="004D0639" w:rsidP="001E2598">
      <w:pPr>
        <w:pStyle w:val="Title"/>
        <w:numPr>
          <w:ilvl w:val="0"/>
          <w:numId w:val="126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Do you have permission to access the files/folders you selected?</w:t>
      </w:r>
    </w:p>
    <w:p w14:paraId="43895563" w14:textId="77777777" w:rsidR="001E2598" w:rsidRPr="005F19B0" w:rsidRDefault="001E2598" w:rsidP="001E2598">
      <w:pPr>
        <w:rPr>
          <w:lang w:val="en-IN"/>
        </w:rPr>
      </w:pPr>
    </w:p>
    <w:p w14:paraId="5398E81F" w14:textId="76B6D44E" w:rsidR="004D0639" w:rsidRDefault="004D0639" w:rsidP="001E2598">
      <w:pPr>
        <w:pStyle w:val="Title"/>
        <w:numPr>
          <w:ilvl w:val="1"/>
          <w:numId w:val="48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Log Extraction Problems</w:t>
      </w:r>
    </w:p>
    <w:p w14:paraId="651EA912" w14:textId="77777777" w:rsidR="001E2598" w:rsidRPr="005F19B0" w:rsidRDefault="001E2598" w:rsidP="001E2598">
      <w:pPr>
        <w:rPr>
          <w:lang w:val="en-IN"/>
        </w:rPr>
      </w:pPr>
    </w:p>
    <w:p w14:paraId="2C0DDF4E" w14:textId="407C1937" w:rsidR="004D0639" w:rsidRPr="001E2598" w:rsidRDefault="004D0639" w:rsidP="001E2598">
      <w:pPr>
        <w:pStyle w:val="Title"/>
        <w:numPr>
          <w:ilvl w:val="0"/>
          <w:numId w:val="129"/>
        </w:numPr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"Configuration Error - Please configure Azure settings"</w:t>
      </w:r>
    </w:p>
    <w:p w14:paraId="05B94CE8" w14:textId="77777777" w:rsidR="001E2598" w:rsidRPr="005F19B0" w:rsidRDefault="001E2598" w:rsidP="001E2598">
      <w:pPr>
        <w:rPr>
          <w:lang w:val="en-IN"/>
        </w:rPr>
      </w:pPr>
    </w:p>
    <w:p w14:paraId="2B3C7859" w14:textId="77777777" w:rsidR="004D0639" w:rsidRPr="005F19B0" w:rsidRDefault="004D0639" w:rsidP="001E2598">
      <w:pPr>
        <w:pStyle w:val="Title"/>
        <w:ind w:left="427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What you see</w:t>
      </w:r>
      <w:r w:rsidRPr="005F19B0">
        <w:rPr>
          <w:rFonts w:cs="Arial"/>
          <w:spacing w:val="0"/>
          <w:sz w:val="26"/>
          <w:szCs w:val="26"/>
          <w:lang w:val="en-IN"/>
        </w:rPr>
        <w:t>: Error message when you click "Extract Logs"</w:t>
      </w:r>
    </w:p>
    <w:p w14:paraId="49E1ACF9" w14:textId="77777777" w:rsidR="004D0639" w:rsidRPr="005F19B0" w:rsidRDefault="004D0639" w:rsidP="001E2598">
      <w:pPr>
        <w:pStyle w:val="Title"/>
        <w:ind w:left="427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What it means</w:t>
      </w:r>
      <w:r w:rsidRPr="005F19B0">
        <w:rPr>
          <w:rFonts w:cs="Arial"/>
          <w:spacing w:val="0"/>
          <w:sz w:val="26"/>
          <w:szCs w:val="26"/>
          <w:lang w:val="en-IN"/>
        </w:rPr>
        <w:t>: The system can't connect to Azure DevOps</w:t>
      </w:r>
    </w:p>
    <w:p w14:paraId="71B5A099" w14:textId="77777777" w:rsidR="004D0639" w:rsidRDefault="004D0639" w:rsidP="001E2598">
      <w:pPr>
        <w:pStyle w:val="Title"/>
        <w:ind w:left="427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How to fix it</w:t>
      </w:r>
      <w:r w:rsidRPr="005F19B0">
        <w:rPr>
          <w:rFonts w:cs="Arial"/>
          <w:spacing w:val="0"/>
          <w:sz w:val="26"/>
          <w:szCs w:val="26"/>
          <w:lang w:val="en-IN"/>
        </w:rPr>
        <w:t>:</w:t>
      </w:r>
    </w:p>
    <w:p w14:paraId="611E5565" w14:textId="77777777" w:rsidR="00AC0A86" w:rsidRPr="005F19B0" w:rsidRDefault="00AC0A86" w:rsidP="00AC0A86">
      <w:pPr>
        <w:rPr>
          <w:lang w:val="en-IN"/>
        </w:rPr>
      </w:pPr>
    </w:p>
    <w:p w14:paraId="5FDF0D1C" w14:textId="470EFDED" w:rsidR="004D0639" w:rsidRPr="005F19B0" w:rsidRDefault="004D0639" w:rsidP="001E2598">
      <w:pPr>
        <w:pStyle w:val="Title"/>
        <w:numPr>
          <w:ilvl w:val="0"/>
          <w:numId w:val="128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Click "</w:t>
      </w:r>
      <w:r w:rsidRPr="005F19B0">
        <w:rPr>
          <w:rFonts w:ascii="Segoe UI Symbol" w:hAnsi="Segoe UI Symbol" w:cs="Segoe UI Symbol"/>
          <w:spacing w:val="0"/>
          <w:sz w:val="26"/>
          <w:szCs w:val="26"/>
          <w:lang w:val="en-IN"/>
        </w:rPr>
        <w:t>⚙</w:t>
      </w:r>
      <w:r w:rsidRPr="005F19B0">
        <w:rPr>
          <w:rFonts w:cs="Arial"/>
          <w:spacing w:val="0"/>
          <w:sz w:val="26"/>
          <w:szCs w:val="26"/>
          <w:lang w:val="en-IN"/>
        </w:rPr>
        <w:t xml:space="preserve"> Configure Azure" button</w:t>
      </w:r>
    </w:p>
    <w:p w14:paraId="0B06CB02" w14:textId="18F68398" w:rsidR="004D0639" w:rsidRPr="005F19B0" w:rsidRDefault="004D0639" w:rsidP="001E2598">
      <w:pPr>
        <w:pStyle w:val="Title"/>
        <w:numPr>
          <w:ilvl w:val="0"/>
          <w:numId w:val="128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Fill in all the required fields:</w:t>
      </w:r>
    </w:p>
    <w:p w14:paraId="1EA6CB6B" w14:textId="77777777" w:rsidR="004D0639" w:rsidRPr="005F19B0" w:rsidRDefault="004D0639" w:rsidP="001E2598">
      <w:pPr>
        <w:pStyle w:val="Title"/>
        <w:numPr>
          <w:ilvl w:val="1"/>
          <w:numId w:val="128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Organization URL (get from your IT team)</w:t>
      </w:r>
    </w:p>
    <w:p w14:paraId="7FD68A7B" w14:textId="77777777" w:rsidR="004D0639" w:rsidRPr="005F19B0" w:rsidRDefault="004D0639" w:rsidP="001E2598">
      <w:pPr>
        <w:pStyle w:val="Title"/>
        <w:numPr>
          <w:ilvl w:val="1"/>
          <w:numId w:val="128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Project Name (ask your team lead)</w:t>
      </w:r>
    </w:p>
    <w:p w14:paraId="648B7CE1" w14:textId="77777777" w:rsidR="004D0639" w:rsidRPr="005F19B0" w:rsidRDefault="004D0639" w:rsidP="001E2598">
      <w:pPr>
        <w:pStyle w:val="Title"/>
        <w:numPr>
          <w:ilvl w:val="1"/>
          <w:numId w:val="128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Personal Access Token (create in Azure DevOps)</w:t>
      </w:r>
    </w:p>
    <w:p w14:paraId="5642A8AA" w14:textId="77777777" w:rsidR="004D0639" w:rsidRPr="005F19B0" w:rsidRDefault="004D0639" w:rsidP="001E2598">
      <w:pPr>
        <w:pStyle w:val="Title"/>
        <w:numPr>
          <w:ilvl w:val="1"/>
          <w:numId w:val="128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Environment (usually "Production")</w:t>
      </w:r>
    </w:p>
    <w:p w14:paraId="564D754C" w14:textId="44232866" w:rsidR="004D0639" w:rsidRPr="005F19B0" w:rsidRDefault="004D0639" w:rsidP="001E2598">
      <w:pPr>
        <w:pStyle w:val="Title"/>
        <w:numPr>
          <w:ilvl w:val="0"/>
          <w:numId w:val="128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Click "Test Connection" - it should say "Success"</w:t>
      </w:r>
    </w:p>
    <w:p w14:paraId="7499C1E4" w14:textId="13D1A427" w:rsidR="004D0639" w:rsidRPr="005F19B0" w:rsidRDefault="004D0639" w:rsidP="001E2598">
      <w:pPr>
        <w:pStyle w:val="Title"/>
        <w:numPr>
          <w:ilvl w:val="0"/>
          <w:numId w:val="128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Click "Save"</w:t>
      </w:r>
    </w:p>
    <w:p w14:paraId="49B04D80" w14:textId="6C933080" w:rsidR="004D0639" w:rsidRDefault="004D0639" w:rsidP="001E2598">
      <w:pPr>
        <w:pStyle w:val="Title"/>
        <w:numPr>
          <w:ilvl w:val="0"/>
          <w:numId w:val="128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Try extracting logs again</w:t>
      </w:r>
    </w:p>
    <w:p w14:paraId="040D83E0" w14:textId="77777777" w:rsidR="001E2598" w:rsidRDefault="001E2598" w:rsidP="001E2598">
      <w:pPr>
        <w:rPr>
          <w:lang w:val="en-IN"/>
        </w:rPr>
      </w:pPr>
    </w:p>
    <w:p w14:paraId="04ACB6CD" w14:textId="77777777" w:rsidR="001E2598" w:rsidRPr="005F19B0" w:rsidRDefault="001E2598" w:rsidP="001E2598">
      <w:pPr>
        <w:rPr>
          <w:lang w:val="en-IN"/>
        </w:rPr>
      </w:pPr>
    </w:p>
    <w:p w14:paraId="0B9A0324" w14:textId="7C1B4BA9" w:rsidR="004D0639" w:rsidRDefault="004D0639" w:rsidP="001E2598">
      <w:pPr>
        <w:pStyle w:val="Title"/>
        <w:numPr>
          <w:ilvl w:val="0"/>
          <w:numId w:val="129"/>
        </w:numPr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"Validation Error - Please enter a flight number"</w:t>
      </w:r>
    </w:p>
    <w:p w14:paraId="42315E01" w14:textId="77777777" w:rsidR="001E2598" w:rsidRPr="005F19B0" w:rsidRDefault="001E2598" w:rsidP="001E2598">
      <w:pPr>
        <w:rPr>
          <w:lang w:val="en-IN"/>
        </w:rPr>
      </w:pPr>
    </w:p>
    <w:p w14:paraId="2E77352D" w14:textId="77777777" w:rsidR="004D0639" w:rsidRPr="005F19B0" w:rsidRDefault="004D0639" w:rsidP="001E2598">
      <w:pPr>
        <w:pStyle w:val="Title"/>
        <w:ind w:left="427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What you see</w:t>
      </w:r>
      <w:r w:rsidRPr="005F19B0">
        <w:rPr>
          <w:rFonts w:cs="Arial"/>
          <w:spacing w:val="0"/>
          <w:sz w:val="26"/>
          <w:szCs w:val="26"/>
          <w:lang w:val="en-IN"/>
        </w:rPr>
        <w:t>: Error when flight number field is empty</w:t>
      </w:r>
    </w:p>
    <w:p w14:paraId="2E3FC28F" w14:textId="77777777" w:rsidR="004D0639" w:rsidRPr="005F19B0" w:rsidRDefault="004D0639" w:rsidP="001E2598">
      <w:pPr>
        <w:pStyle w:val="Title"/>
        <w:ind w:left="427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How to fix it</w:t>
      </w:r>
      <w:r w:rsidRPr="005F19B0">
        <w:rPr>
          <w:rFonts w:cs="Arial"/>
          <w:spacing w:val="0"/>
          <w:sz w:val="26"/>
          <w:szCs w:val="26"/>
          <w:lang w:val="en-IN"/>
        </w:rPr>
        <w:t>: Type your flight number (like WF123, AI101, etc.)</w:t>
      </w:r>
    </w:p>
    <w:p w14:paraId="5F17BF2A" w14:textId="5E575FA5" w:rsidR="004D0639" w:rsidRDefault="004D0639" w:rsidP="001E2598">
      <w:pPr>
        <w:pStyle w:val="Title"/>
        <w:ind w:left="427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Remember</w:t>
      </w:r>
      <w:r w:rsidRPr="005F19B0">
        <w:rPr>
          <w:rFonts w:cs="Arial"/>
          <w:spacing w:val="0"/>
          <w:sz w:val="26"/>
          <w:szCs w:val="26"/>
          <w:lang w:val="en-IN"/>
        </w:rPr>
        <w:t>: Must be at least 3 characters</w:t>
      </w:r>
    </w:p>
    <w:p w14:paraId="6B049E67" w14:textId="77777777" w:rsidR="001E2598" w:rsidRDefault="001E2598" w:rsidP="001E2598">
      <w:pPr>
        <w:rPr>
          <w:lang w:val="en-IN"/>
        </w:rPr>
      </w:pPr>
    </w:p>
    <w:p w14:paraId="6C5C8597" w14:textId="77777777" w:rsidR="001E2598" w:rsidRPr="005F19B0" w:rsidRDefault="001E2598" w:rsidP="001E2598">
      <w:pPr>
        <w:rPr>
          <w:lang w:val="en-IN"/>
        </w:rPr>
      </w:pPr>
    </w:p>
    <w:p w14:paraId="2D0D9895" w14:textId="4E5E06A8" w:rsidR="004D0639" w:rsidRDefault="004D0639" w:rsidP="001E2598">
      <w:pPr>
        <w:pStyle w:val="Title"/>
        <w:numPr>
          <w:ilvl w:val="0"/>
          <w:numId w:val="129"/>
        </w:numPr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"Pipeline execution failed"</w:t>
      </w:r>
    </w:p>
    <w:p w14:paraId="7D980DBF" w14:textId="77777777" w:rsidR="001E2598" w:rsidRPr="005F19B0" w:rsidRDefault="001E2598" w:rsidP="001E2598">
      <w:pPr>
        <w:rPr>
          <w:lang w:val="en-IN"/>
        </w:rPr>
      </w:pPr>
    </w:p>
    <w:p w14:paraId="7DA35C4C" w14:textId="77777777" w:rsidR="004D0639" w:rsidRPr="005F19B0" w:rsidRDefault="004D0639" w:rsidP="001E2598">
      <w:pPr>
        <w:pStyle w:val="Title"/>
        <w:ind w:left="427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What you see</w:t>
      </w:r>
      <w:r w:rsidRPr="005F19B0">
        <w:rPr>
          <w:rFonts w:cs="Arial"/>
          <w:spacing w:val="0"/>
          <w:sz w:val="26"/>
          <w:szCs w:val="26"/>
          <w:lang w:val="en-IN"/>
        </w:rPr>
        <w:t>: Extraction starts but then fails</w:t>
      </w:r>
    </w:p>
    <w:p w14:paraId="7F18DD72" w14:textId="77777777" w:rsidR="004D0639" w:rsidRDefault="004D0639" w:rsidP="001E2598">
      <w:pPr>
        <w:pStyle w:val="Title"/>
        <w:ind w:left="427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Most common causes</w:t>
      </w:r>
      <w:r w:rsidRPr="005F19B0">
        <w:rPr>
          <w:rFonts w:cs="Arial"/>
          <w:spacing w:val="0"/>
          <w:sz w:val="26"/>
          <w:szCs w:val="26"/>
          <w:lang w:val="en-IN"/>
        </w:rPr>
        <w:t>:</w:t>
      </w:r>
    </w:p>
    <w:p w14:paraId="78552946" w14:textId="77777777" w:rsidR="00AC0A86" w:rsidRPr="005F19B0" w:rsidRDefault="00AC0A86" w:rsidP="00AC0A86">
      <w:pPr>
        <w:rPr>
          <w:lang w:val="en-IN"/>
        </w:rPr>
      </w:pPr>
    </w:p>
    <w:p w14:paraId="77F458C5" w14:textId="77777777" w:rsidR="004D0639" w:rsidRPr="005F19B0" w:rsidRDefault="004D0639" w:rsidP="001E2598">
      <w:pPr>
        <w:pStyle w:val="Title"/>
        <w:numPr>
          <w:ilvl w:val="1"/>
          <w:numId w:val="129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Flight didn't </w:t>
      </w:r>
      <w:proofErr w:type="gramStart"/>
      <w:r w:rsidRPr="005F19B0">
        <w:rPr>
          <w:rFonts w:cs="Arial"/>
          <w:spacing w:val="0"/>
          <w:sz w:val="26"/>
          <w:szCs w:val="26"/>
          <w:lang w:val="en-IN"/>
        </w:rPr>
        <w:t>actually operate</w:t>
      </w:r>
      <w:proofErr w:type="gramEnd"/>
      <w:r w:rsidRPr="005F19B0">
        <w:rPr>
          <w:rFonts w:cs="Arial"/>
          <w:spacing w:val="0"/>
          <w:sz w:val="26"/>
          <w:szCs w:val="26"/>
          <w:lang w:val="en-IN"/>
        </w:rPr>
        <w:t xml:space="preserve"> on that date</w:t>
      </w:r>
    </w:p>
    <w:p w14:paraId="73FE6F3B" w14:textId="77777777" w:rsidR="004D0639" w:rsidRPr="005F19B0" w:rsidRDefault="004D0639" w:rsidP="001E2598">
      <w:pPr>
        <w:pStyle w:val="Title"/>
        <w:numPr>
          <w:ilvl w:val="1"/>
          <w:numId w:val="129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You don't have permission to access that flight's data</w:t>
      </w:r>
    </w:p>
    <w:p w14:paraId="02FE1968" w14:textId="77777777" w:rsidR="004D0639" w:rsidRDefault="004D0639" w:rsidP="001E2598">
      <w:pPr>
        <w:pStyle w:val="Title"/>
        <w:numPr>
          <w:ilvl w:val="1"/>
          <w:numId w:val="129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Temporary Azure system issue</w:t>
      </w:r>
    </w:p>
    <w:p w14:paraId="02203531" w14:textId="77777777" w:rsidR="001E2598" w:rsidRPr="005F19B0" w:rsidRDefault="001E2598" w:rsidP="001E2598">
      <w:pPr>
        <w:rPr>
          <w:lang w:val="en-IN"/>
        </w:rPr>
      </w:pPr>
    </w:p>
    <w:p w14:paraId="69215EB4" w14:textId="77777777" w:rsidR="004D0639" w:rsidRDefault="004D0639" w:rsidP="001E2598">
      <w:pPr>
        <w:pStyle w:val="Title"/>
        <w:ind w:firstLine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How to fix it</w:t>
      </w:r>
      <w:r w:rsidRPr="005F19B0">
        <w:rPr>
          <w:rFonts w:cs="Arial"/>
          <w:spacing w:val="0"/>
          <w:sz w:val="26"/>
          <w:szCs w:val="26"/>
          <w:lang w:val="en-IN"/>
        </w:rPr>
        <w:t>:</w:t>
      </w:r>
    </w:p>
    <w:p w14:paraId="78C38D36" w14:textId="77777777" w:rsidR="00AC0A86" w:rsidRPr="005F19B0" w:rsidRDefault="00AC0A86" w:rsidP="00AC0A86">
      <w:pPr>
        <w:rPr>
          <w:lang w:val="en-IN"/>
        </w:rPr>
      </w:pPr>
    </w:p>
    <w:p w14:paraId="403B1AE0" w14:textId="215B0842" w:rsidR="004D0639" w:rsidRPr="005F19B0" w:rsidRDefault="004D0639" w:rsidP="001E2598">
      <w:pPr>
        <w:pStyle w:val="Title"/>
        <w:numPr>
          <w:ilvl w:val="0"/>
          <w:numId w:val="131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 xml:space="preserve">Double-check the flight details </w:t>
      </w:r>
      <w:r w:rsidRPr="005F19B0">
        <w:rPr>
          <w:rFonts w:cs="Arial"/>
          <w:spacing w:val="0"/>
          <w:sz w:val="26"/>
          <w:szCs w:val="26"/>
          <w:lang w:val="en-IN"/>
        </w:rPr>
        <w:t>with operations team</w:t>
      </w:r>
    </w:p>
    <w:p w14:paraId="3682DB0B" w14:textId="384BADA5" w:rsidR="004D0639" w:rsidRPr="005F19B0" w:rsidRDefault="004D0639" w:rsidP="001E2598">
      <w:pPr>
        <w:pStyle w:val="Title"/>
        <w:numPr>
          <w:ilvl w:val="0"/>
          <w:numId w:val="131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lastRenderedPageBreak/>
        <w:t xml:space="preserve">Verify the flight date </w:t>
      </w:r>
      <w:r w:rsidRPr="005F19B0">
        <w:rPr>
          <w:rFonts w:cs="Arial"/>
          <w:spacing w:val="0"/>
          <w:sz w:val="26"/>
          <w:szCs w:val="26"/>
          <w:lang w:val="en-IN"/>
        </w:rPr>
        <w:t xml:space="preserve">- did it </w:t>
      </w:r>
      <w:proofErr w:type="gramStart"/>
      <w:r w:rsidRPr="005F19B0">
        <w:rPr>
          <w:rFonts w:cs="Arial"/>
          <w:spacing w:val="0"/>
          <w:sz w:val="26"/>
          <w:szCs w:val="26"/>
          <w:lang w:val="en-IN"/>
        </w:rPr>
        <w:t>actually fly</w:t>
      </w:r>
      <w:proofErr w:type="gramEnd"/>
      <w:r w:rsidRPr="005F19B0">
        <w:rPr>
          <w:rFonts w:cs="Arial"/>
          <w:spacing w:val="0"/>
          <w:sz w:val="26"/>
          <w:szCs w:val="26"/>
          <w:lang w:val="en-IN"/>
        </w:rPr>
        <w:t>?</w:t>
      </w:r>
    </w:p>
    <w:p w14:paraId="5519FC67" w14:textId="4A5164FD" w:rsidR="004D0639" w:rsidRPr="005F19B0" w:rsidRDefault="004D0639" w:rsidP="001E2598">
      <w:pPr>
        <w:pStyle w:val="Title"/>
        <w:numPr>
          <w:ilvl w:val="0"/>
          <w:numId w:val="131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 xml:space="preserve">Wait 5 minutes and try again </w:t>
      </w:r>
      <w:r w:rsidRPr="005F19B0">
        <w:rPr>
          <w:rFonts w:cs="Arial"/>
          <w:spacing w:val="0"/>
          <w:sz w:val="26"/>
          <w:szCs w:val="26"/>
          <w:lang w:val="en-IN"/>
        </w:rPr>
        <w:t>(might be temporary)</w:t>
      </w:r>
    </w:p>
    <w:p w14:paraId="60F4D93A" w14:textId="2F9C13C8" w:rsidR="004D0639" w:rsidRPr="005F19B0" w:rsidRDefault="004D0639" w:rsidP="001E2598">
      <w:pPr>
        <w:pStyle w:val="Title"/>
        <w:numPr>
          <w:ilvl w:val="0"/>
          <w:numId w:val="131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 xml:space="preserve">Contact your Azure admin </w:t>
      </w:r>
      <w:r w:rsidRPr="005F19B0">
        <w:rPr>
          <w:rFonts w:cs="Arial"/>
          <w:spacing w:val="0"/>
          <w:sz w:val="26"/>
          <w:szCs w:val="26"/>
          <w:lang w:val="en-IN"/>
        </w:rPr>
        <w:t>if it keeps failing</w:t>
      </w:r>
    </w:p>
    <w:p w14:paraId="2C3E6FCC" w14:textId="77777777" w:rsidR="004D0639" w:rsidRDefault="004D0639" w:rsidP="001E2598">
      <w:pPr>
        <w:pStyle w:val="Title"/>
        <w:numPr>
          <w:ilvl w:val="0"/>
          <w:numId w:val="132"/>
        </w:numPr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ascii="Segoe UI Emoji" w:hAnsi="Segoe UI Emoji" w:cs="Segoe UI Emoji"/>
          <w:spacing w:val="0"/>
          <w:sz w:val="26"/>
          <w:szCs w:val="26"/>
          <w:lang w:val="en-IN"/>
        </w:rPr>
        <w:t>🚨</w:t>
      </w:r>
      <w:r w:rsidRPr="005F19B0">
        <w:rPr>
          <w:rFonts w:cs="Arial"/>
          <w:spacing w:val="0"/>
          <w:sz w:val="26"/>
          <w:szCs w:val="26"/>
          <w:lang w:val="en-IN"/>
        </w:rPr>
        <w:t xml:space="preserve">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"No logs found for flight"</w:t>
      </w:r>
    </w:p>
    <w:p w14:paraId="2FFED608" w14:textId="77777777" w:rsidR="001E2598" w:rsidRPr="005F19B0" w:rsidRDefault="001E2598" w:rsidP="001E2598">
      <w:pPr>
        <w:rPr>
          <w:lang w:val="en-IN"/>
        </w:rPr>
      </w:pPr>
    </w:p>
    <w:p w14:paraId="7253A3E6" w14:textId="77777777" w:rsidR="004D0639" w:rsidRPr="005F19B0" w:rsidRDefault="004D0639" w:rsidP="001E2598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What you see</w:t>
      </w:r>
      <w:r w:rsidRPr="005F19B0">
        <w:rPr>
          <w:rFonts w:cs="Arial"/>
          <w:spacing w:val="0"/>
          <w:sz w:val="26"/>
          <w:szCs w:val="26"/>
          <w:lang w:val="en-IN"/>
        </w:rPr>
        <w:t>: Extraction completes but no files found</w:t>
      </w:r>
    </w:p>
    <w:p w14:paraId="0DC390A4" w14:textId="77777777" w:rsidR="004D0639" w:rsidRPr="005F19B0" w:rsidRDefault="004D0639" w:rsidP="001E2598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What it means</w:t>
      </w:r>
      <w:r w:rsidRPr="005F19B0">
        <w:rPr>
          <w:rFonts w:cs="Arial"/>
          <w:spacing w:val="0"/>
          <w:sz w:val="26"/>
          <w:szCs w:val="26"/>
          <w:lang w:val="en-IN"/>
        </w:rPr>
        <w:t>: Azure didn't find any logs for your flight</w:t>
      </w:r>
    </w:p>
    <w:p w14:paraId="22908E37" w14:textId="77777777" w:rsidR="004D0639" w:rsidRDefault="004D0639" w:rsidP="001E2598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Possible reasons</w:t>
      </w:r>
      <w:r w:rsidRPr="005F19B0">
        <w:rPr>
          <w:rFonts w:cs="Arial"/>
          <w:spacing w:val="0"/>
          <w:sz w:val="26"/>
          <w:szCs w:val="26"/>
          <w:lang w:val="en-IN"/>
        </w:rPr>
        <w:t>:</w:t>
      </w:r>
    </w:p>
    <w:p w14:paraId="0F8E4C4B" w14:textId="77777777" w:rsidR="00AC0A86" w:rsidRPr="005F19B0" w:rsidRDefault="00AC0A86" w:rsidP="00AC0A86">
      <w:pPr>
        <w:rPr>
          <w:lang w:val="en-IN"/>
        </w:rPr>
      </w:pPr>
    </w:p>
    <w:p w14:paraId="1EAC9505" w14:textId="77777777" w:rsidR="004D0639" w:rsidRPr="005F19B0" w:rsidRDefault="004D0639" w:rsidP="001E2598">
      <w:pPr>
        <w:pStyle w:val="Title"/>
        <w:numPr>
          <w:ilvl w:val="1"/>
          <w:numId w:val="132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Flight number typed wrong (WF123 vs WF 123 vs WF-123)</w:t>
      </w:r>
    </w:p>
    <w:p w14:paraId="5DDDADC4" w14:textId="77777777" w:rsidR="004D0639" w:rsidRPr="005F19B0" w:rsidRDefault="004D0639" w:rsidP="001E2598">
      <w:pPr>
        <w:pStyle w:val="Title"/>
        <w:numPr>
          <w:ilvl w:val="1"/>
          <w:numId w:val="132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Wrong date selected</w:t>
      </w:r>
    </w:p>
    <w:p w14:paraId="1C6026F3" w14:textId="77777777" w:rsidR="004D0639" w:rsidRPr="005F19B0" w:rsidRDefault="004D0639" w:rsidP="001E2598">
      <w:pPr>
        <w:pStyle w:val="Title"/>
        <w:numPr>
          <w:ilvl w:val="1"/>
          <w:numId w:val="132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Flight was cancelled/didn't operate</w:t>
      </w:r>
    </w:p>
    <w:p w14:paraId="2FC2FD96" w14:textId="77777777" w:rsidR="004D0639" w:rsidRDefault="004D0639" w:rsidP="001E2598">
      <w:pPr>
        <w:pStyle w:val="Title"/>
        <w:numPr>
          <w:ilvl w:val="1"/>
          <w:numId w:val="132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Logs not available yet (very recent flights)</w:t>
      </w:r>
    </w:p>
    <w:p w14:paraId="607D7A53" w14:textId="77777777" w:rsidR="001E2598" w:rsidRPr="005F19B0" w:rsidRDefault="001E2598" w:rsidP="001E2598">
      <w:pPr>
        <w:rPr>
          <w:lang w:val="en-IN"/>
        </w:rPr>
      </w:pPr>
    </w:p>
    <w:p w14:paraId="66873E01" w14:textId="77777777" w:rsidR="004D0639" w:rsidRDefault="004D0639" w:rsidP="001E2598">
      <w:pPr>
        <w:pStyle w:val="Title"/>
        <w:ind w:firstLine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How to fix it</w:t>
      </w:r>
      <w:r w:rsidRPr="005F19B0">
        <w:rPr>
          <w:rFonts w:cs="Arial"/>
          <w:spacing w:val="0"/>
          <w:sz w:val="26"/>
          <w:szCs w:val="26"/>
          <w:lang w:val="en-IN"/>
        </w:rPr>
        <w:t>:</w:t>
      </w:r>
    </w:p>
    <w:p w14:paraId="753DC40E" w14:textId="77777777" w:rsidR="00AC0A86" w:rsidRPr="005F19B0" w:rsidRDefault="00AC0A86" w:rsidP="00AC0A86">
      <w:pPr>
        <w:rPr>
          <w:lang w:val="en-IN"/>
        </w:rPr>
      </w:pPr>
    </w:p>
    <w:p w14:paraId="6D629662" w14:textId="610BF721" w:rsidR="004D0639" w:rsidRPr="005F19B0" w:rsidRDefault="004D0639" w:rsidP="001E2598">
      <w:pPr>
        <w:pStyle w:val="Title"/>
        <w:numPr>
          <w:ilvl w:val="0"/>
          <w:numId w:val="134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 xml:space="preserve">Check flight number spelling </w:t>
      </w:r>
      <w:r w:rsidRPr="005F19B0">
        <w:rPr>
          <w:rFonts w:cs="Arial"/>
          <w:spacing w:val="0"/>
          <w:sz w:val="26"/>
          <w:szCs w:val="26"/>
          <w:lang w:val="en-IN"/>
        </w:rPr>
        <w:t>- try different formats</w:t>
      </w:r>
    </w:p>
    <w:p w14:paraId="7A302EA0" w14:textId="0590C35E" w:rsidR="004D0639" w:rsidRPr="005F19B0" w:rsidRDefault="004D0639" w:rsidP="001E2598">
      <w:pPr>
        <w:pStyle w:val="Title"/>
        <w:numPr>
          <w:ilvl w:val="0"/>
          <w:numId w:val="134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 xml:space="preserve">Verify flight date </w:t>
      </w:r>
      <w:r w:rsidRPr="005F19B0">
        <w:rPr>
          <w:rFonts w:cs="Arial"/>
          <w:spacing w:val="0"/>
          <w:sz w:val="26"/>
          <w:szCs w:val="26"/>
          <w:lang w:val="en-IN"/>
        </w:rPr>
        <w:t>with operations</w:t>
      </w:r>
    </w:p>
    <w:p w14:paraId="2579A83D" w14:textId="1DA39CE1" w:rsidR="004D0639" w:rsidRPr="005F19B0" w:rsidRDefault="004D0639" w:rsidP="001E2598">
      <w:pPr>
        <w:pStyle w:val="Title"/>
        <w:numPr>
          <w:ilvl w:val="0"/>
          <w:numId w:val="134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 xml:space="preserve">Try ±1 day </w:t>
      </w:r>
      <w:r w:rsidRPr="005F19B0">
        <w:rPr>
          <w:rFonts w:cs="Arial"/>
          <w:spacing w:val="0"/>
          <w:sz w:val="26"/>
          <w:szCs w:val="26"/>
          <w:lang w:val="en-IN"/>
        </w:rPr>
        <w:t>if you're unsure of exact date</w:t>
      </w:r>
    </w:p>
    <w:p w14:paraId="4737E63B" w14:textId="28C63244" w:rsidR="004D0639" w:rsidRDefault="004D0639" w:rsidP="001E2598">
      <w:pPr>
        <w:pStyle w:val="Title"/>
        <w:numPr>
          <w:ilvl w:val="0"/>
          <w:numId w:val="134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For very recent flights</w:t>
      </w:r>
      <w:r w:rsidRPr="005F19B0">
        <w:rPr>
          <w:rFonts w:cs="Arial"/>
          <w:spacing w:val="0"/>
          <w:sz w:val="26"/>
          <w:szCs w:val="26"/>
          <w:lang w:val="en-IN"/>
        </w:rPr>
        <w:t>: Wait a few hours and try again</w:t>
      </w:r>
    </w:p>
    <w:p w14:paraId="20BAE658" w14:textId="77777777" w:rsidR="001E2598" w:rsidRPr="005F19B0" w:rsidRDefault="001E2598" w:rsidP="001E2598">
      <w:pPr>
        <w:rPr>
          <w:lang w:val="en-IN"/>
        </w:rPr>
      </w:pPr>
    </w:p>
    <w:p w14:paraId="46883682" w14:textId="1A285DB6" w:rsidR="004D0639" w:rsidRPr="001E2598" w:rsidRDefault="004D0639" w:rsidP="001E2598">
      <w:pPr>
        <w:pStyle w:val="Title"/>
        <w:numPr>
          <w:ilvl w:val="1"/>
          <w:numId w:val="48"/>
        </w:numPr>
        <w:rPr>
          <w:rFonts w:cs="Arial"/>
          <w:spacing w:val="0"/>
          <w:sz w:val="32"/>
          <w:szCs w:val="32"/>
          <w:lang w:val="en-IN"/>
        </w:rPr>
      </w:pPr>
      <w:r w:rsidRPr="005F19B0">
        <w:rPr>
          <w:rFonts w:cs="Arial"/>
          <w:spacing w:val="0"/>
          <w:sz w:val="32"/>
          <w:szCs w:val="32"/>
          <w:lang w:val="en-IN"/>
        </w:rPr>
        <w:t>Log Parser Problems</w:t>
      </w:r>
    </w:p>
    <w:p w14:paraId="6266BB32" w14:textId="77777777" w:rsidR="001E2598" w:rsidRPr="001E2598" w:rsidRDefault="001E2598" w:rsidP="001E2598">
      <w:pPr>
        <w:rPr>
          <w:lang w:val="en-IN"/>
        </w:rPr>
      </w:pPr>
    </w:p>
    <w:p w14:paraId="729FE13B" w14:textId="589259BF" w:rsidR="004D0639" w:rsidRDefault="004D0639" w:rsidP="001E2598">
      <w:pPr>
        <w:pStyle w:val="Title"/>
        <w:numPr>
          <w:ilvl w:val="0"/>
          <w:numId w:val="132"/>
        </w:numPr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"No messages extracted from logs"</w:t>
      </w:r>
    </w:p>
    <w:p w14:paraId="3DBFF5D3" w14:textId="77777777" w:rsidR="001E2598" w:rsidRPr="005F19B0" w:rsidRDefault="001E2598" w:rsidP="001E2598">
      <w:pPr>
        <w:rPr>
          <w:lang w:val="en-IN"/>
        </w:rPr>
      </w:pPr>
    </w:p>
    <w:p w14:paraId="7A9083A0" w14:textId="77777777" w:rsidR="004D0639" w:rsidRPr="005F19B0" w:rsidRDefault="004D0639" w:rsidP="001E2598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What you see</w:t>
      </w:r>
      <w:r w:rsidRPr="005F19B0">
        <w:rPr>
          <w:rFonts w:cs="Arial"/>
          <w:spacing w:val="0"/>
          <w:sz w:val="26"/>
          <w:szCs w:val="26"/>
          <w:lang w:val="en-IN"/>
        </w:rPr>
        <w:t>: Parsing completes but results table is empty</w:t>
      </w:r>
    </w:p>
    <w:p w14:paraId="1516803F" w14:textId="77777777" w:rsidR="004D0639" w:rsidRPr="005F19B0" w:rsidRDefault="004D0639" w:rsidP="001E2598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Most common cause</w:t>
      </w:r>
      <w:r w:rsidRPr="005F19B0">
        <w:rPr>
          <w:rFonts w:cs="Arial"/>
          <w:spacing w:val="0"/>
          <w:sz w:val="26"/>
          <w:szCs w:val="26"/>
          <w:lang w:val="en-IN"/>
        </w:rPr>
        <w:t>: Wrong data type selected</w:t>
      </w:r>
    </w:p>
    <w:p w14:paraId="1B42B2C0" w14:textId="77777777" w:rsidR="004D0639" w:rsidRDefault="004D0639" w:rsidP="001E2598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How to fix it</w:t>
      </w:r>
      <w:r w:rsidRPr="005F19B0">
        <w:rPr>
          <w:rFonts w:cs="Arial"/>
          <w:spacing w:val="0"/>
          <w:sz w:val="26"/>
          <w:szCs w:val="26"/>
          <w:lang w:val="en-IN"/>
        </w:rPr>
        <w:t>:</w:t>
      </w:r>
    </w:p>
    <w:p w14:paraId="57603278" w14:textId="77777777" w:rsidR="00AC0A86" w:rsidRPr="005F19B0" w:rsidRDefault="00AC0A86" w:rsidP="00AC0A86">
      <w:pPr>
        <w:rPr>
          <w:lang w:val="en-IN"/>
        </w:rPr>
      </w:pPr>
    </w:p>
    <w:p w14:paraId="68D03CA0" w14:textId="77777777" w:rsidR="004D0639" w:rsidRPr="005F19B0" w:rsidRDefault="004D0639" w:rsidP="001E2598">
      <w:pPr>
        <w:pStyle w:val="Title"/>
        <w:ind w:left="72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1.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Try the other data type</w:t>
      </w:r>
      <w:r w:rsidRPr="005F19B0">
        <w:rPr>
          <w:rFonts w:cs="Arial"/>
          <w:spacing w:val="0"/>
          <w:sz w:val="26"/>
          <w:szCs w:val="26"/>
          <w:lang w:val="en-IN"/>
        </w:rPr>
        <w:t>: If you used API, try PNR (or vice versa)</w:t>
      </w:r>
    </w:p>
    <w:p w14:paraId="17B2ADE7" w14:textId="77777777" w:rsidR="004D0639" w:rsidRPr="005F19B0" w:rsidRDefault="004D0639" w:rsidP="001E2598">
      <w:pPr>
        <w:pStyle w:val="Title"/>
        <w:ind w:left="72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2.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Check the log files</w:t>
      </w:r>
      <w:r w:rsidRPr="005F19B0">
        <w:rPr>
          <w:rFonts w:cs="Arial"/>
          <w:spacing w:val="0"/>
          <w:sz w:val="26"/>
          <w:szCs w:val="26"/>
          <w:lang w:val="en-IN"/>
        </w:rPr>
        <w:t>: Open one in Notepad - do you see passenger names?</w:t>
      </w:r>
    </w:p>
    <w:p w14:paraId="3CC64059" w14:textId="77777777" w:rsidR="004D0639" w:rsidRPr="005F19B0" w:rsidRDefault="004D0639" w:rsidP="001E2598">
      <w:pPr>
        <w:pStyle w:val="Title"/>
        <w:ind w:left="72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3.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Verify flight details</w:t>
      </w:r>
      <w:r w:rsidRPr="005F19B0">
        <w:rPr>
          <w:rFonts w:cs="Arial"/>
          <w:spacing w:val="0"/>
          <w:sz w:val="26"/>
          <w:szCs w:val="26"/>
          <w:lang w:val="en-IN"/>
        </w:rPr>
        <w:t>: Make sure flight number/date match the logs</w:t>
      </w:r>
    </w:p>
    <w:p w14:paraId="1C9F7079" w14:textId="77777777" w:rsidR="004D0639" w:rsidRDefault="004D0639" w:rsidP="001E2598">
      <w:pPr>
        <w:pStyle w:val="Title"/>
        <w:ind w:left="72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4.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Turn on Debug mode</w:t>
      </w:r>
      <w:r w:rsidRPr="005F19B0">
        <w:rPr>
          <w:rFonts w:cs="Arial"/>
          <w:spacing w:val="0"/>
          <w:sz w:val="26"/>
          <w:szCs w:val="26"/>
          <w:lang w:val="en-IN"/>
        </w:rPr>
        <w:t>: Click the Debug toggle to see detailed messages</w:t>
      </w:r>
    </w:p>
    <w:p w14:paraId="0F570EFD" w14:textId="77777777" w:rsidR="001E2598" w:rsidRPr="005F19B0" w:rsidRDefault="001E2598" w:rsidP="001E2598">
      <w:pPr>
        <w:ind w:left="360"/>
        <w:rPr>
          <w:lang w:val="en-IN"/>
        </w:rPr>
      </w:pPr>
    </w:p>
    <w:p w14:paraId="2BAA9924" w14:textId="24D8D7AE" w:rsidR="004D0639" w:rsidRDefault="004D0639" w:rsidP="001E2598">
      <w:pPr>
        <w:pStyle w:val="Title"/>
        <w:numPr>
          <w:ilvl w:val="0"/>
          <w:numId w:val="132"/>
        </w:numPr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"Directory not found" or "Access denied"</w:t>
      </w:r>
    </w:p>
    <w:p w14:paraId="2B2F057C" w14:textId="77777777" w:rsidR="001E2598" w:rsidRPr="005F19B0" w:rsidRDefault="001E2598" w:rsidP="001E2598">
      <w:pPr>
        <w:rPr>
          <w:lang w:val="en-IN"/>
        </w:rPr>
      </w:pPr>
    </w:p>
    <w:p w14:paraId="4AC1C2FC" w14:textId="77777777" w:rsidR="004D0639" w:rsidRPr="005F19B0" w:rsidRDefault="004D0639" w:rsidP="001E2598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What you see</w:t>
      </w:r>
      <w:r w:rsidRPr="005F19B0">
        <w:rPr>
          <w:rFonts w:cs="Arial"/>
          <w:spacing w:val="0"/>
          <w:sz w:val="26"/>
          <w:szCs w:val="26"/>
          <w:lang w:val="en-IN"/>
        </w:rPr>
        <w:t>: Error when you click "Process Logs"</w:t>
      </w:r>
    </w:p>
    <w:p w14:paraId="06620D46" w14:textId="77777777" w:rsidR="004D0639" w:rsidRPr="005F19B0" w:rsidRDefault="004D0639" w:rsidP="001E2598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What it means</w:t>
      </w:r>
      <w:r w:rsidRPr="005F19B0">
        <w:rPr>
          <w:rFonts w:cs="Arial"/>
          <w:spacing w:val="0"/>
          <w:sz w:val="26"/>
          <w:szCs w:val="26"/>
          <w:lang w:val="en-IN"/>
        </w:rPr>
        <w:t>: System can't read your log folder</w:t>
      </w:r>
    </w:p>
    <w:p w14:paraId="7AA3F418" w14:textId="77777777" w:rsidR="004D0639" w:rsidRDefault="004D0639" w:rsidP="001E2598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How to fix it</w:t>
      </w:r>
      <w:r w:rsidRPr="005F19B0">
        <w:rPr>
          <w:rFonts w:cs="Arial"/>
          <w:spacing w:val="0"/>
          <w:sz w:val="26"/>
          <w:szCs w:val="26"/>
          <w:lang w:val="en-IN"/>
        </w:rPr>
        <w:t>:</w:t>
      </w:r>
    </w:p>
    <w:p w14:paraId="16193BC9" w14:textId="77777777" w:rsidR="00AC0A86" w:rsidRPr="005F19B0" w:rsidRDefault="00AC0A86" w:rsidP="00AC0A86">
      <w:pPr>
        <w:rPr>
          <w:lang w:val="en-IN"/>
        </w:rPr>
      </w:pPr>
    </w:p>
    <w:p w14:paraId="7ED8295C" w14:textId="77777777" w:rsidR="004D0639" w:rsidRPr="005F19B0" w:rsidRDefault="004D0639" w:rsidP="001E2598">
      <w:pPr>
        <w:pStyle w:val="Title"/>
        <w:ind w:left="72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1.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Check the path</w:t>
      </w:r>
      <w:r w:rsidRPr="005F19B0">
        <w:rPr>
          <w:rFonts w:cs="Arial"/>
          <w:spacing w:val="0"/>
          <w:sz w:val="26"/>
          <w:szCs w:val="26"/>
          <w:lang w:val="en-IN"/>
        </w:rPr>
        <w:t>: Click "Browse" and reselect your log folder</w:t>
      </w:r>
    </w:p>
    <w:p w14:paraId="45B7BD4F" w14:textId="77777777" w:rsidR="004D0639" w:rsidRPr="005F19B0" w:rsidRDefault="004D0639" w:rsidP="001E2598">
      <w:pPr>
        <w:pStyle w:val="Title"/>
        <w:ind w:left="72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2.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Verify folder exists</w:t>
      </w:r>
      <w:r w:rsidRPr="005F19B0">
        <w:rPr>
          <w:rFonts w:cs="Arial"/>
          <w:spacing w:val="0"/>
          <w:sz w:val="26"/>
          <w:szCs w:val="26"/>
          <w:lang w:val="en-IN"/>
        </w:rPr>
        <w:t>: Browse to it in Windows Explorer</w:t>
      </w:r>
    </w:p>
    <w:p w14:paraId="34E66886" w14:textId="77777777" w:rsidR="004D0639" w:rsidRPr="005F19B0" w:rsidRDefault="004D0639" w:rsidP="001E2598">
      <w:pPr>
        <w:pStyle w:val="Title"/>
        <w:ind w:left="72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3.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Check permissions</w:t>
      </w:r>
      <w:r w:rsidRPr="005F19B0">
        <w:rPr>
          <w:rFonts w:cs="Arial"/>
          <w:spacing w:val="0"/>
          <w:sz w:val="26"/>
          <w:szCs w:val="26"/>
          <w:lang w:val="en-IN"/>
        </w:rPr>
        <w:t>: Can you open files in that folder normally?</w:t>
      </w:r>
    </w:p>
    <w:p w14:paraId="0644BAF1" w14:textId="77777777" w:rsidR="004D0639" w:rsidRDefault="004D0639" w:rsidP="001E2598">
      <w:pPr>
        <w:pStyle w:val="Title"/>
        <w:ind w:left="72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4.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Try copying files</w:t>
      </w:r>
      <w:r w:rsidRPr="005F19B0">
        <w:rPr>
          <w:rFonts w:cs="Arial"/>
          <w:spacing w:val="0"/>
          <w:sz w:val="26"/>
          <w:szCs w:val="26"/>
          <w:lang w:val="en-IN"/>
        </w:rPr>
        <w:t>: Copy logs to your Documents folder and try again</w:t>
      </w:r>
    </w:p>
    <w:p w14:paraId="788CC484" w14:textId="77777777" w:rsidR="001E2598" w:rsidRPr="005F19B0" w:rsidRDefault="001E2598" w:rsidP="001E2598">
      <w:pPr>
        <w:ind w:left="360"/>
        <w:rPr>
          <w:lang w:val="en-IN"/>
        </w:rPr>
      </w:pPr>
    </w:p>
    <w:p w14:paraId="15C4765C" w14:textId="06F0B91F" w:rsidR="004D0639" w:rsidRDefault="004D0639" w:rsidP="001E2598">
      <w:pPr>
        <w:pStyle w:val="Title"/>
        <w:numPr>
          <w:ilvl w:val="0"/>
          <w:numId w:val="132"/>
        </w:numPr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"Multi-node consolidation failed"</w:t>
      </w:r>
    </w:p>
    <w:p w14:paraId="300F83A6" w14:textId="77777777" w:rsidR="001E2598" w:rsidRPr="005F19B0" w:rsidRDefault="001E2598" w:rsidP="001E2598">
      <w:pPr>
        <w:rPr>
          <w:lang w:val="en-IN"/>
        </w:rPr>
      </w:pPr>
    </w:p>
    <w:p w14:paraId="2CFD73DA" w14:textId="77777777" w:rsidR="004D0639" w:rsidRPr="005F19B0" w:rsidRDefault="004D0639" w:rsidP="001E2598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What you see</w:t>
      </w:r>
      <w:r w:rsidRPr="005F19B0">
        <w:rPr>
          <w:rFonts w:cs="Arial"/>
          <w:spacing w:val="0"/>
          <w:sz w:val="26"/>
          <w:szCs w:val="26"/>
          <w:lang w:val="en-IN"/>
        </w:rPr>
        <w:t>: Error about n1/n2/n3 folders</w:t>
      </w:r>
    </w:p>
    <w:p w14:paraId="1252302A" w14:textId="77777777" w:rsidR="004D0639" w:rsidRPr="005F19B0" w:rsidRDefault="004D0639" w:rsidP="001E2598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What it means</w:t>
      </w:r>
      <w:r w:rsidRPr="005F19B0">
        <w:rPr>
          <w:rFonts w:cs="Arial"/>
          <w:spacing w:val="0"/>
          <w:sz w:val="26"/>
          <w:szCs w:val="26"/>
          <w:lang w:val="en-IN"/>
        </w:rPr>
        <w:t>: System expected distributed logs but found different structure</w:t>
      </w:r>
    </w:p>
    <w:p w14:paraId="760E770C" w14:textId="77777777" w:rsidR="004D0639" w:rsidRDefault="004D0639" w:rsidP="001E2598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lastRenderedPageBreak/>
        <w:t>How to fix it</w:t>
      </w:r>
      <w:r w:rsidRPr="005F19B0">
        <w:rPr>
          <w:rFonts w:cs="Arial"/>
          <w:spacing w:val="0"/>
          <w:sz w:val="26"/>
          <w:szCs w:val="26"/>
          <w:lang w:val="en-IN"/>
        </w:rPr>
        <w:t>:</w:t>
      </w:r>
    </w:p>
    <w:p w14:paraId="56D17907" w14:textId="77777777" w:rsidR="00AC0A86" w:rsidRPr="005F19B0" w:rsidRDefault="00AC0A86" w:rsidP="00AC0A86">
      <w:pPr>
        <w:rPr>
          <w:lang w:val="en-IN"/>
        </w:rPr>
      </w:pPr>
    </w:p>
    <w:p w14:paraId="23FA059E" w14:textId="77777777" w:rsidR="004D0639" w:rsidRPr="005F19B0" w:rsidRDefault="004D0639" w:rsidP="001E2598">
      <w:pPr>
        <w:pStyle w:val="Title"/>
        <w:ind w:left="72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1.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Turn OFF Multi-node mode</w:t>
      </w:r>
      <w:r w:rsidRPr="005F19B0">
        <w:rPr>
          <w:rFonts w:cs="Arial"/>
          <w:spacing w:val="0"/>
          <w:sz w:val="26"/>
          <w:szCs w:val="26"/>
          <w:lang w:val="en-IN"/>
        </w:rPr>
        <w:t>: Uncheck the Multi-node toggle</w:t>
      </w:r>
    </w:p>
    <w:p w14:paraId="49B6346C" w14:textId="77777777" w:rsidR="004D0639" w:rsidRPr="005F19B0" w:rsidRDefault="004D0639" w:rsidP="001E2598">
      <w:pPr>
        <w:pStyle w:val="Title"/>
        <w:ind w:left="72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2.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Check folder structure</w:t>
      </w:r>
      <w:r w:rsidRPr="005F19B0">
        <w:rPr>
          <w:rFonts w:cs="Arial"/>
          <w:spacing w:val="0"/>
          <w:sz w:val="26"/>
          <w:szCs w:val="26"/>
          <w:lang w:val="en-IN"/>
        </w:rPr>
        <w:t xml:space="preserve">: Do you </w:t>
      </w:r>
      <w:proofErr w:type="gramStart"/>
      <w:r w:rsidRPr="005F19B0">
        <w:rPr>
          <w:rFonts w:cs="Arial"/>
          <w:spacing w:val="0"/>
          <w:sz w:val="26"/>
          <w:szCs w:val="26"/>
          <w:lang w:val="en-IN"/>
        </w:rPr>
        <w:t>actually have</w:t>
      </w:r>
      <w:proofErr w:type="gramEnd"/>
      <w:r w:rsidRPr="005F19B0">
        <w:rPr>
          <w:rFonts w:cs="Arial"/>
          <w:spacing w:val="0"/>
          <w:sz w:val="26"/>
          <w:szCs w:val="26"/>
          <w:lang w:val="en-IN"/>
        </w:rPr>
        <w:t xml:space="preserve"> n1/, n2/, n3/ subfolders?</w:t>
      </w:r>
    </w:p>
    <w:p w14:paraId="6E05EBA6" w14:textId="77777777" w:rsidR="004D0639" w:rsidRDefault="004D0639" w:rsidP="001E2598">
      <w:pPr>
        <w:pStyle w:val="Title"/>
        <w:ind w:left="72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3.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If yes</w:t>
      </w:r>
      <w:r w:rsidRPr="005F19B0">
        <w:rPr>
          <w:rFonts w:cs="Arial"/>
          <w:spacing w:val="0"/>
          <w:sz w:val="26"/>
          <w:szCs w:val="26"/>
          <w:lang w:val="en-IN"/>
        </w:rPr>
        <w:t>: Make sure each subfolder contains log files</w:t>
      </w:r>
    </w:p>
    <w:p w14:paraId="56237122" w14:textId="77777777" w:rsidR="001E2598" w:rsidRPr="005F19B0" w:rsidRDefault="001E2598" w:rsidP="001E2598">
      <w:pPr>
        <w:rPr>
          <w:lang w:val="en-IN"/>
        </w:rPr>
      </w:pPr>
    </w:p>
    <w:p w14:paraId="0795A4F8" w14:textId="77777777" w:rsidR="001E2598" w:rsidRDefault="001E2598" w:rsidP="008F31E0">
      <w:pPr>
        <w:pStyle w:val="Title"/>
        <w:rPr>
          <w:rFonts w:cs="Arial"/>
          <w:spacing w:val="0"/>
          <w:sz w:val="32"/>
          <w:szCs w:val="32"/>
          <w:lang w:val="en-IN"/>
        </w:rPr>
      </w:pPr>
    </w:p>
    <w:p w14:paraId="742E2607" w14:textId="7BA816B6" w:rsidR="004D0639" w:rsidRDefault="004D0639" w:rsidP="00AC0A86">
      <w:pPr>
        <w:pStyle w:val="Title"/>
        <w:numPr>
          <w:ilvl w:val="1"/>
          <w:numId w:val="48"/>
        </w:numPr>
        <w:rPr>
          <w:rFonts w:cs="Arial"/>
          <w:spacing w:val="0"/>
          <w:sz w:val="32"/>
          <w:szCs w:val="32"/>
          <w:lang w:val="en-IN"/>
        </w:rPr>
      </w:pPr>
      <w:r w:rsidRPr="005F19B0">
        <w:rPr>
          <w:rFonts w:cs="Arial"/>
          <w:spacing w:val="0"/>
          <w:sz w:val="32"/>
          <w:szCs w:val="32"/>
          <w:lang w:val="en-IN"/>
        </w:rPr>
        <w:t>RCA Engine Problems</w:t>
      </w:r>
    </w:p>
    <w:p w14:paraId="24340B74" w14:textId="77777777" w:rsidR="00AC0A86" w:rsidRPr="00AC0A86" w:rsidRDefault="00AC0A86" w:rsidP="00AC0A86">
      <w:pPr>
        <w:rPr>
          <w:lang w:val="en-IN"/>
        </w:rPr>
      </w:pPr>
    </w:p>
    <w:p w14:paraId="2975DBF2" w14:textId="320B159C" w:rsidR="004D0639" w:rsidRDefault="004D0639" w:rsidP="001E2598">
      <w:pPr>
        <w:pStyle w:val="Title"/>
        <w:numPr>
          <w:ilvl w:val="0"/>
          <w:numId w:val="132"/>
        </w:numPr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"No passenger data found"</w:t>
      </w:r>
    </w:p>
    <w:p w14:paraId="5A25124B" w14:textId="77777777" w:rsidR="001E2598" w:rsidRPr="005F19B0" w:rsidRDefault="001E2598" w:rsidP="001E2598">
      <w:pPr>
        <w:rPr>
          <w:lang w:val="en-IN"/>
        </w:rPr>
      </w:pPr>
    </w:p>
    <w:p w14:paraId="2983A111" w14:textId="77777777" w:rsidR="004D0639" w:rsidRPr="005F19B0" w:rsidRDefault="004D0639" w:rsidP="001E2598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What you see</w:t>
      </w:r>
      <w:r w:rsidRPr="005F19B0">
        <w:rPr>
          <w:rFonts w:cs="Arial"/>
          <w:spacing w:val="0"/>
          <w:sz w:val="26"/>
          <w:szCs w:val="26"/>
          <w:lang w:val="en-IN"/>
        </w:rPr>
        <w:t>: Processing completes but no statistics shown</w:t>
      </w:r>
    </w:p>
    <w:p w14:paraId="39C6CDF6" w14:textId="77777777" w:rsidR="004D0639" w:rsidRPr="005F19B0" w:rsidRDefault="004D0639" w:rsidP="001E2598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What it means</w:t>
      </w:r>
      <w:r w:rsidRPr="005F19B0">
        <w:rPr>
          <w:rFonts w:cs="Arial"/>
          <w:spacing w:val="0"/>
          <w:sz w:val="26"/>
          <w:szCs w:val="26"/>
          <w:lang w:val="en-IN"/>
        </w:rPr>
        <w:t>: System didn't find expected passenger data files</w:t>
      </w:r>
    </w:p>
    <w:p w14:paraId="1AD82678" w14:textId="77777777" w:rsidR="004D0639" w:rsidRDefault="004D0639" w:rsidP="001E2598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How to fix it</w:t>
      </w:r>
      <w:r w:rsidRPr="005F19B0">
        <w:rPr>
          <w:rFonts w:cs="Arial"/>
          <w:spacing w:val="0"/>
          <w:sz w:val="26"/>
          <w:szCs w:val="26"/>
          <w:lang w:val="en-IN"/>
        </w:rPr>
        <w:t>:</w:t>
      </w:r>
    </w:p>
    <w:p w14:paraId="718C290C" w14:textId="77777777" w:rsidR="00AC0A86" w:rsidRPr="005F19B0" w:rsidRDefault="00AC0A86" w:rsidP="00AC0A86">
      <w:pPr>
        <w:rPr>
          <w:lang w:val="en-IN"/>
        </w:rPr>
      </w:pPr>
    </w:p>
    <w:p w14:paraId="714883BC" w14:textId="77777777" w:rsidR="004D0639" w:rsidRPr="005F19B0" w:rsidRDefault="004D0639" w:rsidP="00AC0A86">
      <w:pPr>
        <w:pStyle w:val="Title"/>
        <w:ind w:left="360" w:firstLine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1.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Check your folder</w:t>
      </w:r>
      <w:r w:rsidRPr="005F19B0">
        <w:rPr>
          <w:rFonts w:cs="Arial"/>
          <w:spacing w:val="0"/>
          <w:sz w:val="26"/>
          <w:szCs w:val="26"/>
          <w:lang w:val="en-IN"/>
        </w:rPr>
        <w:t>: Look for files named like:</w:t>
      </w:r>
    </w:p>
    <w:p w14:paraId="05F2C1B4" w14:textId="496A0FC8" w:rsidR="004D0639" w:rsidRPr="005F19B0" w:rsidRDefault="001E2598" w:rsidP="00AC0A86">
      <w:pPr>
        <w:pStyle w:val="Title"/>
        <w:numPr>
          <w:ilvl w:val="1"/>
          <w:numId w:val="132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I</w:t>
      </w:r>
      <w:r w:rsidR="004D0639" w:rsidRPr="005F19B0">
        <w:rPr>
          <w:rFonts w:cs="Arial"/>
          <w:spacing w:val="0"/>
          <w:sz w:val="26"/>
          <w:szCs w:val="26"/>
          <w:lang w:val="en-IN"/>
        </w:rPr>
        <w:t>nput</w:t>
      </w:r>
      <w:r>
        <w:rPr>
          <w:rFonts w:cs="Arial"/>
          <w:spacing w:val="0"/>
          <w:sz w:val="26"/>
          <w:szCs w:val="26"/>
          <w:lang w:val="en-IN"/>
        </w:rPr>
        <w:t>*</w:t>
      </w:r>
      <w:r w:rsidR="004D0639" w:rsidRPr="005F19B0">
        <w:rPr>
          <w:rFonts w:cs="Arial"/>
          <w:spacing w:val="0"/>
          <w:sz w:val="26"/>
          <w:szCs w:val="26"/>
          <w:lang w:val="en-IN"/>
        </w:rPr>
        <w:t>.txt</w:t>
      </w:r>
    </w:p>
    <w:p w14:paraId="4CFDDA5A" w14:textId="2379E867" w:rsidR="004D0639" w:rsidRPr="005F19B0" w:rsidRDefault="001E2598" w:rsidP="00AC0A86">
      <w:pPr>
        <w:pStyle w:val="Title"/>
        <w:numPr>
          <w:ilvl w:val="1"/>
          <w:numId w:val="132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O</w:t>
      </w:r>
      <w:r w:rsidR="004D0639" w:rsidRPr="005F19B0">
        <w:rPr>
          <w:rFonts w:cs="Arial"/>
          <w:spacing w:val="0"/>
          <w:sz w:val="26"/>
          <w:szCs w:val="26"/>
          <w:lang w:val="en-IN"/>
        </w:rPr>
        <w:t>utput</w:t>
      </w:r>
      <w:r>
        <w:rPr>
          <w:rFonts w:cs="Arial"/>
          <w:spacing w:val="0"/>
          <w:sz w:val="26"/>
          <w:szCs w:val="26"/>
          <w:lang w:val="en-IN"/>
        </w:rPr>
        <w:t>*</w:t>
      </w:r>
      <w:r w:rsidR="004D0639" w:rsidRPr="005F19B0">
        <w:rPr>
          <w:rFonts w:cs="Arial"/>
          <w:spacing w:val="0"/>
          <w:sz w:val="26"/>
          <w:szCs w:val="26"/>
          <w:lang w:val="en-IN"/>
        </w:rPr>
        <w:t>.txt</w:t>
      </w:r>
    </w:p>
    <w:p w14:paraId="41AE7EDE" w14:textId="77777777" w:rsidR="004D0639" w:rsidRPr="005F19B0" w:rsidRDefault="004D0639" w:rsidP="00AC0A86">
      <w:pPr>
        <w:pStyle w:val="Title"/>
        <w:numPr>
          <w:ilvl w:val="1"/>
          <w:numId w:val="132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passenger_api_input.txt</w:t>
      </w:r>
    </w:p>
    <w:p w14:paraId="5E45F21F" w14:textId="77777777" w:rsidR="004D0639" w:rsidRPr="005F19B0" w:rsidRDefault="004D0639" w:rsidP="00AC0A86">
      <w:pPr>
        <w:pStyle w:val="Title"/>
        <w:numPr>
          <w:ilvl w:val="1"/>
          <w:numId w:val="132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Any files with passenger data</w:t>
      </w:r>
    </w:p>
    <w:p w14:paraId="3C66898C" w14:textId="77777777" w:rsidR="004D0639" w:rsidRPr="005F19B0" w:rsidRDefault="004D0639" w:rsidP="00AC0A86">
      <w:pPr>
        <w:pStyle w:val="Title"/>
        <w:ind w:left="72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2.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Try different Data Type</w:t>
      </w:r>
      <w:r w:rsidRPr="005F19B0">
        <w:rPr>
          <w:rFonts w:cs="Arial"/>
          <w:spacing w:val="0"/>
          <w:sz w:val="26"/>
          <w:szCs w:val="26"/>
          <w:lang w:val="en-IN"/>
        </w:rPr>
        <w:t>: Switch between API/Passenger/Crew</w:t>
      </w:r>
    </w:p>
    <w:p w14:paraId="44B7841E" w14:textId="77777777" w:rsidR="004D0639" w:rsidRPr="005F19B0" w:rsidRDefault="004D0639" w:rsidP="00AC0A86">
      <w:pPr>
        <w:pStyle w:val="Title"/>
        <w:ind w:left="72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3.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Check "Files Processed" list</w:t>
      </w:r>
      <w:r w:rsidRPr="005F19B0">
        <w:rPr>
          <w:rFonts w:cs="Arial"/>
          <w:spacing w:val="0"/>
          <w:sz w:val="26"/>
          <w:szCs w:val="26"/>
          <w:lang w:val="en-IN"/>
        </w:rPr>
        <w:t>: See what files the system found</w:t>
      </w:r>
    </w:p>
    <w:p w14:paraId="4F545EF2" w14:textId="77777777" w:rsidR="004D0639" w:rsidRDefault="004D0639" w:rsidP="00AC0A86">
      <w:pPr>
        <w:pStyle w:val="Title"/>
        <w:ind w:left="72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4.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Verify file content</w:t>
      </w:r>
      <w:r w:rsidRPr="005F19B0">
        <w:rPr>
          <w:rFonts w:cs="Arial"/>
          <w:spacing w:val="0"/>
          <w:sz w:val="26"/>
          <w:szCs w:val="26"/>
          <w:lang w:val="en-IN"/>
        </w:rPr>
        <w:t>: Open a file in Notepad - does it have passenger names?</w:t>
      </w:r>
    </w:p>
    <w:p w14:paraId="18CDF2B0" w14:textId="77777777" w:rsidR="001E2598" w:rsidRPr="005F19B0" w:rsidRDefault="001E2598" w:rsidP="001E2598">
      <w:pPr>
        <w:rPr>
          <w:lang w:val="en-IN"/>
        </w:rPr>
      </w:pPr>
    </w:p>
    <w:p w14:paraId="72CB40E7" w14:textId="318774F3" w:rsidR="004D0639" w:rsidRDefault="004D0639" w:rsidP="001E2598">
      <w:pPr>
        <w:pStyle w:val="Title"/>
        <w:numPr>
          <w:ilvl w:val="0"/>
          <w:numId w:val="132"/>
        </w:numPr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"Excel export failed"</w:t>
      </w:r>
    </w:p>
    <w:p w14:paraId="1D06937B" w14:textId="77777777" w:rsidR="001E2598" w:rsidRPr="005F19B0" w:rsidRDefault="001E2598" w:rsidP="001E2598">
      <w:pPr>
        <w:rPr>
          <w:lang w:val="en-IN"/>
        </w:rPr>
      </w:pPr>
    </w:p>
    <w:p w14:paraId="7A85D9B2" w14:textId="77777777" w:rsidR="004D0639" w:rsidRPr="005F19B0" w:rsidRDefault="004D0639" w:rsidP="001E2598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What you see</w:t>
      </w:r>
      <w:r w:rsidRPr="005F19B0">
        <w:rPr>
          <w:rFonts w:cs="Arial"/>
          <w:spacing w:val="0"/>
          <w:sz w:val="26"/>
          <w:szCs w:val="26"/>
          <w:lang w:val="en-IN"/>
        </w:rPr>
        <w:t>: Error when clicking "Export to Excel"</w:t>
      </w:r>
    </w:p>
    <w:p w14:paraId="7BFD848F" w14:textId="77777777" w:rsidR="004D0639" w:rsidRPr="005F19B0" w:rsidRDefault="004D0639" w:rsidP="001E2598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Most common causes</w:t>
      </w:r>
      <w:r w:rsidRPr="005F19B0">
        <w:rPr>
          <w:rFonts w:cs="Arial"/>
          <w:spacing w:val="0"/>
          <w:sz w:val="26"/>
          <w:szCs w:val="26"/>
          <w:lang w:val="en-IN"/>
        </w:rPr>
        <w:t>: File permissions or Excel conflicts</w:t>
      </w:r>
    </w:p>
    <w:p w14:paraId="47D36EBD" w14:textId="77777777" w:rsidR="004D0639" w:rsidRDefault="004D0639" w:rsidP="001E2598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How to fix it</w:t>
      </w:r>
      <w:r w:rsidRPr="005F19B0">
        <w:rPr>
          <w:rFonts w:cs="Arial"/>
          <w:spacing w:val="0"/>
          <w:sz w:val="26"/>
          <w:szCs w:val="26"/>
          <w:lang w:val="en-IN"/>
        </w:rPr>
        <w:t>:</w:t>
      </w:r>
    </w:p>
    <w:p w14:paraId="0FAA0B89" w14:textId="77777777" w:rsidR="00AC0A86" w:rsidRPr="005F19B0" w:rsidRDefault="00AC0A86" w:rsidP="00AC0A86">
      <w:pPr>
        <w:rPr>
          <w:lang w:val="en-IN"/>
        </w:rPr>
      </w:pPr>
    </w:p>
    <w:p w14:paraId="154C2E31" w14:textId="77777777" w:rsidR="004D0639" w:rsidRPr="005F19B0" w:rsidRDefault="004D0639" w:rsidP="00AC0A86">
      <w:pPr>
        <w:pStyle w:val="Title"/>
        <w:ind w:left="72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1.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Close Excel</w:t>
      </w:r>
      <w:r w:rsidRPr="005F19B0">
        <w:rPr>
          <w:rFonts w:cs="Arial"/>
          <w:spacing w:val="0"/>
          <w:sz w:val="26"/>
          <w:szCs w:val="26"/>
          <w:lang w:val="en-IN"/>
        </w:rPr>
        <w:t>: If you have Excel open with a file named the same way</w:t>
      </w:r>
    </w:p>
    <w:p w14:paraId="2694C600" w14:textId="77777777" w:rsidR="004D0639" w:rsidRPr="005F19B0" w:rsidRDefault="004D0639" w:rsidP="00AC0A86">
      <w:pPr>
        <w:pStyle w:val="Title"/>
        <w:ind w:left="72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2.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Check permissions</w:t>
      </w:r>
      <w:r w:rsidRPr="005F19B0">
        <w:rPr>
          <w:rFonts w:cs="Arial"/>
          <w:spacing w:val="0"/>
          <w:sz w:val="26"/>
          <w:szCs w:val="26"/>
          <w:lang w:val="en-IN"/>
        </w:rPr>
        <w:t>: Can you create files in that folder normally?</w:t>
      </w:r>
    </w:p>
    <w:p w14:paraId="347CAA51" w14:textId="77777777" w:rsidR="004D0639" w:rsidRPr="005F19B0" w:rsidRDefault="004D0639" w:rsidP="00AC0A86">
      <w:pPr>
        <w:pStyle w:val="Title"/>
        <w:ind w:left="72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3.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Try different location</w:t>
      </w:r>
      <w:r w:rsidRPr="005F19B0">
        <w:rPr>
          <w:rFonts w:cs="Arial"/>
          <w:spacing w:val="0"/>
          <w:sz w:val="26"/>
          <w:szCs w:val="26"/>
          <w:lang w:val="en-IN"/>
        </w:rPr>
        <w:t>: Browse to your Desktop or Documents</w:t>
      </w:r>
    </w:p>
    <w:p w14:paraId="2D9EC7BC" w14:textId="77777777" w:rsidR="004D0639" w:rsidRDefault="004D0639" w:rsidP="00AC0A86">
      <w:pPr>
        <w:pStyle w:val="Title"/>
        <w:ind w:left="72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4.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Check disk space</w:t>
      </w:r>
      <w:r w:rsidRPr="005F19B0">
        <w:rPr>
          <w:rFonts w:cs="Arial"/>
          <w:spacing w:val="0"/>
          <w:sz w:val="26"/>
          <w:szCs w:val="26"/>
          <w:lang w:val="en-IN"/>
        </w:rPr>
        <w:t>: Make sure you have space for the report file</w:t>
      </w:r>
    </w:p>
    <w:p w14:paraId="68A57E77" w14:textId="77777777" w:rsidR="001E2598" w:rsidRPr="005F19B0" w:rsidRDefault="001E2598" w:rsidP="001E2598">
      <w:pPr>
        <w:rPr>
          <w:lang w:val="en-IN"/>
        </w:rPr>
      </w:pPr>
    </w:p>
    <w:p w14:paraId="3F6136C3" w14:textId="17E0B24A" w:rsidR="004D0639" w:rsidRDefault="004D0639" w:rsidP="00AC0A86">
      <w:pPr>
        <w:pStyle w:val="Title"/>
        <w:numPr>
          <w:ilvl w:val="0"/>
          <w:numId w:val="132"/>
        </w:numPr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"All passengers showing as duplicates"</w:t>
      </w:r>
    </w:p>
    <w:p w14:paraId="044CE5A0" w14:textId="77777777" w:rsidR="00AC0A86" w:rsidRPr="005F19B0" w:rsidRDefault="00AC0A86" w:rsidP="00AC0A86">
      <w:pPr>
        <w:rPr>
          <w:lang w:val="en-IN"/>
        </w:rPr>
      </w:pPr>
    </w:p>
    <w:p w14:paraId="0F7EAAEA" w14:textId="77777777" w:rsidR="004D0639" w:rsidRPr="005F19B0" w:rsidRDefault="004D0639" w:rsidP="00AC0A86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What you see</w:t>
      </w:r>
      <w:r w:rsidRPr="005F19B0">
        <w:rPr>
          <w:rFonts w:cs="Arial"/>
          <w:spacing w:val="0"/>
          <w:sz w:val="26"/>
          <w:szCs w:val="26"/>
          <w:lang w:val="en-IN"/>
        </w:rPr>
        <w:t>: Duplicate count equals total passengers</w:t>
      </w:r>
    </w:p>
    <w:p w14:paraId="096F7ED8" w14:textId="77777777" w:rsidR="004D0639" w:rsidRPr="005F19B0" w:rsidRDefault="004D0639" w:rsidP="00AC0A86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What it means</w:t>
      </w:r>
      <w:r w:rsidRPr="005F19B0">
        <w:rPr>
          <w:rFonts w:cs="Arial"/>
          <w:spacing w:val="0"/>
          <w:sz w:val="26"/>
          <w:szCs w:val="26"/>
          <w:lang w:val="en-IN"/>
        </w:rPr>
        <w:t>: Data format might be causing false duplicates</w:t>
      </w:r>
    </w:p>
    <w:p w14:paraId="1561E1EA" w14:textId="77777777" w:rsidR="004D0639" w:rsidRDefault="004D0639" w:rsidP="00AC0A86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How to investigate</w:t>
      </w:r>
      <w:r w:rsidRPr="005F19B0">
        <w:rPr>
          <w:rFonts w:cs="Arial"/>
          <w:spacing w:val="0"/>
          <w:sz w:val="26"/>
          <w:szCs w:val="26"/>
          <w:lang w:val="en-IN"/>
        </w:rPr>
        <w:t>:</w:t>
      </w:r>
    </w:p>
    <w:p w14:paraId="5A9E9219" w14:textId="77777777" w:rsidR="00AC0A86" w:rsidRPr="005F19B0" w:rsidRDefault="00AC0A86" w:rsidP="00AC0A86">
      <w:pPr>
        <w:rPr>
          <w:lang w:val="en-IN"/>
        </w:rPr>
      </w:pPr>
    </w:p>
    <w:p w14:paraId="67247F62" w14:textId="77777777" w:rsidR="004D0639" w:rsidRPr="005F19B0" w:rsidRDefault="004D0639" w:rsidP="00AC0A86">
      <w:pPr>
        <w:pStyle w:val="Title"/>
        <w:ind w:left="72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1.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Look at Duplicate Passengers table</w:t>
      </w:r>
      <w:r w:rsidRPr="005F19B0">
        <w:rPr>
          <w:rFonts w:cs="Arial"/>
          <w:spacing w:val="0"/>
          <w:sz w:val="26"/>
          <w:szCs w:val="26"/>
          <w:lang w:val="en-IN"/>
        </w:rPr>
        <w:t>: What do the entries look like?</w:t>
      </w:r>
    </w:p>
    <w:p w14:paraId="7E37C756" w14:textId="77777777" w:rsidR="004D0639" w:rsidRPr="005F19B0" w:rsidRDefault="004D0639" w:rsidP="00AC0A86">
      <w:pPr>
        <w:pStyle w:val="Title"/>
        <w:ind w:left="72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2.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Check for extra spaces</w:t>
      </w:r>
      <w:r w:rsidRPr="005F19B0">
        <w:rPr>
          <w:rFonts w:cs="Arial"/>
          <w:spacing w:val="0"/>
          <w:sz w:val="26"/>
          <w:szCs w:val="26"/>
          <w:lang w:val="en-IN"/>
        </w:rPr>
        <w:t>: Sometimes "John Smith" vs "John Smith " (extra space)</w:t>
      </w:r>
    </w:p>
    <w:p w14:paraId="3CE72E4C" w14:textId="77777777" w:rsidR="004D0639" w:rsidRPr="005F19B0" w:rsidRDefault="004D0639" w:rsidP="00AC0A86">
      <w:pPr>
        <w:pStyle w:val="Title"/>
        <w:ind w:left="72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3.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Date format issues</w:t>
      </w:r>
      <w:r w:rsidRPr="005F19B0">
        <w:rPr>
          <w:rFonts w:cs="Arial"/>
          <w:spacing w:val="0"/>
          <w:sz w:val="26"/>
          <w:szCs w:val="26"/>
          <w:lang w:val="en-IN"/>
        </w:rPr>
        <w:t>: Different date formats might cause duplicates</w:t>
      </w:r>
    </w:p>
    <w:p w14:paraId="0BE7DD6C" w14:textId="77777777" w:rsidR="004D0639" w:rsidRDefault="004D0639" w:rsidP="00AC0A86">
      <w:pPr>
        <w:pStyle w:val="Title"/>
        <w:ind w:left="72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4.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Ask for help</w:t>
      </w:r>
      <w:r w:rsidRPr="005F19B0">
        <w:rPr>
          <w:rFonts w:cs="Arial"/>
          <w:spacing w:val="0"/>
          <w:sz w:val="26"/>
          <w:szCs w:val="26"/>
          <w:lang w:val="en-IN"/>
        </w:rPr>
        <w:t>: This might need L3 analyst or developer investigation</w:t>
      </w:r>
    </w:p>
    <w:p w14:paraId="7CD62044" w14:textId="77777777" w:rsidR="008F31E0" w:rsidRDefault="008F31E0" w:rsidP="008F31E0">
      <w:pPr>
        <w:rPr>
          <w:lang w:val="en-IN"/>
        </w:rPr>
      </w:pPr>
    </w:p>
    <w:p w14:paraId="5BA97AFA" w14:textId="77777777" w:rsidR="008F31E0" w:rsidRDefault="008F31E0" w:rsidP="008F31E0">
      <w:pPr>
        <w:rPr>
          <w:lang w:val="en-IN"/>
        </w:rPr>
      </w:pPr>
    </w:p>
    <w:p w14:paraId="14BA392D" w14:textId="77777777" w:rsidR="008F31E0" w:rsidRPr="008F31E0" w:rsidRDefault="008F31E0" w:rsidP="008F31E0">
      <w:pPr>
        <w:rPr>
          <w:lang w:val="en-IN"/>
        </w:rPr>
      </w:pPr>
    </w:p>
    <w:p w14:paraId="6C1F2E63" w14:textId="77777777" w:rsidR="00AC0A86" w:rsidRPr="005F19B0" w:rsidRDefault="00AC0A86" w:rsidP="00AC0A86">
      <w:pPr>
        <w:rPr>
          <w:lang w:val="en-IN"/>
        </w:rPr>
      </w:pPr>
    </w:p>
    <w:p w14:paraId="59263A78" w14:textId="0A9102BF" w:rsidR="004D0639" w:rsidRDefault="004D0639" w:rsidP="00AC0A86">
      <w:pPr>
        <w:pStyle w:val="Title"/>
        <w:numPr>
          <w:ilvl w:val="1"/>
          <w:numId w:val="48"/>
        </w:numPr>
        <w:rPr>
          <w:rFonts w:cs="Arial"/>
          <w:spacing w:val="0"/>
          <w:sz w:val="32"/>
          <w:szCs w:val="32"/>
          <w:lang w:val="en-IN"/>
        </w:rPr>
      </w:pPr>
      <w:r w:rsidRPr="005F19B0">
        <w:rPr>
          <w:rFonts w:cs="Arial"/>
          <w:spacing w:val="0"/>
          <w:sz w:val="32"/>
          <w:szCs w:val="32"/>
          <w:lang w:val="en-IN"/>
        </w:rPr>
        <w:lastRenderedPageBreak/>
        <w:t>Performance Issues</w:t>
      </w:r>
    </w:p>
    <w:p w14:paraId="18017277" w14:textId="77777777" w:rsidR="00AC0A86" w:rsidRPr="00AC0A86" w:rsidRDefault="00AC0A86" w:rsidP="00AC0A86">
      <w:pPr>
        <w:rPr>
          <w:lang w:val="en-IN"/>
        </w:rPr>
      </w:pPr>
    </w:p>
    <w:p w14:paraId="2A9DFD50" w14:textId="3B0286FE" w:rsidR="004D0639" w:rsidRDefault="004D0639" w:rsidP="00AC0A86">
      <w:pPr>
        <w:pStyle w:val="Title"/>
        <w:numPr>
          <w:ilvl w:val="0"/>
          <w:numId w:val="132"/>
        </w:numPr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"Everything is running really slowly"</w:t>
      </w:r>
    </w:p>
    <w:p w14:paraId="23022DEB" w14:textId="77777777" w:rsidR="00AC0A86" w:rsidRPr="005F19B0" w:rsidRDefault="00AC0A86" w:rsidP="00AC0A86">
      <w:pPr>
        <w:rPr>
          <w:lang w:val="en-IN"/>
        </w:rPr>
      </w:pPr>
    </w:p>
    <w:p w14:paraId="0A0BB93D" w14:textId="77777777" w:rsidR="004D0639" w:rsidRPr="005F19B0" w:rsidRDefault="004D0639" w:rsidP="00AC0A86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What you see</w:t>
      </w:r>
      <w:r w:rsidRPr="005F19B0">
        <w:rPr>
          <w:rFonts w:cs="Arial"/>
          <w:spacing w:val="0"/>
          <w:sz w:val="26"/>
          <w:szCs w:val="26"/>
          <w:lang w:val="en-IN"/>
        </w:rPr>
        <w:t>: Operations taking much longer than expected</w:t>
      </w:r>
    </w:p>
    <w:p w14:paraId="7ECDFE19" w14:textId="77777777" w:rsidR="004D0639" w:rsidRPr="005F19B0" w:rsidRDefault="004D0639" w:rsidP="00AC0A86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Possible causes</w:t>
      </w:r>
      <w:r w:rsidRPr="005F19B0">
        <w:rPr>
          <w:rFonts w:cs="Arial"/>
          <w:spacing w:val="0"/>
          <w:sz w:val="26"/>
          <w:szCs w:val="26"/>
          <w:lang w:val="en-IN"/>
        </w:rPr>
        <w:t>: Large files, low memory, or background processes</w:t>
      </w:r>
    </w:p>
    <w:p w14:paraId="3F99F3FA" w14:textId="77777777" w:rsidR="004D0639" w:rsidRDefault="004D0639" w:rsidP="00AC0A86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How to improve performance</w:t>
      </w:r>
      <w:r w:rsidRPr="005F19B0">
        <w:rPr>
          <w:rFonts w:cs="Arial"/>
          <w:spacing w:val="0"/>
          <w:sz w:val="26"/>
          <w:szCs w:val="26"/>
          <w:lang w:val="en-IN"/>
        </w:rPr>
        <w:t>:</w:t>
      </w:r>
    </w:p>
    <w:p w14:paraId="1D325039" w14:textId="77777777" w:rsidR="00AC0A86" w:rsidRPr="005F19B0" w:rsidRDefault="00AC0A86" w:rsidP="00AC0A86">
      <w:pPr>
        <w:rPr>
          <w:lang w:val="en-IN"/>
        </w:rPr>
      </w:pPr>
    </w:p>
    <w:p w14:paraId="10319112" w14:textId="77777777" w:rsidR="004D0639" w:rsidRPr="005F19B0" w:rsidRDefault="004D0639" w:rsidP="00AC0A86">
      <w:pPr>
        <w:pStyle w:val="Title"/>
        <w:ind w:left="72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1.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Close other applications</w:t>
      </w:r>
      <w:r w:rsidRPr="005F19B0">
        <w:rPr>
          <w:rFonts w:cs="Arial"/>
          <w:spacing w:val="0"/>
          <w:sz w:val="26"/>
          <w:szCs w:val="26"/>
          <w:lang w:val="en-IN"/>
        </w:rPr>
        <w:t>: Free up memory for L3 Engine</w:t>
      </w:r>
    </w:p>
    <w:p w14:paraId="58970B72" w14:textId="77777777" w:rsidR="004D0639" w:rsidRPr="005F19B0" w:rsidRDefault="004D0639" w:rsidP="00AC0A86">
      <w:pPr>
        <w:pStyle w:val="Title"/>
        <w:ind w:left="72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2.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Check file sizes</w:t>
      </w:r>
      <w:r w:rsidRPr="005F19B0">
        <w:rPr>
          <w:rFonts w:cs="Arial"/>
          <w:spacing w:val="0"/>
          <w:sz w:val="26"/>
          <w:szCs w:val="26"/>
          <w:lang w:val="en-IN"/>
        </w:rPr>
        <w:t>: Very large log files take longer to process</w:t>
      </w:r>
    </w:p>
    <w:p w14:paraId="359EFF30" w14:textId="77777777" w:rsidR="004D0639" w:rsidRPr="005F19B0" w:rsidRDefault="004D0639" w:rsidP="00AC0A86">
      <w:pPr>
        <w:pStyle w:val="Title"/>
        <w:ind w:left="72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3.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Be patient</w:t>
      </w:r>
      <w:r w:rsidRPr="005F19B0">
        <w:rPr>
          <w:rFonts w:cs="Arial"/>
          <w:spacing w:val="0"/>
          <w:sz w:val="26"/>
          <w:szCs w:val="26"/>
          <w:lang w:val="en-IN"/>
        </w:rPr>
        <w:t>: Complex investigations can take 15-20 minutes</w:t>
      </w:r>
    </w:p>
    <w:p w14:paraId="2FB0A80F" w14:textId="77777777" w:rsidR="004D0639" w:rsidRDefault="004D0639" w:rsidP="00AC0A86">
      <w:pPr>
        <w:pStyle w:val="Title"/>
        <w:ind w:left="72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4.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Restart application</w:t>
      </w:r>
      <w:r w:rsidRPr="005F19B0">
        <w:rPr>
          <w:rFonts w:cs="Arial"/>
          <w:spacing w:val="0"/>
          <w:sz w:val="26"/>
          <w:szCs w:val="26"/>
          <w:lang w:val="en-IN"/>
        </w:rPr>
        <w:t>: Close and reopen L3 Engine if it seems stuck</w:t>
      </w:r>
    </w:p>
    <w:p w14:paraId="559F0C12" w14:textId="77777777" w:rsidR="00AC0A86" w:rsidRDefault="00AC0A86" w:rsidP="00AC0A86">
      <w:pPr>
        <w:rPr>
          <w:lang w:val="en-IN"/>
        </w:rPr>
      </w:pPr>
    </w:p>
    <w:p w14:paraId="5967F5D9" w14:textId="77777777" w:rsidR="00AC0A86" w:rsidRPr="005F19B0" w:rsidRDefault="00AC0A86" w:rsidP="00AC0A86">
      <w:pPr>
        <w:rPr>
          <w:lang w:val="en-IN"/>
        </w:rPr>
      </w:pPr>
    </w:p>
    <w:p w14:paraId="272C1633" w14:textId="6BCA19C2" w:rsidR="004D0639" w:rsidRDefault="004D0639" w:rsidP="00AC0A86">
      <w:pPr>
        <w:pStyle w:val="Title"/>
        <w:numPr>
          <w:ilvl w:val="0"/>
          <w:numId w:val="132"/>
        </w:numPr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 xml:space="preserve">"Log extraction taking over </w:t>
      </w:r>
      <w:r w:rsidR="00AC0A86">
        <w:rPr>
          <w:rFonts w:cs="Arial"/>
          <w:b/>
          <w:bCs/>
          <w:spacing w:val="0"/>
          <w:sz w:val="26"/>
          <w:szCs w:val="26"/>
          <w:lang w:val="en-IN"/>
        </w:rPr>
        <w:t>1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0 minutes"</w:t>
      </w:r>
    </w:p>
    <w:p w14:paraId="679A63B3" w14:textId="77777777" w:rsidR="00AC0A86" w:rsidRPr="005F19B0" w:rsidRDefault="00AC0A86" w:rsidP="00AC0A86">
      <w:pPr>
        <w:rPr>
          <w:lang w:val="en-IN"/>
        </w:rPr>
      </w:pPr>
    </w:p>
    <w:p w14:paraId="615C78B1" w14:textId="77777777" w:rsidR="004D0639" w:rsidRDefault="004D0639" w:rsidP="00AC0A86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What to do</w:t>
      </w:r>
      <w:r w:rsidRPr="005F19B0">
        <w:rPr>
          <w:rFonts w:cs="Arial"/>
          <w:spacing w:val="0"/>
          <w:sz w:val="26"/>
          <w:szCs w:val="26"/>
          <w:lang w:val="en-IN"/>
        </w:rPr>
        <w:t>:</w:t>
      </w:r>
    </w:p>
    <w:p w14:paraId="288EDE7E" w14:textId="77777777" w:rsidR="00AC0A86" w:rsidRPr="005F19B0" w:rsidRDefault="00AC0A86" w:rsidP="00AC0A86">
      <w:pPr>
        <w:rPr>
          <w:lang w:val="en-IN"/>
        </w:rPr>
      </w:pPr>
    </w:p>
    <w:p w14:paraId="338F1A29" w14:textId="77777777" w:rsidR="004D0639" w:rsidRPr="005F19B0" w:rsidRDefault="004D0639" w:rsidP="00AC0A86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1.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Check Azure DevOps</w:t>
      </w:r>
      <w:r w:rsidRPr="005F19B0">
        <w:rPr>
          <w:rFonts w:cs="Arial"/>
          <w:spacing w:val="0"/>
          <w:sz w:val="26"/>
          <w:szCs w:val="26"/>
          <w:lang w:val="en-IN"/>
        </w:rPr>
        <w:t>: Maybe the pipeline is busy</w:t>
      </w:r>
    </w:p>
    <w:p w14:paraId="13EB540A" w14:textId="77777777" w:rsidR="004D0639" w:rsidRPr="005F19B0" w:rsidRDefault="004D0639" w:rsidP="00AC0A86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2.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Don't cancel</w:t>
      </w:r>
      <w:r w:rsidRPr="005F19B0">
        <w:rPr>
          <w:rFonts w:cs="Arial"/>
          <w:spacing w:val="0"/>
          <w:sz w:val="26"/>
          <w:szCs w:val="26"/>
          <w:lang w:val="en-IN"/>
        </w:rPr>
        <w:t>: Unless you're sure it's stuck</w:t>
      </w:r>
    </w:p>
    <w:p w14:paraId="4603BF80" w14:textId="77777777" w:rsidR="004D0639" w:rsidRPr="005F19B0" w:rsidRDefault="004D0639" w:rsidP="00AC0A86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3.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Try during off-peak hours</w:t>
      </w:r>
      <w:r w:rsidRPr="005F19B0">
        <w:rPr>
          <w:rFonts w:cs="Arial"/>
          <w:spacing w:val="0"/>
          <w:sz w:val="26"/>
          <w:szCs w:val="26"/>
          <w:lang w:val="en-IN"/>
        </w:rPr>
        <w:t>: Early morning or late evening</w:t>
      </w:r>
    </w:p>
    <w:p w14:paraId="18D6705D" w14:textId="77777777" w:rsidR="004D0639" w:rsidRDefault="004D0639" w:rsidP="00AC0A86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4.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Contact Azure admin</w:t>
      </w:r>
      <w:r w:rsidRPr="005F19B0">
        <w:rPr>
          <w:rFonts w:cs="Arial"/>
          <w:spacing w:val="0"/>
          <w:sz w:val="26"/>
          <w:szCs w:val="26"/>
          <w:lang w:val="en-IN"/>
        </w:rPr>
        <w:t>: If it consistently takes too long</w:t>
      </w:r>
    </w:p>
    <w:p w14:paraId="23C2B921" w14:textId="77777777" w:rsidR="00873BB1" w:rsidRPr="00873BB1" w:rsidRDefault="00873BB1" w:rsidP="00873BB1">
      <w:pPr>
        <w:rPr>
          <w:lang w:val="en-IN"/>
        </w:rPr>
      </w:pPr>
    </w:p>
    <w:p w14:paraId="0E7695EA" w14:textId="77777777" w:rsidR="00AC0A86" w:rsidRPr="005F19B0" w:rsidRDefault="00AC0A86" w:rsidP="00AC0A86">
      <w:pPr>
        <w:rPr>
          <w:lang w:val="en-IN"/>
        </w:rPr>
      </w:pPr>
    </w:p>
    <w:p w14:paraId="2B458BEC" w14:textId="35AF3522" w:rsidR="00AC0A86" w:rsidRPr="00AC0A86" w:rsidRDefault="004D0639" w:rsidP="00AC0A86">
      <w:pPr>
        <w:pStyle w:val="Title"/>
        <w:numPr>
          <w:ilvl w:val="1"/>
          <w:numId w:val="48"/>
        </w:numPr>
        <w:rPr>
          <w:rFonts w:cs="Arial"/>
          <w:spacing w:val="0"/>
          <w:sz w:val="32"/>
          <w:szCs w:val="32"/>
          <w:lang w:val="en-IN"/>
        </w:rPr>
      </w:pPr>
      <w:r w:rsidRPr="005F19B0">
        <w:rPr>
          <w:rFonts w:cs="Arial"/>
          <w:spacing w:val="0"/>
          <w:sz w:val="32"/>
          <w:szCs w:val="32"/>
          <w:lang w:val="en-IN"/>
        </w:rPr>
        <w:t>Data Quality Red Flags</w:t>
      </w:r>
    </w:p>
    <w:p w14:paraId="27CF93A3" w14:textId="77777777" w:rsidR="00AC0A86" w:rsidRPr="005F19B0" w:rsidRDefault="00AC0A86" w:rsidP="00AC0A86">
      <w:pPr>
        <w:rPr>
          <w:lang w:val="en-IN"/>
        </w:rPr>
      </w:pPr>
    </w:p>
    <w:p w14:paraId="48C4C5DB" w14:textId="4CE15ACC" w:rsidR="004D0639" w:rsidRDefault="004D0639" w:rsidP="00AC0A86">
      <w:pPr>
        <w:pStyle w:val="Title"/>
        <w:numPr>
          <w:ilvl w:val="0"/>
          <w:numId w:val="138"/>
        </w:numPr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"Passenger names look weird"</w:t>
      </w:r>
    </w:p>
    <w:p w14:paraId="2EC1DF77" w14:textId="77777777" w:rsidR="00AC0A86" w:rsidRPr="005F19B0" w:rsidRDefault="00AC0A86" w:rsidP="00AC0A86">
      <w:pPr>
        <w:rPr>
          <w:lang w:val="en-IN"/>
        </w:rPr>
      </w:pPr>
    </w:p>
    <w:p w14:paraId="3FE749E3" w14:textId="77777777" w:rsidR="004D0639" w:rsidRPr="005F19B0" w:rsidRDefault="004D0639" w:rsidP="00AC0A86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Examples you might see</w:t>
      </w:r>
      <w:r w:rsidRPr="005F19B0">
        <w:rPr>
          <w:rFonts w:cs="Arial"/>
          <w:spacing w:val="0"/>
          <w:sz w:val="26"/>
          <w:szCs w:val="26"/>
          <w:lang w:val="en-IN"/>
        </w:rPr>
        <w:t>:</w:t>
      </w:r>
    </w:p>
    <w:p w14:paraId="270A4F73" w14:textId="77777777" w:rsidR="004D0639" w:rsidRPr="005F19B0" w:rsidRDefault="004D0639" w:rsidP="00AC0A86">
      <w:pPr>
        <w:pStyle w:val="Title"/>
        <w:numPr>
          <w:ilvl w:val="1"/>
          <w:numId w:val="138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Names like "</w:t>
      </w:r>
      <w:proofErr w:type="gramStart"/>
      <w:r w:rsidRPr="005F19B0">
        <w:rPr>
          <w:rFonts w:cs="Arial"/>
          <w:spacing w:val="0"/>
          <w:sz w:val="26"/>
          <w:szCs w:val="26"/>
          <w:lang w:val="en-IN"/>
        </w:rPr>
        <w:t>SMITH?JOHN</w:t>
      </w:r>
      <w:proofErr w:type="gramEnd"/>
      <w:r w:rsidRPr="005F19B0">
        <w:rPr>
          <w:rFonts w:cs="Arial"/>
          <w:spacing w:val="0"/>
          <w:sz w:val="26"/>
          <w:szCs w:val="26"/>
          <w:lang w:val="en-IN"/>
        </w:rPr>
        <w:t>" or "SM█TH JOHN"</w:t>
      </w:r>
    </w:p>
    <w:p w14:paraId="5196BB47" w14:textId="77777777" w:rsidR="004D0639" w:rsidRPr="005F19B0" w:rsidRDefault="004D0639" w:rsidP="00AC0A86">
      <w:pPr>
        <w:pStyle w:val="Title"/>
        <w:numPr>
          <w:ilvl w:val="1"/>
          <w:numId w:val="138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Empty names or just numbers</w:t>
      </w:r>
    </w:p>
    <w:p w14:paraId="1E9B7E18" w14:textId="77777777" w:rsidR="004D0639" w:rsidRDefault="004D0639" w:rsidP="00AC0A86">
      <w:pPr>
        <w:pStyle w:val="Title"/>
        <w:numPr>
          <w:ilvl w:val="1"/>
          <w:numId w:val="138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Very long names that seem corrupted</w:t>
      </w:r>
    </w:p>
    <w:p w14:paraId="77E1AEBF" w14:textId="77777777" w:rsidR="00AC0A86" w:rsidRPr="005F19B0" w:rsidRDefault="00AC0A86" w:rsidP="00AC0A86">
      <w:pPr>
        <w:rPr>
          <w:lang w:val="en-IN"/>
        </w:rPr>
      </w:pPr>
    </w:p>
    <w:p w14:paraId="4E411664" w14:textId="77777777" w:rsidR="004D0639" w:rsidRPr="005F19B0" w:rsidRDefault="004D0639" w:rsidP="00AC0A86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What this means</w:t>
      </w:r>
      <w:r w:rsidRPr="005F19B0">
        <w:rPr>
          <w:rFonts w:cs="Arial"/>
          <w:spacing w:val="0"/>
          <w:sz w:val="26"/>
          <w:szCs w:val="26"/>
          <w:lang w:val="en-IN"/>
        </w:rPr>
        <w:t>: Data encoding or corruption issues</w:t>
      </w:r>
    </w:p>
    <w:p w14:paraId="3204D298" w14:textId="77777777" w:rsidR="004D0639" w:rsidRDefault="004D0639" w:rsidP="00AC0A86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What to do</w:t>
      </w:r>
      <w:r w:rsidRPr="005F19B0">
        <w:rPr>
          <w:rFonts w:cs="Arial"/>
          <w:spacing w:val="0"/>
          <w:sz w:val="26"/>
          <w:szCs w:val="26"/>
          <w:lang w:val="en-IN"/>
        </w:rPr>
        <w:t>:</w:t>
      </w:r>
    </w:p>
    <w:p w14:paraId="35E89A96" w14:textId="77777777" w:rsidR="00AC0A86" w:rsidRPr="005F19B0" w:rsidRDefault="00AC0A86" w:rsidP="00AC0A86">
      <w:pPr>
        <w:rPr>
          <w:lang w:val="en-IN"/>
        </w:rPr>
      </w:pPr>
    </w:p>
    <w:p w14:paraId="7E0FEA01" w14:textId="77777777" w:rsidR="004D0639" w:rsidRPr="005F19B0" w:rsidRDefault="004D0639" w:rsidP="00AC0A86">
      <w:pPr>
        <w:pStyle w:val="Title"/>
        <w:ind w:left="72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1.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Document the issue</w:t>
      </w:r>
      <w:r w:rsidRPr="005F19B0">
        <w:rPr>
          <w:rFonts w:cs="Arial"/>
          <w:spacing w:val="0"/>
          <w:sz w:val="26"/>
          <w:szCs w:val="26"/>
          <w:lang w:val="en-IN"/>
        </w:rPr>
        <w:t>: Take screenshots</w:t>
      </w:r>
    </w:p>
    <w:p w14:paraId="439131EF" w14:textId="77777777" w:rsidR="004D0639" w:rsidRPr="005F19B0" w:rsidRDefault="004D0639" w:rsidP="00AC0A86">
      <w:pPr>
        <w:pStyle w:val="Title"/>
        <w:ind w:left="72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2.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Check source data</w:t>
      </w:r>
      <w:r w:rsidRPr="005F19B0">
        <w:rPr>
          <w:rFonts w:cs="Arial"/>
          <w:spacing w:val="0"/>
          <w:sz w:val="26"/>
          <w:szCs w:val="26"/>
          <w:lang w:val="en-IN"/>
        </w:rPr>
        <w:t>: Look at the original input files</w:t>
      </w:r>
    </w:p>
    <w:p w14:paraId="3435642F" w14:textId="77777777" w:rsidR="004D0639" w:rsidRPr="005F19B0" w:rsidRDefault="004D0639" w:rsidP="00AC0A86">
      <w:pPr>
        <w:pStyle w:val="Title"/>
        <w:ind w:left="72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3.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Report to L3</w:t>
      </w:r>
      <w:r w:rsidRPr="005F19B0">
        <w:rPr>
          <w:rFonts w:cs="Arial"/>
          <w:spacing w:val="0"/>
          <w:sz w:val="26"/>
          <w:szCs w:val="26"/>
          <w:lang w:val="en-IN"/>
        </w:rPr>
        <w:t>: This usually needs deeper investigation</w:t>
      </w:r>
    </w:p>
    <w:p w14:paraId="7F51280D" w14:textId="77777777" w:rsidR="004D0639" w:rsidRDefault="004D0639" w:rsidP="00AC0A86">
      <w:pPr>
        <w:pStyle w:val="Title"/>
        <w:ind w:left="72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4.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Continue analysis</w:t>
      </w:r>
      <w:r w:rsidRPr="005F19B0">
        <w:rPr>
          <w:rFonts w:cs="Arial"/>
          <w:spacing w:val="0"/>
          <w:sz w:val="26"/>
          <w:szCs w:val="26"/>
          <w:lang w:val="en-IN"/>
        </w:rPr>
        <w:t>: Focus on passengers with normal names</w:t>
      </w:r>
    </w:p>
    <w:p w14:paraId="3B8BB3E7" w14:textId="77777777" w:rsidR="00AC0A86" w:rsidRPr="005F19B0" w:rsidRDefault="00AC0A86" w:rsidP="00AC0A86">
      <w:pPr>
        <w:rPr>
          <w:lang w:val="en-IN"/>
        </w:rPr>
      </w:pPr>
    </w:p>
    <w:p w14:paraId="677A77C7" w14:textId="7C651DDF" w:rsidR="004D0639" w:rsidRDefault="004D0639" w:rsidP="00AC0A86">
      <w:pPr>
        <w:pStyle w:val="Title"/>
        <w:numPr>
          <w:ilvl w:val="0"/>
          <w:numId w:val="138"/>
        </w:numPr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"Impossible passenger counts"</w:t>
      </w:r>
    </w:p>
    <w:p w14:paraId="7380EFD3" w14:textId="77777777" w:rsidR="00AC0A86" w:rsidRPr="005F19B0" w:rsidRDefault="00AC0A86" w:rsidP="00AC0A86">
      <w:pPr>
        <w:rPr>
          <w:lang w:val="en-IN"/>
        </w:rPr>
      </w:pPr>
    </w:p>
    <w:p w14:paraId="6051ED46" w14:textId="77777777" w:rsidR="004D0639" w:rsidRDefault="004D0639" w:rsidP="00AC0A86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Examples</w:t>
      </w:r>
      <w:r w:rsidRPr="005F19B0">
        <w:rPr>
          <w:rFonts w:cs="Arial"/>
          <w:spacing w:val="0"/>
          <w:sz w:val="26"/>
          <w:szCs w:val="26"/>
          <w:lang w:val="en-IN"/>
        </w:rPr>
        <w:t>:</w:t>
      </w:r>
    </w:p>
    <w:p w14:paraId="71390610" w14:textId="77777777" w:rsidR="00AC0A86" w:rsidRPr="005F19B0" w:rsidRDefault="00AC0A86" w:rsidP="00AC0A86">
      <w:pPr>
        <w:rPr>
          <w:lang w:val="en-IN"/>
        </w:rPr>
      </w:pPr>
    </w:p>
    <w:p w14:paraId="42088A6B" w14:textId="77777777" w:rsidR="004D0639" w:rsidRPr="005F19B0" w:rsidRDefault="004D0639" w:rsidP="00AC0A86">
      <w:pPr>
        <w:pStyle w:val="Title"/>
        <w:numPr>
          <w:ilvl w:val="1"/>
          <w:numId w:val="138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Negative dropped passengers</w:t>
      </w:r>
    </w:p>
    <w:p w14:paraId="5CB30B9A" w14:textId="77777777" w:rsidR="004D0639" w:rsidRPr="005F19B0" w:rsidRDefault="004D0639" w:rsidP="00AC0A86">
      <w:pPr>
        <w:pStyle w:val="Title"/>
        <w:numPr>
          <w:ilvl w:val="1"/>
          <w:numId w:val="138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More output than input (when there shouldn't be)</w:t>
      </w:r>
    </w:p>
    <w:p w14:paraId="5BD0FFE4" w14:textId="77777777" w:rsidR="004D0639" w:rsidRDefault="004D0639" w:rsidP="00AC0A86">
      <w:pPr>
        <w:pStyle w:val="Title"/>
        <w:numPr>
          <w:ilvl w:val="1"/>
          <w:numId w:val="138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Counts that don't make logical sense</w:t>
      </w:r>
    </w:p>
    <w:p w14:paraId="3247EBD7" w14:textId="77777777" w:rsidR="00AC0A86" w:rsidRPr="005F19B0" w:rsidRDefault="00AC0A86" w:rsidP="00AC0A86">
      <w:pPr>
        <w:rPr>
          <w:lang w:val="en-IN"/>
        </w:rPr>
      </w:pPr>
    </w:p>
    <w:p w14:paraId="7BF5ABB6" w14:textId="77777777" w:rsidR="004D0639" w:rsidRPr="005F19B0" w:rsidRDefault="004D0639" w:rsidP="00AC0A86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lastRenderedPageBreak/>
        <w:t>What this means</w:t>
      </w:r>
      <w:r w:rsidRPr="005F19B0">
        <w:rPr>
          <w:rFonts w:cs="Arial"/>
          <w:spacing w:val="0"/>
          <w:sz w:val="26"/>
          <w:szCs w:val="26"/>
          <w:lang w:val="en-IN"/>
        </w:rPr>
        <w:t>: System processing issue or data corruption</w:t>
      </w:r>
    </w:p>
    <w:p w14:paraId="1AC955D0" w14:textId="77777777" w:rsidR="004D0639" w:rsidRDefault="004D0639" w:rsidP="00AC0A86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What to do</w:t>
      </w:r>
      <w:r w:rsidRPr="005F19B0">
        <w:rPr>
          <w:rFonts w:cs="Arial"/>
          <w:spacing w:val="0"/>
          <w:sz w:val="26"/>
          <w:szCs w:val="26"/>
          <w:lang w:val="en-IN"/>
        </w:rPr>
        <w:t>:</w:t>
      </w:r>
    </w:p>
    <w:p w14:paraId="369378C2" w14:textId="77777777" w:rsidR="00AC0A86" w:rsidRPr="005F19B0" w:rsidRDefault="00AC0A86" w:rsidP="00AC0A86">
      <w:pPr>
        <w:rPr>
          <w:lang w:val="en-IN"/>
        </w:rPr>
      </w:pPr>
    </w:p>
    <w:p w14:paraId="38EDC73B" w14:textId="76BB1556" w:rsidR="004D0639" w:rsidRPr="005F19B0" w:rsidRDefault="004D0639" w:rsidP="00AC0A86">
      <w:pPr>
        <w:pStyle w:val="Title"/>
        <w:numPr>
          <w:ilvl w:val="0"/>
          <w:numId w:val="139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Double-check your inputs</w:t>
      </w:r>
      <w:r w:rsidRPr="005F19B0">
        <w:rPr>
          <w:rFonts w:cs="Arial"/>
          <w:spacing w:val="0"/>
          <w:sz w:val="26"/>
          <w:szCs w:val="26"/>
          <w:lang w:val="en-IN"/>
        </w:rPr>
        <w:t>: Verify folder and settings</w:t>
      </w:r>
    </w:p>
    <w:p w14:paraId="150104E4" w14:textId="2B6CC295" w:rsidR="004D0639" w:rsidRPr="005F19B0" w:rsidRDefault="004D0639" w:rsidP="00AC0A86">
      <w:pPr>
        <w:pStyle w:val="Title"/>
        <w:numPr>
          <w:ilvl w:val="0"/>
          <w:numId w:val="139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Try different Record Type</w:t>
      </w:r>
      <w:r w:rsidRPr="005F19B0">
        <w:rPr>
          <w:rFonts w:cs="Arial"/>
          <w:spacing w:val="0"/>
          <w:sz w:val="26"/>
          <w:szCs w:val="26"/>
          <w:lang w:val="en-IN"/>
        </w:rPr>
        <w:t>: Use "Input only" or "Output only"</w:t>
      </w:r>
    </w:p>
    <w:p w14:paraId="63256C3A" w14:textId="0671A367" w:rsidR="004D0639" w:rsidRPr="005F19B0" w:rsidRDefault="004D0639" w:rsidP="00AC0A86">
      <w:pPr>
        <w:pStyle w:val="Title"/>
        <w:numPr>
          <w:ilvl w:val="0"/>
          <w:numId w:val="139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Document the anomaly</w:t>
      </w:r>
      <w:r w:rsidRPr="005F19B0">
        <w:rPr>
          <w:rFonts w:cs="Arial"/>
          <w:spacing w:val="0"/>
          <w:sz w:val="26"/>
          <w:szCs w:val="26"/>
          <w:lang w:val="en-IN"/>
        </w:rPr>
        <w:t>: Include in your investigation report</w:t>
      </w:r>
    </w:p>
    <w:p w14:paraId="0F77CED8" w14:textId="095796D7" w:rsidR="00AC0A86" w:rsidRPr="008F31E0" w:rsidRDefault="004D0639" w:rsidP="00AC0A86">
      <w:pPr>
        <w:pStyle w:val="Title"/>
        <w:numPr>
          <w:ilvl w:val="0"/>
          <w:numId w:val="139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Escalate</w:t>
      </w:r>
      <w:r w:rsidRPr="005F19B0">
        <w:rPr>
          <w:rFonts w:cs="Arial"/>
          <w:spacing w:val="0"/>
          <w:sz w:val="26"/>
          <w:szCs w:val="26"/>
          <w:lang w:val="en-IN"/>
        </w:rPr>
        <w:t>: This needs L3 analyst attention</w:t>
      </w:r>
    </w:p>
    <w:p w14:paraId="76B58FA4" w14:textId="77777777" w:rsidR="00AC0A86" w:rsidRPr="005F19B0" w:rsidRDefault="00AC0A86" w:rsidP="00AC0A86">
      <w:pPr>
        <w:rPr>
          <w:lang w:val="en-IN"/>
        </w:rPr>
      </w:pPr>
    </w:p>
    <w:p w14:paraId="3542E049" w14:textId="4A62434D" w:rsidR="004D0639" w:rsidRDefault="004D0639" w:rsidP="00AC0A86">
      <w:pPr>
        <w:pStyle w:val="Title"/>
        <w:numPr>
          <w:ilvl w:val="1"/>
          <w:numId w:val="48"/>
        </w:numPr>
        <w:rPr>
          <w:rFonts w:cs="Arial"/>
          <w:spacing w:val="0"/>
          <w:sz w:val="32"/>
          <w:szCs w:val="32"/>
          <w:lang w:val="en-IN"/>
        </w:rPr>
      </w:pPr>
      <w:r w:rsidRPr="005F19B0">
        <w:rPr>
          <w:rFonts w:cs="Arial"/>
          <w:spacing w:val="0"/>
          <w:sz w:val="32"/>
          <w:szCs w:val="32"/>
          <w:lang w:val="en-IN"/>
        </w:rPr>
        <w:t>"I'm Completely Stuck" - Escalation Guide</w:t>
      </w:r>
    </w:p>
    <w:p w14:paraId="0DDC562F" w14:textId="77777777" w:rsidR="008F31E0" w:rsidRPr="008F31E0" w:rsidRDefault="008F31E0" w:rsidP="008F31E0">
      <w:pPr>
        <w:rPr>
          <w:lang w:val="en-IN"/>
        </w:rPr>
      </w:pPr>
    </w:p>
    <w:p w14:paraId="61A32D47" w14:textId="77777777" w:rsidR="004D0639" w:rsidRPr="005F19B0" w:rsidRDefault="004D0639" w:rsidP="008F31E0">
      <w:pPr>
        <w:pStyle w:val="Title"/>
        <w:ind w:firstLine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When you've tried everything and still can't get results:</w:t>
      </w:r>
    </w:p>
    <w:p w14:paraId="4C0CF80D" w14:textId="128D96C7" w:rsidR="004D0639" w:rsidRDefault="004D0639" w:rsidP="00873BB1">
      <w:pPr>
        <w:pStyle w:val="Title"/>
        <w:ind w:left="360"/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What Information to Gather Before Escalating</w:t>
      </w:r>
    </w:p>
    <w:p w14:paraId="45C59A2F" w14:textId="77777777" w:rsidR="00AC0A86" w:rsidRPr="005F19B0" w:rsidRDefault="00AC0A86" w:rsidP="00873BB1">
      <w:pPr>
        <w:ind w:left="360"/>
        <w:rPr>
          <w:lang w:val="en-IN"/>
        </w:rPr>
      </w:pPr>
    </w:p>
    <w:p w14:paraId="2894DCD9" w14:textId="77777777" w:rsidR="004D0639" w:rsidRPr="005F19B0" w:rsidRDefault="004D0639" w:rsidP="00873BB1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1.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Flight Details</w:t>
      </w:r>
      <w:r w:rsidRPr="005F19B0">
        <w:rPr>
          <w:rFonts w:cs="Arial"/>
          <w:spacing w:val="0"/>
          <w:sz w:val="26"/>
          <w:szCs w:val="26"/>
          <w:lang w:val="en-IN"/>
        </w:rPr>
        <w:t>: Exact flight number, date, route</w:t>
      </w:r>
    </w:p>
    <w:p w14:paraId="71E9274D" w14:textId="77777777" w:rsidR="004D0639" w:rsidRPr="005F19B0" w:rsidRDefault="004D0639" w:rsidP="00873BB1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2.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Error Messages</w:t>
      </w:r>
      <w:r w:rsidRPr="005F19B0">
        <w:rPr>
          <w:rFonts w:cs="Arial"/>
          <w:spacing w:val="0"/>
          <w:sz w:val="26"/>
          <w:szCs w:val="26"/>
          <w:lang w:val="en-IN"/>
        </w:rPr>
        <w:t>: Screenshots of any error messages</w:t>
      </w:r>
    </w:p>
    <w:p w14:paraId="1895B733" w14:textId="77777777" w:rsidR="004D0639" w:rsidRPr="005F19B0" w:rsidRDefault="004D0639" w:rsidP="00873BB1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3.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What You Tried</w:t>
      </w:r>
      <w:r w:rsidRPr="005F19B0">
        <w:rPr>
          <w:rFonts w:cs="Arial"/>
          <w:spacing w:val="0"/>
          <w:sz w:val="26"/>
          <w:szCs w:val="26"/>
          <w:lang w:val="en-IN"/>
        </w:rPr>
        <w:t>: List of troubleshooting steps attempted</w:t>
      </w:r>
    </w:p>
    <w:p w14:paraId="42A1EDAD" w14:textId="77777777" w:rsidR="004D0639" w:rsidRPr="005F19B0" w:rsidRDefault="004D0639" w:rsidP="00873BB1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4.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Files Involved</w:t>
      </w:r>
      <w:r w:rsidRPr="005F19B0">
        <w:rPr>
          <w:rFonts w:cs="Arial"/>
          <w:spacing w:val="0"/>
          <w:sz w:val="26"/>
          <w:szCs w:val="26"/>
          <w:lang w:val="en-IN"/>
        </w:rPr>
        <w:t>: Attach all data files used</w:t>
      </w:r>
    </w:p>
    <w:p w14:paraId="5927F0FE" w14:textId="77777777" w:rsidR="004D0639" w:rsidRPr="005F19B0" w:rsidRDefault="004D0639" w:rsidP="00873BB1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5.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Expected vs Actual</w:t>
      </w:r>
      <w:r w:rsidRPr="005F19B0">
        <w:rPr>
          <w:rFonts w:cs="Arial"/>
          <w:spacing w:val="0"/>
          <w:sz w:val="26"/>
          <w:szCs w:val="26"/>
          <w:lang w:val="en-IN"/>
        </w:rPr>
        <w:t xml:space="preserve">: What you expected to happen vs what </w:t>
      </w:r>
      <w:proofErr w:type="gramStart"/>
      <w:r w:rsidRPr="005F19B0">
        <w:rPr>
          <w:rFonts w:cs="Arial"/>
          <w:spacing w:val="0"/>
          <w:sz w:val="26"/>
          <w:szCs w:val="26"/>
          <w:lang w:val="en-IN"/>
        </w:rPr>
        <w:t>actually happened</w:t>
      </w:r>
      <w:proofErr w:type="gramEnd"/>
    </w:p>
    <w:p w14:paraId="656A509D" w14:textId="77777777" w:rsidR="00AC0A86" w:rsidRDefault="00AC0A86" w:rsidP="00873BB1">
      <w:pPr>
        <w:pStyle w:val="Title"/>
        <w:ind w:left="360"/>
        <w:rPr>
          <w:rFonts w:cs="Arial"/>
          <w:b/>
          <w:bCs/>
          <w:spacing w:val="0"/>
          <w:sz w:val="26"/>
          <w:szCs w:val="26"/>
          <w:lang w:val="en-IN"/>
        </w:rPr>
      </w:pPr>
    </w:p>
    <w:p w14:paraId="6C5536BC" w14:textId="4D62E14E" w:rsidR="004D0639" w:rsidRDefault="004D0639" w:rsidP="00873BB1">
      <w:pPr>
        <w:pStyle w:val="Title"/>
        <w:ind w:left="360"/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Who to Contact</w:t>
      </w:r>
    </w:p>
    <w:p w14:paraId="0FC80212" w14:textId="77777777" w:rsidR="00AC0A86" w:rsidRPr="005F19B0" w:rsidRDefault="00AC0A86" w:rsidP="00873BB1">
      <w:pPr>
        <w:ind w:left="360"/>
        <w:rPr>
          <w:lang w:val="en-IN"/>
        </w:rPr>
      </w:pPr>
    </w:p>
    <w:p w14:paraId="1C21AACF" w14:textId="77777777" w:rsidR="004D0639" w:rsidRPr="005F19B0" w:rsidRDefault="004D0639" w:rsidP="00873BB1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1.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Technical Issues</w:t>
      </w:r>
      <w:r w:rsidRPr="005F19B0">
        <w:rPr>
          <w:rFonts w:cs="Arial"/>
          <w:spacing w:val="0"/>
          <w:sz w:val="26"/>
          <w:szCs w:val="26"/>
          <w:lang w:val="en-IN"/>
        </w:rPr>
        <w:t>: L3 analyst or team lead</w:t>
      </w:r>
    </w:p>
    <w:p w14:paraId="52A278E0" w14:textId="77777777" w:rsidR="004D0639" w:rsidRPr="005F19B0" w:rsidRDefault="004D0639" w:rsidP="00873BB1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2.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Azure/Network Issues</w:t>
      </w:r>
      <w:r w:rsidRPr="005F19B0">
        <w:rPr>
          <w:rFonts w:cs="Arial"/>
          <w:spacing w:val="0"/>
          <w:sz w:val="26"/>
          <w:szCs w:val="26"/>
          <w:lang w:val="en-IN"/>
        </w:rPr>
        <w:t>: L3 analyst or team lead</w:t>
      </w:r>
    </w:p>
    <w:p w14:paraId="3E0413A0" w14:textId="77777777" w:rsidR="004D0639" w:rsidRPr="005F19B0" w:rsidRDefault="004D0639" w:rsidP="00873BB1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3.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Data Analysis Issues</w:t>
      </w:r>
      <w:r w:rsidRPr="005F19B0">
        <w:rPr>
          <w:rFonts w:cs="Arial"/>
          <w:spacing w:val="0"/>
          <w:sz w:val="26"/>
          <w:szCs w:val="26"/>
          <w:lang w:val="en-IN"/>
        </w:rPr>
        <w:t>: L3 analyst or team lead</w:t>
      </w:r>
    </w:p>
    <w:p w14:paraId="3D71AA55" w14:textId="77777777" w:rsidR="004D0639" w:rsidRPr="005F19B0" w:rsidRDefault="004D0639" w:rsidP="00873BB1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4.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Application Bugs</w:t>
      </w:r>
      <w:r w:rsidRPr="005F19B0">
        <w:rPr>
          <w:rFonts w:cs="Arial"/>
          <w:spacing w:val="0"/>
          <w:sz w:val="26"/>
          <w:szCs w:val="26"/>
          <w:lang w:val="en-IN"/>
        </w:rPr>
        <w:t>: L3 analyst or team lead</w:t>
      </w:r>
    </w:p>
    <w:p w14:paraId="2F0DC66E" w14:textId="77777777" w:rsidR="00AC0A86" w:rsidRDefault="00AC0A86" w:rsidP="00873BB1">
      <w:pPr>
        <w:pStyle w:val="Title"/>
        <w:ind w:left="360"/>
        <w:rPr>
          <w:rFonts w:cs="Arial"/>
          <w:b/>
          <w:bCs/>
          <w:spacing w:val="0"/>
          <w:sz w:val="26"/>
          <w:szCs w:val="26"/>
          <w:lang w:val="en-IN"/>
        </w:rPr>
      </w:pPr>
    </w:p>
    <w:p w14:paraId="4CA0441D" w14:textId="3AA38ABA" w:rsidR="004D0639" w:rsidRDefault="004D0639" w:rsidP="00873BB1">
      <w:pPr>
        <w:pStyle w:val="Title"/>
        <w:ind w:left="360"/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How to Document for Escalation</w:t>
      </w:r>
    </w:p>
    <w:p w14:paraId="19BC6C43" w14:textId="77777777" w:rsidR="00873BB1" w:rsidRPr="005F19B0" w:rsidRDefault="00873BB1" w:rsidP="00873BB1">
      <w:pPr>
        <w:rPr>
          <w:lang w:val="en-IN"/>
        </w:rPr>
      </w:pPr>
    </w:p>
    <w:p w14:paraId="3B61E015" w14:textId="77777777" w:rsidR="004D0639" w:rsidRPr="005F19B0" w:rsidRDefault="004D0639" w:rsidP="00873BB1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Subject</w:t>
      </w:r>
      <w:r w:rsidRPr="005F19B0">
        <w:rPr>
          <w:rFonts w:cs="Arial"/>
          <w:spacing w:val="0"/>
          <w:sz w:val="26"/>
          <w:szCs w:val="26"/>
          <w:lang w:val="en-IN"/>
        </w:rPr>
        <w:t>: "L3 Engine Issue - [Flight Number] - [Brief Description]"</w:t>
      </w:r>
    </w:p>
    <w:p w14:paraId="34DE4D69" w14:textId="77777777" w:rsidR="004D0639" w:rsidRPr="005F19B0" w:rsidRDefault="004D0639" w:rsidP="00873BB1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Include</w:t>
      </w:r>
      <w:r w:rsidRPr="005F19B0">
        <w:rPr>
          <w:rFonts w:cs="Arial"/>
          <w:spacing w:val="0"/>
          <w:sz w:val="26"/>
          <w:szCs w:val="26"/>
          <w:lang w:val="en-IN"/>
        </w:rPr>
        <w:t>: All information from above</w:t>
      </w:r>
    </w:p>
    <w:p w14:paraId="4F4C8F6F" w14:textId="77777777" w:rsidR="004D0639" w:rsidRPr="005F19B0" w:rsidRDefault="004D0639" w:rsidP="00873BB1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Attach</w:t>
      </w:r>
      <w:r w:rsidRPr="005F19B0">
        <w:rPr>
          <w:rFonts w:cs="Arial"/>
          <w:spacing w:val="0"/>
          <w:sz w:val="26"/>
          <w:szCs w:val="26"/>
          <w:lang w:val="en-IN"/>
        </w:rPr>
        <w:t>: Screenshots, error logs, sample data files (if permitted)</w:t>
      </w:r>
    </w:p>
    <w:p w14:paraId="47276A71" w14:textId="77777777" w:rsidR="004D0639" w:rsidRPr="005F19B0" w:rsidRDefault="004D0639" w:rsidP="00873BB1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Urgency</w:t>
      </w:r>
      <w:r w:rsidRPr="005F19B0">
        <w:rPr>
          <w:rFonts w:cs="Arial"/>
          <w:spacing w:val="0"/>
          <w:sz w:val="26"/>
          <w:szCs w:val="26"/>
          <w:lang w:val="en-IN"/>
        </w:rPr>
        <w:t>: Clearly state if this is blocking a critical investigation</w:t>
      </w:r>
    </w:p>
    <w:p w14:paraId="260585EE" w14:textId="77777777" w:rsidR="00AC0A86" w:rsidRDefault="00AC0A86" w:rsidP="004D0639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</w:p>
    <w:p w14:paraId="726B4A64" w14:textId="1BC55B0C" w:rsidR="008F31E0" w:rsidRPr="008F31E0" w:rsidRDefault="004D0639" w:rsidP="008F31E0">
      <w:pPr>
        <w:pStyle w:val="Title"/>
        <w:numPr>
          <w:ilvl w:val="1"/>
          <w:numId w:val="48"/>
        </w:numPr>
        <w:rPr>
          <w:rFonts w:cs="Arial"/>
          <w:spacing w:val="0"/>
          <w:sz w:val="32"/>
          <w:szCs w:val="32"/>
          <w:lang w:val="en-IN"/>
        </w:rPr>
      </w:pPr>
      <w:r w:rsidRPr="005F19B0">
        <w:rPr>
          <w:rFonts w:cs="Arial"/>
          <w:spacing w:val="0"/>
          <w:sz w:val="32"/>
          <w:szCs w:val="32"/>
          <w:lang w:val="en-IN"/>
        </w:rPr>
        <w:t>Prevention Tips</w:t>
      </w:r>
    </w:p>
    <w:p w14:paraId="114D9A41" w14:textId="77777777" w:rsidR="00AC0A86" w:rsidRPr="005F19B0" w:rsidRDefault="00AC0A86" w:rsidP="00AC0A86">
      <w:pPr>
        <w:rPr>
          <w:lang w:val="en-IN"/>
        </w:rPr>
      </w:pPr>
    </w:p>
    <w:p w14:paraId="6FDEC7BC" w14:textId="0432F3CD" w:rsidR="004D0639" w:rsidRDefault="004D0639" w:rsidP="00873BB1">
      <w:pPr>
        <w:pStyle w:val="Title"/>
        <w:numPr>
          <w:ilvl w:val="0"/>
          <w:numId w:val="138"/>
        </w:numPr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Best Practices to Avoid Problems</w:t>
      </w:r>
    </w:p>
    <w:p w14:paraId="0EC1AF49" w14:textId="77777777" w:rsidR="00873BB1" w:rsidRPr="005F19B0" w:rsidRDefault="00873BB1" w:rsidP="00873BB1">
      <w:pPr>
        <w:rPr>
          <w:lang w:val="en-IN"/>
        </w:rPr>
      </w:pPr>
    </w:p>
    <w:p w14:paraId="50A17AA5" w14:textId="77777777" w:rsidR="004D0639" w:rsidRPr="005F19B0" w:rsidRDefault="004D0639" w:rsidP="00873BB1">
      <w:pPr>
        <w:pStyle w:val="Title"/>
        <w:ind w:left="72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1.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Double-check flight details</w:t>
      </w:r>
      <w:r w:rsidRPr="005F19B0">
        <w:rPr>
          <w:rFonts w:cs="Arial"/>
          <w:spacing w:val="0"/>
          <w:sz w:val="26"/>
          <w:szCs w:val="26"/>
          <w:lang w:val="en-IN"/>
        </w:rPr>
        <w:t>: Most issues come from typos</w:t>
      </w:r>
    </w:p>
    <w:p w14:paraId="5DEAF5D0" w14:textId="77777777" w:rsidR="004D0639" w:rsidRPr="005F19B0" w:rsidRDefault="004D0639" w:rsidP="00873BB1">
      <w:pPr>
        <w:pStyle w:val="Title"/>
        <w:ind w:left="72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2.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Start with recent, successful flights</w:t>
      </w:r>
      <w:r w:rsidRPr="005F19B0">
        <w:rPr>
          <w:rFonts w:cs="Arial"/>
          <w:spacing w:val="0"/>
          <w:sz w:val="26"/>
          <w:szCs w:val="26"/>
          <w:lang w:val="en-IN"/>
        </w:rPr>
        <w:t>: For testing and learning</w:t>
      </w:r>
    </w:p>
    <w:p w14:paraId="19E51FA8" w14:textId="77777777" w:rsidR="004D0639" w:rsidRPr="005F19B0" w:rsidRDefault="004D0639" w:rsidP="00873BB1">
      <w:pPr>
        <w:pStyle w:val="Title"/>
        <w:ind w:left="72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3.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Keep files organized</w:t>
      </w:r>
      <w:r w:rsidRPr="005F19B0">
        <w:rPr>
          <w:rFonts w:cs="Arial"/>
          <w:spacing w:val="0"/>
          <w:sz w:val="26"/>
          <w:szCs w:val="26"/>
          <w:lang w:val="en-IN"/>
        </w:rPr>
        <w:t>: Use consistent folder naming</w:t>
      </w:r>
    </w:p>
    <w:p w14:paraId="05FC2383" w14:textId="77777777" w:rsidR="004D0639" w:rsidRPr="005F19B0" w:rsidRDefault="004D0639" w:rsidP="00873BB1">
      <w:pPr>
        <w:pStyle w:val="Title"/>
        <w:ind w:left="72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4.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Regular Azure token updates</w:t>
      </w:r>
      <w:r w:rsidRPr="005F19B0">
        <w:rPr>
          <w:rFonts w:cs="Arial"/>
          <w:spacing w:val="0"/>
          <w:sz w:val="26"/>
          <w:szCs w:val="26"/>
          <w:lang w:val="en-IN"/>
        </w:rPr>
        <w:t>: Renew tokens before they expire</w:t>
      </w:r>
    </w:p>
    <w:p w14:paraId="34EB03E6" w14:textId="77777777" w:rsidR="004D0639" w:rsidRDefault="004D0639" w:rsidP="00873BB1">
      <w:pPr>
        <w:pStyle w:val="Title"/>
        <w:ind w:left="72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5.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Document your process</w:t>
      </w:r>
      <w:r w:rsidRPr="005F19B0">
        <w:rPr>
          <w:rFonts w:cs="Arial"/>
          <w:spacing w:val="0"/>
          <w:sz w:val="26"/>
          <w:szCs w:val="26"/>
          <w:lang w:val="en-IN"/>
        </w:rPr>
        <w:t>: Note what works for your investigations</w:t>
      </w:r>
    </w:p>
    <w:p w14:paraId="494F28EE" w14:textId="77777777" w:rsidR="00873BB1" w:rsidRPr="005F19B0" w:rsidRDefault="00873BB1" w:rsidP="00873BB1">
      <w:pPr>
        <w:rPr>
          <w:lang w:val="en-IN"/>
        </w:rPr>
      </w:pPr>
    </w:p>
    <w:p w14:paraId="370167F2" w14:textId="7CE21CDB" w:rsidR="004D0639" w:rsidRDefault="004D0639" w:rsidP="00873BB1">
      <w:pPr>
        <w:pStyle w:val="Title"/>
        <w:numPr>
          <w:ilvl w:val="0"/>
          <w:numId w:val="138"/>
        </w:numPr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When to Ask for Help Early</w:t>
      </w:r>
    </w:p>
    <w:p w14:paraId="36C21D41" w14:textId="77777777" w:rsidR="00873BB1" w:rsidRPr="005F19B0" w:rsidRDefault="00873BB1" w:rsidP="00873BB1">
      <w:pPr>
        <w:rPr>
          <w:lang w:val="en-IN"/>
        </w:rPr>
      </w:pPr>
    </w:p>
    <w:p w14:paraId="4BFD7D24" w14:textId="77777777" w:rsidR="004D0639" w:rsidRPr="005F19B0" w:rsidRDefault="004D0639" w:rsidP="00873BB1">
      <w:pPr>
        <w:pStyle w:val="Title"/>
        <w:numPr>
          <w:ilvl w:val="1"/>
          <w:numId w:val="138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Don't spend more than 30 minutes troubleshooting alone</w:t>
      </w:r>
    </w:p>
    <w:p w14:paraId="56B699D4" w14:textId="77777777" w:rsidR="004D0639" w:rsidRPr="005F19B0" w:rsidRDefault="004D0639" w:rsidP="00873BB1">
      <w:pPr>
        <w:pStyle w:val="Title"/>
        <w:numPr>
          <w:ilvl w:val="1"/>
          <w:numId w:val="138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If error messages don't make sense</w:t>
      </w:r>
    </w:p>
    <w:p w14:paraId="36384C5B" w14:textId="77777777" w:rsidR="004D0639" w:rsidRPr="005F19B0" w:rsidRDefault="004D0639" w:rsidP="00873BB1">
      <w:pPr>
        <w:pStyle w:val="Title"/>
        <w:numPr>
          <w:ilvl w:val="1"/>
          <w:numId w:val="138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If you're investigating a critical/urgent incident</w:t>
      </w:r>
    </w:p>
    <w:p w14:paraId="28D61FF1" w14:textId="77777777" w:rsidR="004D0639" w:rsidRDefault="004D0639" w:rsidP="00873BB1">
      <w:pPr>
        <w:pStyle w:val="Title"/>
        <w:numPr>
          <w:ilvl w:val="1"/>
          <w:numId w:val="138"/>
        </w:numPr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If you suspect data corruption or system issues</w:t>
      </w:r>
    </w:p>
    <w:p w14:paraId="20423C50" w14:textId="77777777" w:rsidR="008F31E0" w:rsidRPr="005F19B0" w:rsidRDefault="008F31E0" w:rsidP="008F31E0">
      <w:pPr>
        <w:rPr>
          <w:lang w:val="en-IN"/>
        </w:rPr>
      </w:pPr>
    </w:p>
    <w:p w14:paraId="39943512" w14:textId="36BE0D9F" w:rsidR="004D0639" w:rsidRDefault="004D0639" w:rsidP="0055294A">
      <w:pPr>
        <w:pStyle w:val="Title"/>
        <w:numPr>
          <w:ilvl w:val="0"/>
          <w:numId w:val="48"/>
        </w:numPr>
        <w:rPr>
          <w:rFonts w:cs="Arial"/>
          <w:spacing w:val="0"/>
          <w:sz w:val="40"/>
          <w:szCs w:val="40"/>
          <w:lang w:val="en-IN"/>
        </w:rPr>
      </w:pPr>
      <w:r w:rsidRPr="005F19B0">
        <w:rPr>
          <w:rFonts w:cs="Arial"/>
          <w:spacing w:val="0"/>
          <w:sz w:val="40"/>
          <w:szCs w:val="40"/>
          <w:lang w:val="en-IN"/>
        </w:rPr>
        <w:t>How to Be Successful with L3 Engine</w:t>
      </w:r>
    </w:p>
    <w:p w14:paraId="1E33728B" w14:textId="77777777" w:rsidR="0055294A" w:rsidRDefault="0055294A" w:rsidP="0055294A">
      <w:pPr>
        <w:rPr>
          <w:lang w:val="en-IN"/>
        </w:rPr>
      </w:pPr>
    </w:p>
    <w:p w14:paraId="2C3A88F3" w14:textId="77777777" w:rsidR="0055294A" w:rsidRPr="0055294A" w:rsidRDefault="0055294A" w:rsidP="0055294A">
      <w:pPr>
        <w:rPr>
          <w:lang w:val="en-IN"/>
        </w:rPr>
      </w:pPr>
    </w:p>
    <w:p w14:paraId="6A6FC45B" w14:textId="7670FE92" w:rsidR="00700355" w:rsidRPr="00700355" w:rsidRDefault="004D0639" w:rsidP="00700355">
      <w:pPr>
        <w:pStyle w:val="Title"/>
        <w:numPr>
          <w:ilvl w:val="1"/>
          <w:numId w:val="48"/>
        </w:numPr>
        <w:rPr>
          <w:rFonts w:cs="Arial"/>
          <w:spacing w:val="0"/>
          <w:sz w:val="32"/>
          <w:szCs w:val="32"/>
          <w:lang w:val="en-IN"/>
        </w:rPr>
      </w:pPr>
      <w:r w:rsidRPr="005F19B0">
        <w:rPr>
          <w:rFonts w:cs="Arial"/>
          <w:spacing w:val="0"/>
          <w:sz w:val="32"/>
          <w:szCs w:val="32"/>
          <w:lang w:val="en-IN"/>
        </w:rPr>
        <w:t>Your Investigation Playbook</w:t>
      </w:r>
    </w:p>
    <w:p w14:paraId="29431AC0" w14:textId="77777777" w:rsidR="0055294A" w:rsidRPr="005F19B0" w:rsidRDefault="0055294A" w:rsidP="0055294A">
      <w:pPr>
        <w:rPr>
          <w:lang w:val="en-IN"/>
        </w:rPr>
      </w:pPr>
    </w:p>
    <w:p w14:paraId="6966DB26" w14:textId="4A1ABB4C" w:rsidR="004D0639" w:rsidRDefault="004D0639" w:rsidP="00313108">
      <w:pPr>
        <w:pStyle w:val="Title"/>
        <w:ind w:left="360"/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The 15-Minute Quick Investigation</w:t>
      </w:r>
      <w:r w:rsidR="0055294A">
        <w:rPr>
          <w:rFonts w:cs="Arial"/>
          <w:b/>
          <w:bCs/>
          <w:spacing w:val="0"/>
          <w:sz w:val="26"/>
          <w:szCs w:val="26"/>
          <w:lang w:val="en-IN"/>
        </w:rPr>
        <w:t xml:space="preserve"> (Try fast, Fail fast)</w:t>
      </w:r>
    </w:p>
    <w:p w14:paraId="79902420" w14:textId="77777777" w:rsidR="0055294A" w:rsidRPr="005F19B0" w:rsidRDefault="0055294A" w:rsidP="00313108">
      <w:pPr>
        <w:ind w:left="360"/>
        <w:rPr>
          <w:lang w:val="en-IN"/>
        </w:rPr>
      </w:pPr>
    </w:p>
    <w:p w14:paraId="29F24129" w14:textId="77777777" w:rsidR="004D0639" w:rsidRDefault="004D0639" w:rsidP="00313108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For urgent issues where you need answers fast:</w:t>
      </w:r>
    </w:p>
    <w:p w14:paraId="4A01E251" w14:textId="77777777" w:rsidR="0055294A" w:rsidRPr="005F19B0" w:rsidRDefault="0055294A" w:rsidP="00313108">
      <w:pPr>
        <w:ind w:left="360"/>
        <w:rPr>
          <w:lang w:val="en-IN"/>
        </w:rPr>
      </w:pPr>
    </w:p>
    <w:p w14:paraId="4DBA7B24" w14:textId="77777777" w:rsidR="004D0639" w:rsidRPr="005F19B0" w:rsidRDefault="004D0639" w:rsidP="00313108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1.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Minute 1-2</w:t>
      </w:r>
      <w:r w:rsidRPr="005F19B0">
        <w:rPr>
          <w:rFonts w:cs="Arial"/>
          <w:spacing w:val="0"/>
          <w:sz w:val="26"/>
          <w:szCs w:val="26"/>
          <w:lang w:val="en-IN"/>
        </w:rPr>
        <w:t>: Launch Log Extraction Engine, gather flight details</w:t>
      </w:r>
    </w:p>
    <w:p w14:paraId="0612E53B" w14:textId="77777777" w:rsidR="004D0639" w:rsidRPr="005F19B0" w:rsidRDefault="004D0639" w:rsidP="00313108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2.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Minute 3-8</w:t>
      </w:r>
      <w:r w:rsidRPr="005F19B0">
        <w:rPr>
          <w:rFonts w:cs="Arial"/>
          <w:spacing w:val="0"/>
          <w:sz w:val="26"/>
          <w:szCs w:val="26"/>
          <w:lang w:val="en-IN"/>
        </w:rPr>
        <w:t>: Extract logs (flight number, date, click Extract)</w:t>
      </w:r>
    </w:p>
    <w:p w14:paraId="1DF0B10C" w14:textId="77777777" w:rsidR="004D0639" w:rsidRPr="005F19B0" w:rsidRDefault="004D0639" w:rsidP="00313108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3.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Minute 9-12</w:t>
      </w:r>
      <w:r w:rsidRPr="005F19B0">
        <w:rPr>
          <w:rFonts w:cs="Arial"/>
          <w:spacing w:val="0"/>
          <w:sz w:val="26"/>
          <w:szCs w:val="26"/>
          <w:lang w:val="en-IN"/>
        </w:rPr>
        <w:t>: Launch Log Parser, parse data (API type, same flight details, Process)</w:t>
      </w:r>
    </w:p>
    <w:p w14:paraId="35C4DE12" w14:textId="77777777" w:rsidR="004D0639" w:rsidRDefault="004D0639" w:rsidP="00313108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4.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Minute 13-15</w:t>
      </w:r>
      <w:r w:rsidRPr="005F19B0">
        <w:rPr>
          <w:rFonts w:cs="Arial"/>
          <w:spacing w:val="0"/>
          <w:sz w:val="26"/>
          <w:szCs w:val="26"/>
          <w:lang w:val="en-IN"/>
        </w:rPr>
        <w:t>: Launch RCA Engine, quick analysis (Process, check summary)</w:t>
      </w:r>
    </w:p>
    <w:p w14:paraId="45E7FF0E" w14:textId="77777777" w:rsidR="0055294A" w:rsidRPr="005F19B0" w:rsidRDefault="0055294A" w:rsidP="00313108">
      <w:pPr>
        <w:ind w:left="360"/>
        <w:rPr>
          <w:lang w:val="en-IN"/>
        </w:rPr>
      </w:pPr>
    </w:p>
    <w:p w14:paraId="5C8821AB" w14:textId="77777777" w:rsidR="004D0639" w:rsidRDefault="004D0639" w:rsidP="00313108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Result</w:t>
      </w:r>
      <w:r w:rsidRPr="005F19B0">
        <w:rPr>
          <w:rFonts w:cs="Arial"/>
          <w:spacing w:val="0"/>
          <w:sz w:val="26"/>
          <w:szCs w:val="26"/>
          <w:lang w:val="en-IN"/>
        </w:rPr>
        <w:t>: You'll know if passengers are missing and have basic counts for immediate response.</w:t>
      </w:r>
    </w:p>
    <w:p w14:paraId="152ABD4C" w14:textId="77777777" w:rsidR="0055294A" w:rsidRPr="005F19B0" w:rsidRDefault="0055294A" w:rsidP="00313108">
      <w:pPr>
        <w:ind w:left="360"/>
        <w:rPr>
          <w:lang w:val="en-IN"/>
        </w:rPr>
      </w:pPr>
    </w:p>
    <w:p w14:paraId="6D8081BF" w14:textId="3865A6F5" w:rsidR="004D0639" w:rsidRDefault="004D0639" w:rsidP="00313108">
      <w:pPr>
        <w:pStyle w:val="Title"/>
        <w:ind w:left="360"/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The Complete Investigation (</w:t>
      </w:r>
      <w:r w:rsidR="00700355">
        <w:rPr>
          <w:rFonts w:cs="Arial"/>
          <w:b/>
          <w:bCs/>
          <w:spacing w:val="0"/>
          <w:sz w:val="26"/>
          <w:szCs w:val="26"/>
          <w:lang w:val="en-IN"/>
        </w:rPr>
        <w:t>1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0-</w:t>
      </w:r>
      <w:r w:rsidR="00700355">
        <w:rPr>
          <w:rFonts w:cs="Arial"/>
          <w:b/>
          <w:bCs/>
          <w:spacing w:val="0"/>
          <w:sz w:val="26"/>
          <w:szCs w:val="26"/>
          <w:lang w:val="en-IN"/>
        </w:rPr>
        <w:t>20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 xml:space="preserve"> minutes)</w:t>
      </w:r>
    </w:p>
    <w:p w14:paraId="0F73D223" w14:textId="77777777" w:rsidR="00700355" w:rsidRPr="005F19B0" w:rsidRDefault="00700355" w:rsidP="00313108">
      <w:pPr>
        <w:ind w:left="360"/>
        <w:rPr>
          <w:lang w:val="en-IN"/>
        </w:rPr>
      </w:pPr>
    </w:p>
    <w:p w14:paraId="75FE7A6A" w14:textId="77777777" w:rsidR="004D0639" w:rsidRDefault="004D0639" w:rsidP="00313108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For thorough analysis and documentation:</w:t>
      </w:r>
    </w:p>
    <w:p w14:paraId="03B5641D" w14:textId="77777777" w:rsidR="00700355" w:rsidRPr="005F19B0" w:rsidRDefault="00700355" w:rsidP="00313108">
      <w:pPr>
        <w:ind w:left="360"/>
        <w:rPr>
          <w:lang w:val="en-IN"/>
        </w:rPr>
      </w:pPr>
    </w:p>
    <w:p w14:paraId="3EAB226E" w14:textId="77777777" w:rsidR="004D0639" w:rsidRDefault="004D0639" w:rsidP="00313108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1.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Planning (5 minutes)</w:t>
      </w:r>
      <w:r w:rsidRPr="005F19B0">
        <w:rPr>
          <w:rFonts w:cs="Arial"/>
          <w:spacing w:val="0"/>
          <w:sz w:val="26"/>
          <w:szCs w:val="26"/>
          <w:lang w:val="en-IN"/>
        </w:rPr>
        <w:t>:</w:t>
      </w:r>
    </w:p>
    <w:p w14:paraId="1886512F" w14:textId="77777777" w:rsidR="00700355" w:rsidRPr="005F19B0" w:rsidRDefault="00700355" w:rsidP="00313108">
      <w:pPr>
        <w:ind w:left="360"/>
        <w:rPr>
          <w:lang w:val="en-IN"/>
        </w:rPr>
      </w:pPr>
    </w:p>
    <w:p w14:paraId="46549B6B" w14:textId="77777777" w:rsidR="004D0639" w:rsidRPr="005F19B0" w:rsidRDefault="004D0639" w:rsidP="00313108">
      <w:pPr>
        <w:pStyle w:val="Title"/>
        <w:numPr>
          <w:ilvl w:val="0"/>
          <w:numId w:val="141"/>
        </w:numPr>
        <w:ind w:left="108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Write down flight details, incident description</w:t>
      </w:r>
    </w:p>
    <w:p w14:paraId="36DB4052" w14:textId="77777777" w:rsidR="004D0639" w:rsidRPr="005F19B0" w:rsidRDefault="004D0639" w:rsidP="00313108">
      <w:pPr>
        <w:pStyle w:val="Title"/>
        <w:numPr>
          <w:ilvl w:val="0"/>
          <w:numId w:val="141"/>
        </w:numPr>
        <w:ind w:left="108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Create investigation folder on your computer</w:t>
      </w:r>
    </w:p>
    <w:p w14:paraId="143F6B93" w14:textId="38631555" w:rsidR="004D0639" w:rsidRDefault="004D0639" w:rsidP="00313108">
      <w:pPr>
        <w:pStyle w:val="Title"/>
        <w:numPr>
          <w:ilvl w:val="0"/>
          <w:numId w:val="141"/>
        </w:numPr>
        <w:ind w:left="108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Gather any additional </w:t>
      </w:r>
      <w:proofErr w:type="gramStart"/>
      <w:r w:rsidRPr="005F19B0">
        <w:rPr>
          <w:rFonts w:cs="Arial"/>
          <w:spacing w:val="0"/>
          <w:sz w:val="26"/>
          <w:szCs w:val="26"/>
          <w:lang w:val="en-IN"/>
        </w:rPr>
        <w:t xml:space="preserve">context </w:t>
      </w:r>
      <w:r w:rsidR="00700355">
        <w:rPr>
          <w:rFonts w:cs="Arial"/>
          <w:spacing w:val="0"/>
          <w:sz w:val="26"/>
          <w:szCs w:val="26"/>
          <w:lang w:val="en-IN"/>
        </w:rPr>
        <w:t>.</w:t>
      </w:r>
      <w:proofErr w:type="gramEnd"/>
    </w:p>
    <w:p w14:paraId="65EA7FEB" w14:textId="77777777" w:rsidR="00700355" w:rsidRPr="005F19B0" w:rsidRDefault="00700355" w:rsidP="00313108">
      <w:pPr>
        <w:ind w:left="360"/>
        <w:rPr>
          <w:lang w:val="en-IN"/>
        </w:rPr>
      </w:pPr>
    </w:p>
    <w:p w14:paraId="600E9B73" w14:textId="5A1AE3FA" w:rsidR="004D0639" w:rsidRDefault="004D0639" w:rsidP="00313108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2.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Log Extraction (</w:t>
      </w:r>
      <w:r w:rsidR="00700355">
        <w:rPr>
          <w:rFonts w:cs="Arial"/>
          <w:b/>
          <w:bCs/>
          <w:spacing w:val="0"/>
          <w:sz w:val="26"/>
          <w:szCs w:val="26"/>
          <w:lang w:val="en-IN"/>
        </w:rPr>
        <w:t>5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 xml:space="preserve"> minutes)</w:t>
      </w:r>
      <w:r w:rsidRPr="005F19B0">
        <w:rPr>
          <w:rFonts w:cs="Arial"/>
          <w:spacing w:val="0"/>
          <w:sz w:val="26"/>
          <w:szCs w:val="26"/>
          <w:lang w:val="en-IN"/>
        </w:rPr>
        <w:t>:</w:t>
      </w:r>
    </w:p>
    <w:p w14:paraId="605C6E8B" w14:textId="77777777" w:rsidR="00700355" w:rsidRPr="005F19B0" w:rsidRDefault="00700355" w:rsidP="00313108">
      <w:pPr>
        <w:ind w:left="360"/>
        <w:rPr>
          <w:lang w:val="en-IN"/>
        </w:rPr>
      </w:pPr>
    </w:p>
    <w:p w14:paraId="2B6E7BB2" w14:textId="77777777" w:rsidR="004D0639" w:rsidRPr="005F19B0" w:rsidRDefault="004D0639" w:rsidP="00313108">
      <w:pPr>
        <w:pStyle w:val="Title"/>
        <w:numPr>
          <w:ilvl w:val="0"/>
          <w:numId w:val="140"/>
        </w:numPr>
        <w:ind w:left="108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Extract comprehensive logs</w:t>
      </w:r>
    </w:p>
    <w:p w14:paraId="488C2B3D" w14:textId="77777777" w:rsidR="004D0639" w:rsidRPr="005F19B0" w:rsidRDefault="004D0639" w:rsidP="00313108">
      <w:pPr>
        <w:pStyle w:val="Title"/>
        <w:numPr>
          <w:ilvl w:val="0"/>
          <w:numId w:val="140"/>
        </w:numPr>
        <w:ind w:left="108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Download all files to organized folder</w:t>
      </w:r>
    </w:p>
    <w:p w14:paraId="44639941" w14:textId="77777777" w:rsidR="004D0639" w:rsidRDefault="004D0639" w:rsidP="00313108">
      <w:pPr>
        <w:pStyle w:val="Title"/>
        <w:numPr>
          <w:ilvl w:val="0"/>
          <w:numId w:val="140"/>
        </w:numPr>
        <w:ind w:left="108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Document extraction timestamp and file count</w:t>
      </w:r>
    </w:p>
    <w:p w14:paraId="0716A915" w14:textId="77777777" w:rsidR="00700355" w:rsidRPr="005F19B0" w:rsidRDefault="00700355" w:rsidP="00313108">
      <w:pPr>
        <w:ind w:left="360"/>
        <w:rPr>
          <w:lang w:val="en-IN"/>
        </w:rPr>
      </w:pPr>
    </w:p>
    <w:p w14:paraId="3BFB2124" w14:textId="650AD910" w:rsidR="004D0639" w:rsidRDefault="004D0639" w:rsidP="00313108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3.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Data Parsing (</w:t>
      </w:r>
      <w:r w:rsidR="00700355">
        <w:rPr>
          <w:rFonts w:cs="Arial"/>
          <w:b/>
          <w:bCs/>
          <w:spacing w:val="0"/>
          <w:sz w:val="26"/>
          <w:szCs w:val="26"/>
          <w:lang w:val="en-IN"/>
        </w:rPr>
        <w:t>5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 xml:space="preserve"> minutes)</w:t>
      </w:r>
      <w:r w:rsidRPr="005F19B0">
        <w:rPr>
          <w:rFonts w:cs="Arial"/>
          <w:spacing w:val="0"/>
          <w:sz w:val="26"/>
          <w:szCs w:val="26"/>
          <w:lang w:val="en-IN"/>
        </w:rPr>
        <w:t>:</w:t>
      </w:r>
    </w:p>
    <w:p w14:paraId="18E16846" w14:textId="77777777" w:rsidR="00700355" w:rsidRPr="005F19B0" w:rsidRDefault="00700355" w:rsidP="00313108">
      <w:pPr>
        <w:ind w:left="360"/>
        <w:rPr>
          <w:lang w:val="en-IN"/>
        </w:rPr>
      </w:pPr>
    </w:p>
    <w:p w14:paraId="2C332358" w14:textId="77777777" w:rsidR="004D0639" w:rsidRPr="005F19B0" w:rsidRDefault="004D0639" w:rsidP="00313108">
      <w:pPr>
        <w:pStyle w:val="Title"/>
        <w:numPr>
          <w:ilvl w:val="0"/>
          <w:numId w:val="142"/>
        </w:numPr>
        <w:ind w:left="108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Parse API data for passenger manifest issues</w:t>
      </w:r>
    </w:p>
    <w:p w14:paraId="40DFA276" w14:textId="77777777" w:rsidR="004D0639" w:rsidRPr="005F19B0" w:rsidRDefault="004D0639" w:rsidP="00313108">
      <w:pPr>
        <w:pStyle w:val="Title"/>
        <w:numPr>
          <w:ilvl w:val="0"/>
          <w:numId w:val="142"/>
        </w:numPr>
        <w:ind w:left="108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Parse PNR data if investigating booking/ticketing issues</w:t>
      </w:r>
    </w:p>
    <w:p w14:paraId="5E686B3F" w14:textId="77777777" w:rsidR="004D0639" w:rsidRPr="005F19B0" w:rsidRDefault="004D0639" w:rsidP="00313108">
      <w:pPr>
        <w:pStyle w:val="Title"/>
        <w:numPr>
          <w:ilvl w:val="0"/>
          <w:numId w:val="142"/>
        </w:numPr>
        <w:ind w:left="108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Save extracted messages to organized folders</w:t>
      </w:r>
    </w:p>
    <w:p w14:paraId="66E73CAE" w14:textId="77777777" w:rsidR="004D0639" w:rsidRDefault="004D0639" w:rsidP="00313108">
      <w:pPr>
        <w:pStyle w:val="Title"/>
        <w:numPr>
          <w:ilvl w:val="0"/>
          <w:numId w:val="142"/>
        </w:numPr>
        <w:ind w:left="108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Review message preview for data quality</w:t>
      </w:r>
    </w:p>
    <w:p w14:paraId="2C19E92C" w14:textId="77777777" w:rsidR="00700355" w:rsidRPr="005F19B0" w:rsidRDefault="00700355" w:rsidP="00313108">
      <w:pPr>
        <w:ind w:left="360"/>
        <w:rPr>
          <w:lang w:val="en-IN"/>
        </w:rPr>
      </w:pPr>
    </w:p>
    <w:p w14:paraId="500FD586" w14:textId="5339617E" w:rsidR="004D0639" w:rsidRDefault="004D0639" w:rsidP="00313108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4.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Root Cause Analysis (</w:t>
      </w:r>
      <w:r w:rsidR="00700355">
        <w:rPr>
          <w:rFonts w:cs="Arial"/>
          <w:b/>
          <w:bCs/>
          <w:spacing w:val="0"/>
          <w:sz w:val="26"/>
          <w:szCs w:val="26"/>
          <w:lang w:val="en-IN"/>
        </w:rPr>
        <w:t>5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 xml:space="preserve"> minutes)</w:t>
      </w:r>
      <w:r w:rsidRPr="005F19B0">
        <w:rPr>
          <w:rFonts w:cs="Arial"/>
          <w:spacing w:val="0"/>
          <w:sz w:val="26"/>
          <w:szCs w:val="26"/>
          <w:lang w:val="en-IN"/>
        </w:rPr>
        <w:t>:</w:t>
      </w:r>
    </w:p>
    <w:p w14:paraId="51F3DE80" w14:textId="77777777" w:rsidR="00700355" w:rsidRPr="005F19B0" w:rsidRDefault="00700355" w:rsidP="00313108">
      <w:pPr>
        <w:ind w:left="360"/>
        <w:rPr>
          <w:lang w:val="en-IN"/>
        </w:rPr>
      </w:pPr>
    </w:p>
    <w:p w14:paraId="0A7F4841" w14:textId="748B6DE7" w:rsidR="004D0639" w:rsidRPr="005F19B0" w:rsidRDefault="004D0639" w:rsidP="00313108">
      <w:pPr>
        <w:pStyle w:val="Title"/>
        <w:numPr>
          <w:ilvl w:val="0"/>
          <w:numId w:val="143"/>
        </w:numPr>
        <w:ind w:left="108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Run RCA analysis on data to understand what came into the system</w:t>
      </w:r>
    </w:p>
    <w:p w14:paraId="360C0DE8" w14:textId="77777777" w:rsidR="004D0639" w:rsidRPr="005F19B0" w:rsidRDefault="004D0639" w:rsidP="00313108">
      <w:pPr>
        <w:pStyle w:val="Title"/>
        <w:numPr>
          <w:ilvl w:val="0"/>
          <w:numId w:val="143"/>
        </w:numPr>
        <w:ind w:left="108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Compare results to identify missing or dropped passengers</w:t>
      </w:r>
    </w:p>
    <w:p w14:paraId="077E4D89" w14:textId="77777777" w:rsidR="004D0639" w:rsidRPr="005F19B0" w:rsidRDefault="004D0639" w:rsidP="00313108">
      <w:pPr>
        <w:pStyle w:val="Title"/>
        <w:numPr>
          <w:ilvl w:val="0"/>
          <w:numId w:val="143"/>
        </w:numPr>
        <w:ind w:left="108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Review all data tables for patterns and issues</w:t>
      </w:r>
    </w:p>
    <w:p w14:paraId="1371227E" w14:textId="77777777" w:rsidR="004D0639" w:rsidRDefault="004D0639" w:rsidP="00313108">
      <w:pPr>
        <w:pStyle w:val="Title"/>
        <w:numPr>
          <w:ilvl w:val="0"/>
          <w:numId w:val="143"/>
        </w:numPr>
        <w:ind w:left="108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Generate Excel report with findings</w:t>
      </w:r>
    </w:p>
    <w:p w14:paraId="6ABBC134" w14:textId="77777777" w:rsidR="00700355" w:rsidRDefault="00700355" w:rsidP="00700355">
      <w:pPr>
        <w:rPr>
          <w:lang w:val="en-IN"/>
        </w:rPr>
      </w:pPr>
    </w:p>
    <w:p w14:paraId="5AC843D7" w14:textId="77777777" w:rsidR="00700355" w:rsidRDefault="00700355" w:rsidP="00700355">
      <w:pPr>
        <w:rPr>
          <w:lang w:val="en-IN"/>
        </w:rPr>
      </w:pPr>
    </w:p>
    <w:p w14:paraId="4D41EA1D" w14:textId="77777777" w:rsidR="00700355" w:rsidRPr="005F19B0" w:rsidRDefault="00700355" w:rsidP="00700355">
      <w:pPr>
        <w:rPr>
          <w:lang w:val="en-IN"/>
        </w:rPr>
      </w:pPr>
    </w:p>
    <w:p w14:paraId="7644E535" w14:textId="77777777" w:rsidR="004D0639" w:rsidRDefault="004D0639" w:rsidP="00313108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5. </w:t>
      </w: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Documentation (5 minutes)</w:t>
      </w:r>
      <w:r w:rsidRPr="005F19B0">
        <w:rPr>
          <w:rFonts w:cs="Arial"/>
          <w:spacing w:val="0"/>
          <w:sz w:val="26"/>
          <w:szCs w:val="26"/>
          <w:lang w:val="en-IN"/>
        </w:rPr>
        <w:t>:</w:t>
      </w:r>
    </w:p>
    <w:p w14:paraId="26870ECA" w14:textId="77777777" w:rsidR="00700355" w:rsidRPr="005F19B0" w:rsidRDefault="00700355" w:rsidP="00313108">
      <w:pPr>
        <w:ind w:left="360"/>
        <w:rPr>
          <w:lang w:val="en-IN"/>
        </w:rPr>
      </w:pPr>
    </w:p>
    <w:p w14:paraId="4C1A0D40" w14:textId="77777777" w:rsidR="004D0639" w:rsidRPr="005F19B0" w:rsidRDefault="004D0639" w:rsidP="00313108">
      <w:pPr>
        <w:pStyle w:val="Title"/>
        <w:numPr>
          <w:ilvl w:val="0"/>
          <w:numId w:val="144"/>
        </w:numPr>
        <w:ind w:left="108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Add your analysis notes to Excel report</w:t>
      </w:r>
    </w:p>
    <w:p w14:paraId="1E7B38C7" w14:textId="77777777" w:rsidR="004D0639" w:rsidRPr="005F19B0" w:rsidRDefault="004D0639" w:rsidP="00313108">
      <w:pPr>
        <w:pStyle w:val="Title"/>
        <w:numPr>
          <w:ilvl w:val="0"/>
          <w:numId w:val="144"/>
        </w:numPr>
        <w:ind w:left="108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Save all files with consistent naming</w:t>
      </w:r>
    </w:p>
    <w:p w14:paraId="783DECAD" w14:textId="77777777" w:rsidR="004D0639" w:rsidRDefault="004D0639" w:rsidP="00313108">
      <w:pPr>
        <w:pStyle w:val="Title"/>
        <w:numPr>
          <w:ilvl w:val="0"/>
          <w:numId w:val="144"/>
        </w:numPr>
        <w:ind w:left="108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Prepare summary for stakeholders</w:t>
      </w:r>
    </w:p>
    <w:p w14:paraId="6FC4C81D" w14:textId="77777777" w:rsidR="00700355" w:rsidRDefault="00700355" w:rsidP="00700355">
      <w:pPr>
        <w:rPr>
          <w:lang w:val="en-IN"/>
        </w:rPr>
      </w:pPr>
    </w:p>
    <w:p w14:paraId="76F6738C" w14:textId="77777777" w:rsidR="00700355" w:rsidRPr="005F19B0" w:rsidRDefault="00700355" w:rsidP="00700355">
      <w:pPr>
        <w:rPr>
          <w:lang w:val="en-IN"/>
        </w:rPr>
      </w:pPr>
    </w:p>
    <w:p w14:paraId="7AADA680" w14:textId="4CE14BDE" w:rsidR="004D0639" w:rsidRDefault="004D0639" w:rsidP="00700355">
      <w:pPr>
        <w:pStyle w:val="Title"/>
        <w:numPr>
          <w:ilvl w:val="1"/>
          <w:numId w:val="48"/>
        </w:numPr>
        <w:rPr>
          <w:rFonts w:cs="Arial"/>
          <w:spacing w:val="0"/>
          <w:sz w:val="32"/>
          <w:szCs w:val="32"/>
          <w:lang w:val="en-IN"/>
        </w:rPr>
      </w:pPr>
      <w:r w:rsidRPr="005F19B0">
        <w:rPr>
          <w:rFonts w:cs="Arial"/>
          <w:spacing w:val="0"/>
          <w:sz w:val="32"/>
          <w:szCs w:val="32"/>
          <w:lang w:val="en-IN"/>
        </w:rPr>
        <w:t>File Organization That Works</w:t>
      </w:r>
    </w:p>
    <w:p w14:paraId="3740D2BC" w14:textId="77777777" w:rsidR="00700355" w:rsidRPr="00700355" w:rsidRDefault="00700355" w:rsidP="00700355">
      <w:pPr>
        <w:rPr>
          <w:lang w:val="en-IN"/>
        </w:rPr>
      </w:pPr>
    </w:p>
    <w:p w14:paraId="72D96DDD" w14:textId="77777777" w:rsidR="004D0639" w:rsidRDefault="004D0639" w:rsidP="00313108">
      <w:pPr>
        <w:pStyle w:val="Title"/>
        <w:ind w:left="360"/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Folder Structure (Create This Once, Use Forever)</w:t>
      </w:r>
    </w:p>
    <w:p w14:paraId="67A20907" w14:textId="77777777" w:rsidR="00700355" w:rsidRPr="005F19B0" w:rsidRDefault="00700355" w:rsidP="00313108">
      <w:pPr>
        <w:ind w:left="360"/>
        <w:rPr>
          <w:lang w:val="en-IN"/>
        </w:rPr>
      </w:pPr>
    </w:p>
    <w:p w14:paraId="1A58B0BF" w14:textId="77777777" w:rsidR="004D0639" w:rsidRPr="005F19B0" w:rsidRDefault="004D0639" w:rsidP="00313108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L3_Investigations/</w:t>
      </w:r>
    </w:p>
    <w:p w14:paraId="578153CC" w14:textId="77777777" w:rsidR="004D0639" w:rsidRPr="005F19B0" w:rsidRDefault="004D0639" w:rsidP="00313108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├── 2024-11-20_WF123_MissingPax/</w:t>
      </w:r>
    </w:p>
    <w:p w14:paraId="17788CBB" w14:textId="77777777" w:rsidR="004D0639" w:rsidRPr="005F19B0" w:rsidRDefault="004D0639" w:rsidP="00313108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│ ├── 01_ExtractedLogs/</w:t>
      </w:r>
    </w:p>
    <w:p w14:paraId="06BBB0B0" w14:textId="77777777" w:rsidR="004D0639" w:rsidRPr="005F19B0" w:rsidRDefault="004D0639" w:rsidP="00313108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│ ├── 02_ParsedData/</w:t>
      </w:r>
    </w:p>
    <w:p w14:paraId="6975FFBD" w14:textId="77777777" w:rsidR="004D0639" w:rsidRPr="005F19B0" w:rsidRDefault="004D0639" w:rsidP="00313108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│ ├── 03_Analysis/</w:t>
      </w:r>
    </w:p>
    <w:p w14:paraId="6EE0F184" w14:textId="77777777" w:rsidR="004D0639" w:rsidRPr="005F19B0" w:rsidRDefault="004D0639" w:rsidP="00313108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│ └── 04_Reports/</w:t>
      </w:r>
    </w:p>
    <w:p w14:paraId="469E3875" w14:textId="77777777" w:rsidR="004D0639" w:rsidRPr="005F19B0" w:rsidRDefault="004D0639" w:rsidP="00313108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├── 2024-11-21_AI101_Duplicates/</w:t>
      </w:r>
    </w:p>
    <w:p w14:paraId="3EE8C2BC" w14:textId="77777777" w:rsidR="004D0639" w:rsidRPr="005F19B0" w:rsidRDefault="004D0639" w:rsidP="00313108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│ ├── 01_ExtractedLogs/</w:t>
      </w:r>
    </w:p>
    <w:p w14:paraId="02838529" w14:textId="77777777" w:rsidR="004D0639" w:rsidRPr="005F19B0" w:rsidRDefault="004D0639" w:rsidP="00313108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│ └── [same structure]</w:t>
      </w:r>
    </w:p>
    <w:p w14:paraId="0A9827BA" w14:textId="77777777" w:rsidR="004D0639" w:rsidRPr="005F19B0" w:rsidRDefault="004D0639" w:rsidP="00313108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└── Templates/</w:t>
      </w:r>
    </w:p>
    <w:p w14:paraId="0A38B609" w14:textId="77777777" w:rsidR="004D0639" w:rsidRDefault="004D0639" w:rsidP="00313108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└── Investigation_Template.xlsx</w:t>
      </w:r>
    </w:p>
    <w:p w14:paraId="35BF998D" w14:textId="77777777" w:rsidR="00700355" w:rsidRPr="005F19B0" w:rsidRDefault="00700355" w:rsidP="00313108">
      <w:pPr>
        <w:ind w:left="360"/>
        <w:rPr>
          <w:lang w:val="en-IN"/>
        </w:rPr>
      </w:pPr>
    </w:p>
    <w:p w14:paraId="3CAC28DD" w14:textId="77777777" w:rsidR="004D0639" w:rsidRPr="005F19B0" w:rsidRDefault="004D0639" w:rsidP="00313108">
      <w:pPr>
        <w:pStyle w:val="Title"/>
        <w:ind w:left="360"/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File Naming Convention</w:t>
      </w:r>
    </w:p>
    <w:p w14:paraId="33A87A4F" w14:textId="77777777" w:rsidR="004D0639" w:rsidRPr="005F19B0" w:rsidRDefault="004D0639" w:rsidP="00313108">
      <w:pPr>
        <w:pStyle w:val="Title"/>
        <w:numPr>
          <w:ilvl w:val="0"/>
          <w:numId w:val="138"/>
        </w:numPr>
        <w:ind w:left="108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Investigations</w:t>
      </w:r>
      <w:r w:rsidRPr="005F19B0">
        <w:rPr>
          <w:rFonts w:cs="Arial"/>
          <w:spacing w:val="0"/>
          <w:sz w:val="26"/>
          <w:szCs w:val="26"/>
          <w:lang w:val="en-IN"/>
        </w:rPr>
        <w:t>: YYYY-MM-</w:t>
      </w:r>
      <w:proofErr w:type="spellStart"/>
      <w:r w:rsidRPr="005F19B0">
        <w:rPr>
          <w:rFonts w:cs="Arial"/>
          <w:spacing w:val="0"/>
          <w:sz w:val="26"/>
          <w:szCs w:val="26"/>
          <w:lang w:val="en-IN"/>
        </w:rPr>
        <w:t>DD_FlightNumber_IssueType</w:t>
      </w:r>
      <w:proofErr w:type="spellEnd"/>
    </w:p>
    <w:p w14:paraId="6168FB58" w14:textId="77777777" w:rsidR="004D0639" w:rsidRPr="005F19B0" w:rsidRDefault="004D0639" w:rsidP="00313108">
      <w:pPr>
        <w:pStyle w:val="Title"/>
        <w:numPr>
          <w:ilvl w:val="0"/>
          <w:numId w:val="138"/>
        </w:numPr>
        <w:ind w:left="108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Reports</w:t>
      </w:r>
      <w:r w:rsidRPr="005F19B0">
        <w:rPr>
          <w:rFonts w:cs="Arial"/>
          <w:spacing w:val="0"/>
          <w:sz w:val="26"/>
          <w:szCs w:val="26"/>
          <w:lang w:val="en-IN"/>
        </w:rPr>
        <w:t>: FlightNumber_YYYYMMDD_RCA_Report.xlsx</w:t>
      </w:r>
    </w:p>
    <w:p w14:paraId="137F4639" w14:textId="77777777" w:rsidR="004D0639" w:rsidRDefault="004D0639" w:rsidP="00313108">
      <w:pPr>
        <w:pStyle w:val="Title"/>
        <w:numPr>
          <w:ilvl w:val="0"/>
          <w:numId w:val="138"/>
        </w:numPr>
        <w:ind w:left="108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Notes</w:t>
      </w:r>
      <w:r w:rsidRPr="005F19B0">
        <w:rPr>
          <w:rFonts w:cs="Arial"/>
          <w:spacing w:val="0"/>
          <w:sz w:val="26"/>
          <w:szCs w:val="26"/>
          <w:lang w:val="en-IN"/>
        </w:rPr>
        <w:t>: FlightNumber_Investigation_Notes.txt</w:t>
      </w:r>
    </w:p>
    <w:p w14:paraId="20262C1A" w14:textId="77777777" w:rsidR="00700355" w:rsidRDefault="00700355" w:rsidP="00700355">
      <w:pPr>
        <w:rPr>
          <w:lang w:val="en-IN"/>
        </w:rPr>
      </w:pPr>
    </w:p>
    <w:p w14:paraId="431EF1AF" w14:textId="77777777" w:rsidR="00700355" w:rsidRPr="005F19B0" w:rsidRDefault="00700355" w:rsidP="00700355">
      <w:pPr>
        <w:rPr>
          <w:lang w:val="en-IN"/>
        </w:rPr>
      </w:pPr>
    </w:p>
    <w:p w14:paraId="1CE55A3E" w14:textId="77777777" w:rsidR="00700355" w:rsidRPr="005F19B0" w:rsidRDefault="00700355" w:rsidP="00700355">
      <w:pPr>
        <w:rPr>
          <w:lang w:val="en-IN"/>
        </w:rPr>
      </w:pPr>
    </w:p>
    <w:p w14:paraId="61A33A41" w14:textId="5B3F37E4" w:rsidR="004D0639" w:rsidRDefault="004D0639" w:rsidP="00700355">
      <w:pPr>
        <w:pStyle w:val="Title"/>
        <w:numPr>
          <w:ilvl w:val="1"/>
          <w:numId w:val="48"/>
        </w:numPr>
        <w:rPr>
          <w:rFonts w:cs="Arial"/>
          <w:spacing w:val="0"/>
          <w:sz w:val="32"/>
          <w:szCs w:val="32"/>
          <w:lang w:val="en-IN"/>
        </w:rPr>
      </w:pPr>
      <w:r w:rsidRPr="005F19B0">
        <w:rPr>
          <w:rFonts w:cs="Arial"/>
          <w:spacing w:val="0"/>
          <w:sz w:val="32"/>
          <w:szCs w:val="32"/>
          <w:lang w:val="en-IN"/>
        </w:rPr>
        <w:t>Working with Your Team</w:t>
      </w:r>
    </w:p>
    <w:p w14:paraId="7CB8DE90" w14:textId="77777777" w:rsidR="00700355" w:rsidRPr="00700355" w:rsidRDefault="00700355" w:rsidP="00700355">
      <w:pPr>
        <w:rPr>
          <w:lang w:val="en-IN"/>
        </w:rPr>
      </w:pPr>
    </w:p>
    <w:p w14:paraId="4DFEBD3C" w14:textId="77777777" w:rsidR="004D0639" w:rsidRDefault="004D0639" w:rsidP="00313108">
      <w:pPr>
        <w:pStyle w:val="Title"/>
        <w:ind w:left="360"/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L2 to L3 Escalation</w:t>
      </w:r>
    </w:p>
    <w:p w14:paraId="02599A61" w14:textId="77777777" w:rsidR="00700355" w:rsidRPr="005F19B0" w:rsidRDefault="00700355" w:rsidP="00313108">
      <w:pPr>
        <w:ind w:left="360"/>
        <w:rPr>
          <w:lang w:val="en-IN"/>
        </w:rPr>
      </w:pPr>
    </w:p>
    <w:p w14:paraId="40AE76AC" w14:textId="77777777" w:rsidR="004D0639" w:rsidRDefault="004D0639" w:rsidP="00313108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When escalating to L3 analyst:</w:t>
      </w:r>
    </w:p>
    <w:p w14:paraId="612C94BE" w14:textId="77777777" w:rsidR="00700355" w:rsidRPr="005F19B0" w:rsidRDefault="00700355" w:rsidP="00313108">
      <w:pPr>
        <w:ind w:left="360"/>
        <w:rPr>
          <w:lang w:val="en-IN"/>
        </w:rPr>
      </w:pPr>
    </w:p>
    <w:p w14:paraId="000B7017" w14:textId="77777777" w:rsidR="004D0639" w:rsidRPr="005F19B0" w:rsidRDefault="004D0639" w:rsidP="00313108">
      <w:pPr>
        <w:pStyle w:val="Title"/>
        <w:numPr>
          <w:ilvl w:val="0"/>
          <w:numId w:val="146"/>
        </w:numPr>
        <w:ind w:left="108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 xml:space="preserve">Complete all L2 investigation steps </w:t>
      </w:r>
      <w:r w:rsidRPr="005F19B0">
        <w:rPr>
          <w:rFonts w:cs="Arial"/>
          <w:spacing w:val="0"/>
          <w:sz w:val="26"/>
          <w:szCs w:val="26"/>
          <w:lang w:val="en-IN"/>
        </w:rPr>
        <w:t>before escalating</w:t>
      </w:r>
    </w:p>
    <w:p w14:paraId="51D7E065" w14:textId="77777777" w:rsidR="004D0639" w:rsidRPr="005F19B0" w:rsidRDefault="004D0639" w:rsidP="00313108">
      <w:pPr>
        <w:pStyle w:val="Title"/>
        <w:numPr>
          <w:ilvl w:val="0"/>
          <w:numId w:val="146"/>
        </w:numPr>
        <w:ind w:left="108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Prepare executive summary</w:t>
      </w:r>
      <w:r w:rsidRPr="005F19B0">
        <w:rPr>
          <w:rFonts w:cs="Arial"/>
          <w:spacing w:val="0"/>
          <w:sz w:val="26"/>
          <w:szCs w:val="26"/>
          <w:lang w:val="en-IN"/>
        </w:rPr>
        <w:t>: One paragraph with key findings</w:t>
      </w:r>
    </w:p>
    <w:p w14:paraId="61C86BD1" w14:textId="77777777" w:rsidR="004D0639" w:rsidRPr="005F19B0" w:rsidRDefault="004D0639" w:rsidP="00313108">
      <w:pPr>
        <w:pStyle w:val="Title"/>
        <w:numPr>
          <w:ilvl w:val="0"/>
          <w:numId w:val="146"/>
        </w:numPr>
        <w:ind w:left="108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Highlight specific concerns</w:t>
      </w:r>
      <w:r w:rsidRPr="005F19B0">
        <w:rPr>
          <w:rFonts w:cs="Arial"/>
          <w:spacing w:val="0"/>
          <w:sz w:val="26"/>
          <w:szCs w:val="26"/>
          <w:lang w:val="en-IN"/>
        </w:rPr>
        <w:t>: Unusual patterns, data corruption, system issues</w:t>
      </w:r>
    </w:p>
    <w:p w14:paraId="60DD1255" w14:textId="77777777" w:rsidR="004D0639" w:rsidRPr="005F19B0" w:rsidRDefault="004D0639" w:rsidP="00313108">
      <w:pPr>
        <w:pStyle w:val="Title"/>
        <w:numPr>
          <w:ilvl w:val="0"/>
          <w:numId w:val="146"/>
        </w:numPr>
        <w:ind w:left="108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Provide complete data package</w:t>
      </w:r>
      <w:r w:rsidRPr="005F19B0">
        <w:rPr>
          <w:rFonts w:cs="Arial"/>
          <w:spacing w:val="0"/>
          <w:sz w:val="26"/>
          <w:szCs w:val="26"/>
          <w:lang w:val="en-IN"/>
        </w:rPr>
        <w:t>: All extracted files and analysis</w:t>
      </w:r>
    </w:p>
    <w:p w14:paraId="1C1525D1" w14:textId="77777777" w:rsidR="004D0639" w:rsidRDefault="004D0639" w:rsidP="00313108">
      <w:pPr>
        <w:pStyle w:val="Title"/>
        <w:numPr>
          <w:ilvl w:val="0"/>
          <w:numId w:val="146"/>
        </w:numPr>
        <w:ind w:left="108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Document timeline</w:t>
      </w:r>
      <w:r w:rsidRPr="005F19B0">
        <w:rPr>
          <w:rFonts w:cs="Arial"/>
          <w:spacing w:val="0"/>
          <w:sz w:val="26"/>
          <w:szCs w:val="26"/>
          <w:lang w:val="en-IN"/>
        </w:rPr>
        <w:t>: When incident occurred vs when investigation started</w:t>
      </w:r>
    </w:p>
    <w:p w14:paraId="629B0C3A" w14:textId="77777777" w:rsidR="00700355" w:rsidRPr="005F19B0" w:rsidRDefault="00700355" w:rsidP="00313108">
      <w:pPr>
        <w:ind w:left="360"/>
        <w:rPr>
          <w:lang w:val="en-IN"/>
        </w:rPr>
      </w:pPr>
    </w:p>
    <w:p w14:paraId="72587BB8" w14:textId="77777777" w:rsidR="004D0639" w:rsidRDefault="004D0639" w:rsidP="00313108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When Reporting a Bug:</w:t>
      </w:r>
    </w:p>
    <w:p w14:paraId="7DE8F55D" w14:textId="77777777" w:rsidR="00700355" w:rsidRPr="005F19B0" w:rsidRDefault="00700355" w:rsidP="00313108">
      <w:pPr>
        <w:ind w:left="360"/>
        <w:rPr>
          <w:lang w:val="en-IN"/>
        </w:rPr>
      </w:pPr>
    </w:p>
    <w:p w14:paraId="478F35E8" w14:textId="77777777" w:rsidR="004D0639" w:rsidRPr="005F19B0" w:rsidRDefault="004D0639" w:rsidP="00313108">
      <w:pPr>
        <w:pStyle w:val="Title"/>
        <w:numPr>
          <w:ilvl w:val="0"/>
          <w:numId w:val="147"/>
        </w:numPr>
        <w:ind w:left="108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 xml:space="preserve">Prepare a folder </w:t>
      </w:r>
      <w:r w:rsidRPr="005F19B0">
        <w:rPr>
          <w:rFonts w:cs="Arial"/>
          <w:spacing w:val="0"/>
          <w:sz w:val="26"/>
          <w:szCs w:val="26"/>
          <w:lang w:val="en-IN"/>
        </w:rPr>
        <w:t>with all the extracted logs of that case.</w:t>
      </w:r>
    </w:p>
    <w:p w14:paraId="5C13ED0E" w14:textId="77777777" w:rsidR="004D0639" w:rsidRPr="005F19B0" w:rsidRDefault="004D0639" w:rsidP="00313108">
      <w:pPr>
        <w:pStyle w:val="Title"/>
        <w:numPr>
          <w:ilvl w:val="0"/>
          <w:numId w:val="147"/>
        </w:numPr>
        <w:ind w:left="108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 xml:space="preserve">Name the folder </w:t>
      </w:r>
      <w:r w:rsidRPr="005F19B0">
        <w:rPr>
          <w:rFonts w:cs="Arial"/>
          <w:spacing w:val="0"/>
          <w:sz w:val="26"/>
          <w:szCs w:val="26"/>
          <w:lang w:val="en-IN"/>
        </w:rPr>
        <w:t>- "</w:t>
      </w:r>
      <w:proofErr w:type="spellStart"/>
      <w:r w:rsidRPr="005F19B0">
        <w:rPr>
          <w:rFonts w:cs="Arial"/>
          <w:i/>
          <w:iCs/>
          <w:spacing w:val="0"/>
          <w:sz w:val="26"/>
          <w:szCs w:val="26"/>
          <w:lang w:val="en-IN"/>
        </w:rPr>
        <w:t>FlightNumber_DepPort_ArrPort_DepDate</w:t>
      </w:r>
      <w:proofErr w:type="spellEnd"/>
      <w:r w:rsidRPr="005F19B0">
        <w:rPr>
          <w:rFonts w:cs="Arial"/>
          <w:spacing w:val="0"/>
          <w:sz w:val="26"/>
          <w:szCs w:val="26"/>
          <w:lang w:val="en-IN"/>
        </w:rPr>
        <w:t>"</w:t>
      </w:r>
    </w:p>
    <w:p w14:paraId="037A21E2" w14:textId="77777777" w:rsidR="004D0639" w:rsidRDefault="004D0639" w:rsidP="00313108">
      <w:pPr>
        <w:pStyle w:val="Title"/>
        <w:numPr>
          <w:ilvl w:val="0"/>
          <w:numId w:val="147"/>
        </w:numPr>
        <w:ind w:left="108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 xml:space="preserve">Share </w:t>
      </w:r>
      <w:r w:rsidRPr="005F19B0">
        <w:rPr>
          <w:rFonts w:cs="Arial"/>
          <w:spacing w:val="0"/>
          <w:sz w:val="26"/>
          <w:szCs w:val="26"/>
          <w:lang w:val="en-IN"/>
        </w:rPr>
        <w:t>the above details with L3 Devs.</w:t>
      </w:r>
    </w:p>
    <w:p w14:paraId="069B5969" w14:textId="77777777" w:rsidR="00700355" w:rsidRDefault="00700355" w:rsidP="00700355">
      <w:pPr>
        <w:rPr>
          <w:lang w:val="en-IN"/>
        </w:rPr>
      </w:pPr>
    </w:p>
    <w:p w14:paraId="1F259ED3" w14:textId="77777777" w:rsidR="00700355" w:rsidRPr="005F19B0" w:rsidRDefault="00700355" w:rsidP="00700355">
      <w:pPr>
        <w:rPr>
          <w:lang w:val="en-IN"/>
        </w:rPr>
      </w:pPr>
    </w:p>
    <w:p w14:paraId="7F728EE0" w14:textId="45F5EB7A" w:rsidR="004D0639" w:rsidRPr="00700355" w:rsidRDefault="004D0639" w:rsidP="00700355">
      <w:pPr>
        <w:pStyle w:val="Title"/>
        <w:numPr>
          <w:ilvl w:val="1"/>
          <w:numId w:val="48"/>
        </w:numPr>
        <w:rPr>
          <w:rFonts w:cs="Arial"/>
          <w:spacing w:val="0"/>
          <w:sz w:val="32"/>
          <w:szCs w:val="32"/>
          <w:lang w:val="en-IN"/>
        </w:rPr>
      </w:pPr>
      <w:r w:rsidRPr="005F19B0">
        <w:rPr>
          <w:rFonts w:cs="Arial"/>
          <w:spacing w:val="0"/>
          <w:sz w:val="32"/>
          <w:szCs w:val="32"/>
          <w:lang w:val="en-IN"/>
        </w:rPr>
        <w:t>Advanced Investigation Techniques</w:t>
      </w:r>
    </w:p>
    <w:p w14:paraId="2B6111D5" w14:textId="77777777" w:rsidR="00700355" w:rsidRPr="00700355" w:rsidRDefault="00700355" w:rsidP="00700355">
      <w:pPr>
        <w:rPr>
          <w:lang w:val="en-IN"/>
        </w:rPr>
      </w:pPr>
    </w:p>
    <w:p w14:paraId="68E014EB" w14:textId="77777777" w:rsidR="004D0639" w:rsidRDefault="004D0639" w:rsidP="00313108">
      <w:pPr>
        <w:pStyle w:val="Title"/>
        <w:ind w:left="360"/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Pattern Recognition</w:t>
      </w:r>
    </w:p>
    <w:p w14:paraId="74AB7DFF" w14:textId="77777777" w:rsidR="00700355" w:rsidRPr="005F19B0" w:rsidRDefault="00700355" w:rsidP="00313108">
      <w:pPr>
        <w:ind w:left="360"/>
        <w:rPr>
          <w:lang w:val="en-IN"/>
        </w:rPr>
      </w:pPr>
    </w:p>
    <w:p w14:paraId="778F6AC9" w14:textId="77777777" w:rsidR="004D0639" w:rsidRDefault="004D0639" w:rsidP="00313108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Look for these common patterns in your investigations:</w:t>
      </w:r>
    </w:p>
    <w:p w14:paraId="4A126E23" w14:textId="77777777" w:rsidR="00700355" w:rsidRPr="005F19B0" w:rsidRDefault="00700355" w:rsidP="00313108">
      <w:pPr>
        <w:ind w:left="360"/>
        <w:rPr>
          <w:lang w:val="en-IN"/>
        </w:rPr>
      </w:pPr>
    </w:p>
    <w:p w14:paraId="5400A50B" w14:textId="77777777" w:rsidR="004D0639" w:rsidRDefault="004D0639" w:rsidP="00313108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Missing Passenger Patterns</w:t>
      </w:r>
      <w:r w:rsidRPr="005F19B0">
        <w:rPr>
          <w:rFonts w:cs="Arial"/>
          <w:spacing w:val="0"/>
          <w:sz w:val="26"/>
          <w:szCs w:val="26"/>
          <w:lang w:val="en-IN"/>
        </w:rPr>
        <w:t>:</w:t>
      </w:r>
    </w:p>
    <w:p w14:paraId="1112BD56" w14:textId="77777777" w:rsidR="00700355" w:rsidRPr="005F19B0" w:rsidRDefault="00700355" w:rsidP="00313108">
      <w:pPr>
        <w:ind w:left="360"/>
        <w:rPr>
          <w:lang w:val="en-IN"/>
        </w:rPr>
      </w:pPr>
    </w:p>
    <w:p w14:paraId="37C872EF" w14:textId="77777777" w:rsidR="004D0639" w:rsidRPr="005F19B0" w:rsidRDefault="004D0639" w:rsidP="00313108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Same nationality (system processing rules)</w:t>
      </w:r>
    </w:p>
    <w:p w14:paraId="1FEE0FCC" w14:textId="77777777" w:rsidR="004D0639" w:rsidRPr="005F19B0" w:rsidRDefault="004D0639" w:rsidP="00313108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Same document type (validation issues)</w:t>
      </w:r>
    </w:p>
    <w:p w14:paraId="0AE0B7D7" w14:textId="77777777" w:rsidR="004D0639" w:rsidRPr="005F19B0" w:rsidRDefault="004D0639" w:rsidP="00313108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Same name format (encoding problems)</w:t>
      </w:r>
    </w:p>
    <w:p w14:paraId="69F96574" w14:textId="77777777" w:rsidR="004D0639" w:rsidRDefault="004D0639" w:rsidP="00313108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Consecutive seat numbers (batch processing failures)</w:t>
      </w:r>
    </w:p>
    <w:p w14:paraId="019534E6" w14:textId="77777777" w:rsidR="00700355" w:rsidRPr="005F19B0" w:rsidRDefault="00700355" w:rsidP="00313108">
      <w:pPr>
        <w:ind w:left="360"/>
        <w:rPr>
          <w:lang w:val="en-IN"/>
        </w:rPr>
      </w:pPr>
    </w:p>
    <w:p w14:paraId="1FB615BE" w14:textId="77777777" w:rsidR="004D0639" w:rsidRDefault="004D0639" w:rsidP="00313108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Data Quality Patterns</w:t>
      </w:r>
      <w:r w:rsidRPr="005F19B0">
        <w:rPr>
          <w:rFonts w:cs="Arial"/>
          <w:spacing w:val="0"/>
          <w:sz w:val="26"/>
          <w:szCs w:val="26"/>
          <w:lang w:val="en-IN"/>
        </w:rPr>
        <w:t>:</w:t>
      </w:r>
    </w:p>
    <w:p w14:paraId="2A595765" w14:textId="77777777" w:rsidR="00700355" w:rsidRPr="005F19B0" w:rsidRDefault="00700355" w:rsidP="00313108">
      <w:pPr>
        <w:ind w:left="360"/>
        <w:rPr>
          <w:lang w:val="en-IN"/>
        </w:rPr>
      </w:pPr>
    </w:p>
    <w:p w14:paraId="276CE481" w14:textId="77777777" w:rsidR="004D0639" w:rsidRPr="005F19B0" w:rsidRDefault="004D0639" w:rsidP="00313108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Names with special characters causing issues</w:t>
      </w:r>
    </w:p>
    <w:p w14:paraId="1786F179" w14:textId="77777777" w:rsidR="004D0639" w:rsidRPr="005F19B0" w:rsidRDefault="004D0639" w:rsidP="00313108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Date format inconsistencies between systems</w:t>
      </w:r>
    </w:p>
    <w:p w14:paraId="2EEA62CF" w14:textId="77777777" w:rsidR="004D0639" w:rsidRPr="005F19B0" w:rsidRDefault="004D0639" w:rsidP="00313108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Document number validation failures</w:t>
      </w:r>
    </w:p>
    <w:p w14:paraId="70DD6D59" w14:textId="77777777" w:rsidR="004D0639" w:rsidRDefault="004D0639" w:rsidP="00313108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System timeout patterns during busy periods</w:t>
      </w:r>
    </w:p>
    <w:p w14:paraId="386D8117" w14:textId="77777777" w:rsidR="00700355" w:rsidRPr="005F19B0" w:rsidRDefault="00700355" w:rsidP="00313108">
      <w:pPr>
        <w:ind w:left="360"/>
        <w:rPr>
          <w:lang w:val="en-IN"/>
        </w:rPr>
      </w:pPr>
    </w:p>
    <w:p w14:paraId="79B8DA7A" w14:textId="77777777" w:rsidR="004D0639" w:rsidRDefault="004D0639" w:rsidP="00313108">
      <w:pPr>
        <w:pStyle w:val="Title"/>
        <w:ind w:left="360"/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Cross-Investigation Analysis</w:t>
      </w:r>
    </w:p>
    <w:p w14:paraId="3F3A6373" w14:textId="77777777" w:rsidR="00700355" w:rsidRPr="005F19B0" w:rsidRDefault="00700355" w:rsidP="00313108">
      <w:pPr>
        <w:ind w:left="360"/>
        <w:rPr>
          <w:lang w:val="en-IN"/>
        </w:rPr>
      </w:pPr>
    </w:p>
    <w:p w14:paraId="43A270EF" w14:textId="77777777" w:rsidR="004D0639" w:rsidRPr="005F19B0" w:rsidRDefault="004D0639" w:rsidP="00313108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Keep a simple log of your investigations:</w:t>
      </w:r>
    </w:p>
    <w:p w14:paraId="49D348FB" w14:textId="77777777" w:rsidR="004D0639" w:rsidRPr="005F19B0" w:rsidRDefault="004D0639" w:rsidP="00313108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Flight routes with frequent issues</w:t>
      </w:r>
    </w:p>
    <w:p w14:paraId="49A39BF3" w14:textId="77777777" w:rsidR="004D0639" w:rsidRPr="005F19B0" w:rsidRDefault="004D0639" w:rsidP="00313108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Time periods with system problems</w:t>
      </w:r>
    </w:p>
    <w:p w14:paraId="24A2A028" w14:textId="77777777" w:rsidR="004D0639" w:rsidRPr="005F19B0" w:rsidRDefault="004D0639" w:rsidP="00313108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Recurring patterns across multiple flights</w:t>
      </w:r>
    </w:p>
    <w:p w14:paraId="0DE6E112" w14:textId="77777777" w:rsidR="004D0639" w:rsidRDefault="004D0639" w:rsidP="00313108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System updates that correlate with issues</w:t>
      </w:r>
    </w:p>
    <w:p w14:paraId="5745EA09" w14:textId="77777777" w:rsidR="00700355" w:rsidRPr="005F19B0" w:rsidRDefault="00700355" w:rsidP="00700355">
      <w:pPr>
        <w:rPr>
          <w:lang w:val="en-IN"/>
        </w:rPr>
      </w:pPr>
    </w:p>
    <w:p w14:paraId="6D552E67" w14:textId="572E2F3E" w:rsidR="004D0639" w:rsidRPr="00700355" w:rsidRDefault="00700355" w:rsidP="004D0639">
      <w:pPr>
        <w:pStyle w:val="Title"/>
        <w:rPr>
          <w:rFonts w:cs="Arial"/>
          <w:spacing w:val="0"/>
          <w:sz w:val="32"/>
          <w:szCs w:val="32"/>
          <w:lang w:val="en-IN"/>
        </w:rPr>
      </w:pPr>
      <w:r w:rsidRPr="00700355">
        <w:rPr>
          <w:rFonts w:cs="Arial"/>
          <w:spacing w:val="0"/>
          <w:sz w:val="32"/>
          <w:szCs w:val="32"/>
          <w:lang w:val="en-IN"/>
        </w:rPr>
        <w:t>9.6</w:t>
      </w:r>
      <w:r w:rsidR="004D0639" w:rsidRPr="005F19B0">
        <w:rPr>
          <w:rFonts w:cs="Arial"/>
          <w:spacing w:val="0"/>
          <w:sz w:val="32"/>
          <w:szCs w:val="32"/>
          <w:lang w:val="en-IN"/>
        </w:rPr>
        <w:t xml:space="preserve"> Time Management</w:t>
      </w:r>
    </w:p>
    <w:p w14:paraId="75E5585E" w14:textId="77777777" w:rsidR="00700355" w:rsidRPr="005F19B0" w:rsidRDefault="00700355" w:rsidP="00700355">
      <w:pPr>
        <w:rPr>
          <w:lang w:val="en-IN"/>
        </w:rPr>
      </w:pPr>
    </w:p>
    <w:p w14:paraId="77E20E77" w14:textId="77777777" w:rsidR="004D0639" w:rsidRDefault="004D0639" w:rsidP="00313108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Priority Matrix for Incident Response</w:t>
      </w:r>
    </w:p>
    <w:p w14:paraId="20914F68" w14:textId="77777777" w:rsidR="00700355" w:rsidRPr="005F19B0" w:rsidRDefault="00700355" w:rsidP="00700355">
      <w:pPr>
        <w:rPr>
          <w:lang w:val="en-IN"/>
        </w:rPr>
      </w:pPr>
    </w:p>
    <w:p w14:paraId="744F229B" w14:textId="77777777" w:rsidR="00700355" w:rsidRDefault="00700355" w:rsidP="00700355">
      <w:pPr>
        <w:rPr>
          <w:lang w:val="en-I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1701"/>
        <w:gridCol w:w="3402"/>
        <w:gridCol w:w="3651"/>
      </w:tblGrid>
      <w:tr w:rsidR="00700355" w14:paraId="622AD143" w14:textId="77777777" w:rsidTr="002F6E06">
        <w:tc>
          <w:tcPr>
            <w:tcW w:w="1696" w:type="dxa"/>
          </w:tcPr>
          <w:p w14:paraId="15DE20DF" w14:textId="77777777" w:rsidR="002F6E06" w:rsidRDefault="002F6E06" w:rsidP="002F6E06">
            <w:pPr>
              <w:jc w:val="center"/>
              <w:rPr>
                <w:b/>
                <w:bCs/>
                <w:lang w:val="en-IN"/>
              </w:rPr>
            </w:pPr>
          </w:p>
          <w:p w14:paraId="5EEAF598" w14:textId="77777777" w:rsidR="00700355" w:rsidRDefault="002F6E06" w:rsidP="002F6E06">
            <w:pPr>
              <w:jc w:val="center"/>
              <w:rPr>
                <w:b/>
                <w:bCs/>
                <w:lang w:val="en-IN"/>
              </w:rPr>
            </w:pPr>
            <w:r w:rsidRPr="002F6E06">
              <w:rPr>
                <w:b/>
                <w:bCs/>
                <w:lang w:val="en-IN"/>
              </w:rPr>
              <w:t>Urgency</w:t>
            </w:r>
          </w:p>
          <w:p w14:paraId="3772F995" w14:textId="30F72F4B" w:rsidR="002F6E06" w:rsidRPr="002F6E06" w:rsidRDefault="002F6E06" w:rsidP="002F6E06">
            <w:pPr>
              <w:jc w:val="center"/>
              <w:rPr>
                <w:b/>
                <w:bCs/>
                <w:lang w:val="en-IN"/>
              </w:rPr>
            </w:pPr>
          </w:p>
        </w:tc>
        <w:tc>
          <w:tcPr>
            <w:tcW w:w="1701" w:type="dxa"/>
          </w:tcPr>
          <w:p w14:paraId="0C1C0A47" w14:textId="77777777" w:rsidR="002F6E06" w:rsidRDefault="002F6E06" w:rsidP="002F6E06">
            <w:pPr>
              <w:jc w:val="center"/>
              <w:rPr>
                <w:b/>
                <w:bCs/>
                <w:lang w:val="en-IN"/>
              </w:rPr>
            </w:pPr>
          </w:p>
          <w:p w14:paraId="50DD8DD6" w14:textId="76DCB516" w:rsidR="00700355" w:rsidRPr="002F6E06" w:rsidRDefault="002F6E06" w:rsidP="002F6E06">
            <w:pPr>
              <w:jc w:val="center"/>
              <w:rPr>
                <w:b/>
                <w:bCs/>
                <w:lang w:val="en-IN"/>
              </w:rPr>
            </w:pPr>
            <w:r w:rsidRPr="002F6E06">
              <w:rPr>
                <w:b/>
                <w:bCs/>
                <w:lang w:val="en-IN"/>
              </w:rPr>
              <w:t>Complexity</w:t>
            </w:r>
          </w:p>
        </w:tc>
        <w:tc>
          <w:tcPr>
            <w:tcW w:w="3402" w:type="dxa"/>
          </w:tcPr>
          <w:p w14:paraId="132CB166" w14:textId="77777777" w:rsidR="002F6E06" w:rsidRDefault="002F6E06" w:rsidP="002F6E06">
            <w:pPr>
              <w:jc w:val="center"/>
              <w:rPr>
                <w:b/>
                <w:bCs/>
                <w:lang w:val="en-IN"/>
              </w:rPr>
            </w:pPr>
          </w:p>
          <w:p w14:paraId="5E973A3C" w14:textId="2AC2EDE2" w:rsidR="00700355" w:rsidRPr="002F6E06" w:rsidRDefault="002F6E06" w:rsidP="002F6E06">
            <w:pPr>
              <w:jc w:val="center"/>
              <w:rPr>
                <w:b/>
                <w:bCs/>
                <w:lang w:val="en-IN"/>
              </w:rPr>
            </w:pPr>
            <w:r w:rsidRPr="002F6E06">
              <w:rPr>
                <w:b/>
                <w:bCs/>
                <w:lang w:val="en-IN"/>
              </w:rPr>
              <w:t>Investigation Time</w:t>
            </w:r>
          </w:p>
        </w:tc>
        <w:tc>
          <w:tcPr>
            <w:tcW w:w="3651" w:type="dxa"/>
          </w:tcPr>
          <w:p w14:paraId="39496321" w14:textId="77777777" w:rsidR="002F6E06" w:rsidRDefault="002F6E06" w:rsidP="002F6E06">
            <w:pPr>
              <w:jc w:val="center"/>
              <w:rPr>
                <w:b/>
                <w:bCs/>
                <w:lang w:val="en-IN"/>
              </w:rPr>
            </w:pPr>
          </w:p>
          <w:p w14:paraId="6AA1F46C" w14:textId="349E55AB" w:rsidR="00700355" w:rsidRPr="002F6E06" w:rsidRDefault="002F6E06" w:rsidP="002F6E06">
            <w:pPr>
              <w:jc w:val="center"/>
              <w:rPr>
                <w:b/>
                <w:bCs/>
                <w:lang w:val="en-IN"/>
              </w:rPr>
            </w:pPr>
            <w:r w:rsidRPr="002F6E06">
              <w:rPr>
                <w:b/>
                <w:bCs/>
                <w:lang w:val="en-IN"/>
              </w:rPr>
              <w:t>Approach</w:t>
            </w:r>
          </w:p>
        </w:tc>
      </w:tr>
      <w:tr w:rsidR="00700355" w14:paraId="24D53F47" w14:textId="77777777" w:rsidTr="002F6E06">
        <w:trPr>
          <w:trHeight w:val="872"/>
        </w:trPr>
        <w:tc>
          <w:tcPr>
            <w:tcW w:w="1696" w:type="dxa"/>
          </w:tcPr>
          <w:p w14:paraId="139E6F37" w14:textId="77777777" w:rsidR="002F6E06" w:rsidRDefault="002F6E06" w:rsidP="002F6E06">
            <w:pPr>
              <w:rPr>
                <w:rFonts w:eastAsiaTheme="majorEastAsia" w:cs="Arial"/>
                <w:kern w:val="28"/>
                <w:szCs w:val="26"/>
                <w:lang w:val="en-IN"/>
              </w:rPr>
            </w:pPr>
          </w:p>
          <w:p w14:paraId="1FAAE51D" w14:textId="687CB7A7" w:rsidR="00700355" w:rsidRDefault="00700355" w:rsidP="002F6E06">
            <w:pPr>
              <w:rPr>
                <w:lang w:val="en-IN"/>
              </w:rPr>
            </w:pPr>
            <w:r w:rsidRPr="005F19B0">
              <w:rPr>
                <w:rFonts w:eastAsiaTheme="majorEastAsia" w:cs="Arial"/>
                <w:kern w:val="28"/>
                <w:szCs w:val="26"/>
                <w:lang w:val="en-IN"/>
              </w:rPr>
              <w:t>High</w:t>
            </w:r>
          </w:p>
        </w:tc>
        <w:tc>
          <w:tcPr>
            <w:tcW w:w="1701" w:type="dxa"/>
          </w:tcPr>
          <w:p w14:paraId="7AFCF575" w14:textId="77777777" w:rsidR="002F6E06" w:rsidRDefault="002F6E06" w:rsidP="002F6E06">
            <w:pPr>
              <w:rPr>
                <w:lang w:val="en-IN"/>
              </w:rPr>
            </w:pPr>
          </w:p>
          <w:p w14:paraId="7A2440FB" w14:textId="3838ED86" w:rsidR="00700355" w:rsidRDefault="00700355" w:rsidP="002F6E06">
            <w:pPr>
              <w:rPr>
                <w:lang w:val="en-IN"/>
              </w:rPr>
            </w:pPr>
            <w:r>
              <w:rPr>
                <w:lang w:val="en-IN"/>
              </w:rPr>
              <w:t>Low</w:t>
            </w:r>
          </w:p>
        </w:tc>
        <w:tc>
          <w:tcPr>
            <w:tcW w:w="3402" w:type="dxa"/>
          </w:tcPr>
          <w:p w14:paraId="19FDF5BA" w14:textId="77777777" w:rsidR="002F6E06" w:rsidRDefault="002F6E06" w:rsidP="002F6E06">
            <w:pPr>
              <w:rPr>
                <w:rFonts w:eastAsiaTheme="majorEastAsia" w:cs="Arial"/>
                <w:kern w:val="28"/>
                <w:szCs w:val="26"/>
                <w:lang w:val="en-IN"/>
              </w:rPr>
            </w:pPr>
          </w:p>
          <w:p w14:paraId="5BDDC6E8" w14:textId="55618A28" w:rsidR="00700355" w:rsidRDefault="00700355" w:rsidP="002F6E06">
            <w:pPr>
              <w:rPr>
                <w:lang w:val="en-IN"/>
              </w:rPr>
            </w:pPr>
            <w:r w:rsidRPr="005F19B0">
              <w:rPr>
                <w:rFonts w:eastAsiaTheme="majorEastAsia" w:cs="Arial"/>
                <w:kern w:val="28"/>
                <w:szCs w:val="26"/>
                <w:lang w:val="en-IN"/>
              </w:rPr>
              <w:t>15 minutes</w:t>
            </w:r>
          </w:p>
        </w:tc>
        <w:tc>
          <w:tcPr>
            <w:tcW w:w="3651" w:type="dxa"/>
          </w:tcPr>
          <w:p w14:paraId="66249782" w14:textId="598587EA" w:rsidR="00700355" w:rsidRDefault="00700355" w:rsidP="002F6E06">
            <w:pPr>
              <w:rPr>
                <w:lang w:val="en-IN"/>
              </w:rPr>
            </w:pPr>
            <w:r w:rsidRPr="005F19B0">
              <w:rPr>
                <w:rFonts w:eastAsiaTheme="majorEastAsia" w:cs="Arial"/>
                <w:kern w:val="28"/>
                <w:szCs w:val="26"/>
                <w:lang w:val="en-IN"/>
              </w:rPr>
              <w:t>Quick investigation, immediate response</w:t>
            </w:r>
          </w:p>
        </w:tc>
      </w:tr>
      <w:tr w:rsidR="00700355" w14:paraId="6BAAFEBF" w14:textId="77777777" w:rsidTr="002F6E06">
        <w:trPr>
          <w:trHeight w:val="841"/>
        </w:trPr>
        <w:tc>
          <w:tcPr>
            <w:tcW w:w="1696" w:type="dxa"/>
          </w:tcPr>
          <w:p w14:paraId="410E2930" w14:textId="77777777" w:rsidR="002F6E06" w:rsidRDefault="002F6E06" w:rsidP="002F6E06">
            <w:pPr>
              <w:rPr>
                <w:rFonts w:eastAsiaTheme="majorEastAsia" w:cs="Arial"/>
                <w:kern w:val="28"/>
                <w:szCs w:val="26"/>
                <w:lang w:val="en-IN"/>
              </w:rPr>
            </w:pPr>
          </w:p>
          <w:p w14:paraId="23E95399" w14:textId="401D59E3" w:rsidR="00700355" w:rsidRDefault="00700355" w:rsidP="002F6E06">
            <w:pPr>
              <w:rPr>
                <w:lang w:val="en-IN"/>
              </w:rPr>
            </w:pPr>
            <w:r w:rsidRPr="005F19B0">
              <w:rPr>
                <w:rFonts w:eastAsiaTheme="majorEastAsia" w:cs="Arial"/>
                <w:kern w:val="28"/>
                <w:szCs w:val="26"/>
                <w:lang w:val="en-IN"/>
              </w:rPr>
              <w:t>High</w:t>
            </w:r>
          </w:p>
        </w:tc>
        <w:tc>
          <w:tcPr>
            <w:tcW w:w="1701" w:type="dxa"/>
          </w:tcPr>
          <w:p w14:paraId="605BAE41" w14:textId="77777777" w:rsidR="002F6E06" w:rsidRDefault="002F6E06" w:rsidP="002F6E06">
            <w:pPr>
              <w:rPr>
                <w:lang w:val="en-IN"/>
              </w:rPr>
            </w:pPr>
          </w:p>
          <w:p w14:paraId="4938CF07" w14:textId="33F530BE" w:rsidR="00700355" w:rsidRDefault="00700355" w:rsidP="002F6E06">
            <w:pPr>
              <w:rPr>
                <w:lang w:val="en-IN"/>
              </w:rPr>
            </w:pPr>
            <w:r>
              <w:rPr>
                <w:lang w:val="en-IN"/>
              </w:rPr>
              <w:t>High</w:t>
            </w:r>
          </w:p>
        </w:tc>
        <w:tc>
          <w:tcPr>
            <w:tcW w:w="3402" w:type="dxa"/>
          </w:tcPr>
          <w:p w14:paraId="32E99F3E" w14:textId="77777777" w:rsidR="002F6E06" w:rsidRDefault="002F6E06" w:rsidP="002F6E06">
            <w:pPr>
              <w:rPr>
                <w:rFonts w:eastAsiaTheme="majorEastAsia" w:cs="Arial"/>
                <w:kern w:val="28"/>
                <w:szCs w:val="26"/>
                <w:lang w:val="en-IN"/>
              </w:rPr>
            </w:pPr>
          </w:p>
          <w:p w14:paraId="236B0D19" w14:textId="3EC8A834" w:rsidR="00700355" w:rsidRDefault="00700355" w:rsidP="002F6E06">
            <w:pPr>
              <w:rPr>
                <w:lang w:val="en-IN"/>
              </w:rPr>
            </w:pPr>
            <w:r w:rsidRPr="005F19B0">
              <w:rPr>
                <w:rFonts w:eastAsiaTheme="majorEastAsia" w:cs="Arial"/>
                <w:kern w:val="28"/>
                <w:szCs w:val="26"/>
                <w:lang w:val="en-IN"/>
              </w:rPr>
              <w:t>45 minutes</w:t>
            </w:r>
            <w:r>
              <w:rPr>
                <w:rFonts w:eastAsiaTheme="majorEastAsia" w:cs="Arial"/>
                <w:kern w:val="28"/>
                <w:szCs w:val="26"/>
                <w:lang w:val="en-IN"/>
              </w:rPr>
              <w:t xml:space="preserve"> + </w:t>
            </w:r>
            <w:r w:rsidRPr="005F19B0">
              <w:rPr>
                <w:rFonts w:eastAsiaTheme="majorEastAsia" w:cs="Arial"/>
                <w:kern w:val="28"/>
                <w:szCs w:val="26"/>
                <w:lang w:val="en-IN"/>
              </w:rPr>
              <w:t>L3 escalation</w:t>
            </w:r>
          </w:p>
        </w:tc>
        <w:tc>
          <w:tcPr>
            <w:tcW w:w="3651" w:type="dxa"/>
          </w:tcPr>
          <w:p w14:paraId="5CE22B7B" w14:textId="036D3CAA" w:rsidR="00700355" w:rsidRDefault="002F6E06" w:rsidP="002F6E06">
            <w:pPr>
              <w:rPr>
                <w:lang w:val="en-IN"/>
              </w:rPr>
            </w:pPr>
            <w:r w:rsidRPr="005F19B0">
              <w:rPr>
                <w:rFonts w:eastAsiaTheme="majorEastAsia" w:cs="Arial"/>
                <w:kern w:val="28"/>
                <w:szCs w:val="26"/>
                <w:lang w:val="en-IN"/>
              </w:rPr>
              <w:t xml:space="preserve">Thorough analysis, </w:t>
            </w:r>
            <w:r>
              <w:rPr>
                <w:rFonts w:eastAsiaTheme="majorEastAsia" w:cs="Arial"/>
                <w:kern w:val="28"/>
                <w:szCs w:val="26"/>
                <w:lang w:val="en-IN"/>
              </w:rPr>
              <w:t>L3</w:t>
            </w:r>
            <w:r w:rsidRPr="005F19B0">
              <w:rPr>
                <w:rFonts w:eastAsiaTheme="majorEastAsia" w:cs="Arial"/>
                <w:kern w:val="28"/>
                <w:szCs w:val="26"/>
                <w:lang w:val="en-IN"/>
              </w:rPr>
              <w:t xml:space="preserve"> consultation</w:t>
            </w:r>
          </w:p>
        </w:tc>
      </w:tr>
      <w:tr w:rsidR="00700355" w14:paraId="1B8978CD" w14:textId="77777777" w:rsidTr="002F6E06">
        <w:trPr>
          <w:trHeight w:val="840"/>
        </w:trPr>
        <w:tc>
          <w:tcPr>
            <w:tcW w:w="1696" w:type="dxa"/>
          </w:tcPr>
          <w:p w14:paraId="0BEB93E1" w14:textId="77777777" w:rsidR="002F6E06" w:rsidRDefault="002F6E06" w:rsidP="002F6E06">
            <w:pPr>
              <w:rPr>
                <w:rFonts w:eastAsiaTheme="majorEastAsia" w:cs="Arial"/>
                <w:kern w:val="28"/>
                <w:szCs w:val="26"/>
                <w:lang w:val="en-IN"/>
              </w:rPr>
            </w:pPr>
          </w:p>
          <w:p w14:paraId="19FBE943" w14:textId="574EFA77" w:rsidR="00700355" w:rsidRDefault="00700355" w:rsidP="002F6E06">
            <w:pPr>
              <w:rPr>
                <w:lang w:val="en-IN"/>
              </w:rPr>
            </w:pPr>
            <w:r w:rsidRPr="005F19B0">
              <w:rPr>
                <w:rFonts w:eastAsiaTheme="majorEastAsia" w:cs="Arial"/>
                <w:kern w:val="28"/>
                <w:szCs w:val="26"/>
                <w:lang w:val="en-IN"/>
              </w:rPr>
              <w:t>Medium</w:t>
            </w:r>
          </w:p>
        </w:tc>
        <w:tc>
          <w:tcPr>
            <w:tcW w:w="1701" w:type="dxa"/>
          </w:tcPr>
          <w:p w14:paraId="62355B1C" w14:textId="77777777" w:rsidR="002F6E06" w:rsidRDefault="002F6E06" w:rsidP="002F6E06">
            <w:pPr>
              <w:rPr>
                <w:lang w:val="en-IN"/>
              </w:rPr>
            </w:pPr>
          </w:p>
          <w:p w14:paraId="70307D30" w14:textId="5C5FCC81" w:rsidR="00700355" w:rsidRDefault="00700355" w:rsidP="002F6E06">
            <w:pPr>
              <w:rPr>
                <w:lang w:val="en-IN"/>
              </w:rPr>
            </w:pPr>
            <w:r>
              <w:rPr>
                <w:lang w:val="en-IN"/>
              </w:rPr>
              <w:t>Low</w:t>
            </w:r>
          </w:p>
        </w:tc>
        <w:tc>
          <w:tcPr>
            <w:tcW w:w="3402" w:type="dxa"/>
          </w:tcPr>
          <w:p w14:paraId="50D5C661" w14:textId="77777777" w:rsidR="002F6E06" w:rsidRDefault="002F6E06" w:rsidP="002F6E06">
            <w:pPr>
              <w:rPr>
                <w:rFonts w:eastAsiaTheme="majorEastAsia" w:cs="Arial"/>
                <w:kern w:val="28"/>
                <w:szCs w:val="26"/>
                <w:lang w:val="en-IN"/>
              </w:rPr>
            </w:pPr>
          </w:p>
          <w:p w14:paraId="0F3F9014" w14:textId="478EEAE2" w:rsidR="00700355" w:rsidRDefault="00700355" w:rsidP="002F6E06">
            <w:pPr>
              <w:rPr>
                <w:lang w:val="en-IN"/>
              </w:rPr>
            </w:pPr>
            <w:r w:rsidRPr="005F19B0">
              <w:rPr>
                <w:rFonts w:eastAsiaTheme="majorEastAsia" w:cs="Arial"/>
                <w:kern w:val="28"/>
                <w:szCs w:val="26"/>
                <w:lang w:val="en-IN"/>
              </w:rPr>
              <w:t>30 minutes</w:t>
            </w:r>
          </w:p>
        </w:tc>
        <w:tc>
          <w:tcPr>
            <w:tcW w:w="3651" w:type="dxa"/>
          </w:tcPr>
          <w:p w14:paraId="148709A3" w14:textId="267C2EBB" w:rsidR="00700355" w:rsidRDefault="002F6E06" w:rsidP="002F6E06">
            <w:pPr>
              <w:rPr>
                <w:lang w:val="en-IN"/>
              </w:rPr>
            </w:pPr>
            <w:r w:rsidRPr="005F19B0">
              <w:rPr>
                <w:rFonts w:eastAsiaTheme="majorEastAsia" w:cs="Arial"/>
                <w:kern w:val="28"/>
                <w:szCs w:val="26"/>
                <w:lang w:val="en-IN"/>
              </w:rPr>
              <w:t>Complete investigation, documentation</w:t>
            </w:r>
          </w:p>
        </w:tc>
      </w:tr>
      <w:tr w:rsidR="00700355" w14:paraId="6F67BB02" w14:textId="77777777" w:rsidTr="002F6E06">
        <w:trPr>
          <w:trHeight w:val="837"/>
        </w:trPr>
        <w:tc>
          <w:tcPr>
            <w:tcW w:w="1696" w:type="dxa"/>
          </w:tcPr>
          <w:p w14:paraId="557F0090" w14:textId="77777777" w:rsidR="002F6E06" w:rsidRDefault="002F6E06" w:rsidP="002F6E06">
            <w:pPr>
              <w:rPr>
                <w:rFonts w:eastAsiaTheme="majorEastAsia" w:cs="Arial"/>
                <w:kern w:val="28"/>
                <w:szCs w:val="26"/>
                <w:lang w:val="en-IN"/>
              </w:rPr>
            </w:pPr>
          </w:p>
          <w:p w14:paraId="03EC0800" w14:textId="6794E0BF" w:rsidR="00700355" w:rsidRDefault="00700355" w:rsidP="002F6E06">
            <w:pPr>
              <w:rPr>
                <w:lang w:val="en-IN"/>
              </w:rPr>
            </w:pPr>
            <w:r w:rsidRPr="005F19B0">
              <w:rPr>
                <w:rFonts w:eastAsiaTheme="majorEastAsia" w:cs="Arial"/>
                <w:kern w:val="28"/>
                <w:szCs w:val="26"/>
                <w:lang w:val="en-IN"/>
              </w:rPr>
              <w:t>Medium</w:t>
            </w:r>
          </w:p>
        </w:tc>
        <w:tc>
          <w:tcPr>
            <w:tcW w:w="1701" w:type="dxa"/>
          </w:tcPr>
          <w:p w14:paraId="1305B0E4" w14:textId="77777777" w:rsidR="002F6E06" w:rsidRDefault="002F6E06" w:rsidP="002F6E06">
            <w:pPr>
              <w:rPr>
                <w:lang w:val="en-IN"/>
              </w:rPr>
            </w:pPr>
          </w:p>
          <w:p w14:paraId="10FB8BF8" w14:textId="354429D5" w:rsidR="00700355" w:rsidRDefault="00700355" w:rsidP="002F6E06">
            <w:pPr>
              <w:rPr>
                <w:lang w:val="en-IN"/>
              </w:rPr>
            </w:pPr>
            <w:r>
              <w:rPr>
                <w:lang w:val="en-IN"/>
              </w:rPr>
              <w:t>High</w:t>
            </w:r>
          </w:p>
        </w:tc>
        <w:tc>
          <w:tcPr>
            <w:tcW w:w="3402" w:type="dxa"/>
          </w:tcPr>
          <w:p w14:paraId="096221F3" w14:textId="77777777" w:rsidR="002F6E06" w:rsidRDefault="002F6E06" w:rsidP="002F6E06">
            <w:pPr>
              <w:rPr>
                <w:rFonts w:eastAsiaTheme="majorEastAsia" w:cs="Arial"/>
                <w:kern w:val="28"/>
                <w:szCs w:val="26"/>
                <w:lang w:val="en-IN"/>
              </w:rPr>
            </w:pPr>
          </w:p>
          <w:p w14:paraId="1D3563C4" w14:textId="34284EC1" w:rsidR="00700355" w:rsidRDefault="00700355" w:rsidP="002F6E06">
            <w:pPr>
              <w:rPr>
                <w:lang w:val="en-IN"/>
              </w:rPr>
            </w:pPr>
            <w:r w:rsidRPr="005F19B0">
              <w:rPr>
                <w:rFonts w:eastAsiaTheme="majorEastAsia" w:cs="Arial"/>
                <w:kern w:val="28"/>
                <w:szCs w:val="26"/>
                <w:lang w:val="en-IN"/>
              </w:rPr>
              <w:t>60 minutes</w:t>
            </w:r>
            <w:r w:rsidR="002F6E06">
              <w:rPr>
                <w:rFonts w:eastAsiaTheme="majorEastAsia" w:cs="Arial"/>
                <w:kern w:val="28"/>
                <w:szCs w:val="26"/>
                <w:lang w:val="en-IN"/>
              </w:rPr>
              <w:t xml:space="preserve"> </w:t>
            </w:r>
            <w:r w:rsidR="002F6E06" w:rsidRPr="005F19B0">
              <w:rPr>
                <w:rFonts w:eastAsiaTheme="majorEastAsia" w:cs="Arial"/>
                <w:kern w:val="28"/>
                <w:szCs w:val="26"/>
                <w:lang w:val="en-IN"/>
              </w:rPr>
              <w:t>+ team review</w:t>
            </w:r>
          </w:p>
        </w:tc>
        <w:tc>
          <w:tcPr>
            <w:tcW w:w="3651" w:type="dxa"/>
          </w:tcPr>
          <w:p w14:paraId="2441124C" w14:textId="688C33E8" w:rsidR="00700355" w:rsidRDefault="002F6E06" w:rsidP="002F6E06">
            <w:pPr>
              <w:rPr>
                <w:lang w:val="en-IN"/>
              </w:rPr>
            </w:pPr>
            <w:r w:rsidRPr="005F19B0">
              <w:rPr>
                <w:rFonts w:eastAsiaTheme="majorEastAsia" w:cs="Arial"/>
                <w:kern w:val="28"/>
                <w:szCs w:val="26"/>
                <w:lang w:val="en-IN"/>
              </w:rPr>
              <w:t>Comprehensive analysis, peer review</w:t>
            </w:r>
          </w:p>
        </w:tc>
      </w:tr>
    </w:tbl>
    <w:p w14:paraId="1B13EC1F" w14:textId="77777777" w:rsidR="00700355" w:rsidRPr="005F19B0" w:rsidRDefault="00700355" w:rsidP="00700355">
      <w:pPr>
        <w:rPr>
          <w:lang w:val="en-IN"/>
        </w:rPr>
      </w:pPr>
    </w:p>
    <w:p w14:paraId="7551F52A" w14:textId="77777777" w:rsidR="00700355" w:rsidRDefault="00700355" w:rsidP="00700355">
      <w:pPr>
        <w:rPr>
          <w:lang w:val="en-IN"/>
        </w:rPr>
      </w:pPr>
    </w:p>
    <w:p w14:paraId="3C02EC5C" w14:textId="77777777" w:rsidR="002F6E06" w:rsidRDefault="002F6E06" w:rsidP="00700355">
      <w:pPr>
        <w:rPr>
          <w:lang w:val="en-IN"/>
        </w:rPr>
      </w:pPr>
    </w:p>
    <w:p w14:paraId="3FD9DD67" w14:textId="77777777" w:rsidR="002F6E06" w:rsidRPr="005F19B0" w:rsidRDefault="002F6E06" w:rsidP="00700355">
      <w:pPr>
        <w:rPr>
          <w:lang w:val="en-IN"/>
        </w:rPr>
      </w:pPr>
    </w:p>
    <w:p w14:paraId="43032602" w14:textId="77777777" w:rsidR="004D0639" w:rsidRDefault="004D0639" w:rsidP="00C71240">
      <w:pPr>
        <w:pStyle w:val="Title"/>
        <w:ind w:left="720"/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Batching Similar Investigations</w:t>
      </w:r>
    </w:p>
    <w:p w14:paraId="3715CCDB" w14:textId="77777777" w:rsidR="00700355" w:rsidRPr="005F19B0" w:rsidRDefault="00700355" w:rsidP="00C71240">
      <w:pPr>
        <w:ind w:left="720"/>
        <w:rPr>
          <w:lang w:val="en-IN"/>
        </w:rPr>
      </w:pPr>
    </w:p>
    <w:p w14:paraId="6AD5FED4" w14:textId="77777777" w:rsidR="004D0639" w:rsidRDefault="004D0639" w:rsidP="00C71240">
      <w:pPr>
        <w:pStyle w:val="Title"/>
        <w:ind w:left="72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When you have multiple similar incidents:</w:t>
      </w:r>
    </w:p>
    <w:p w14:paraId="701A67EF" w14:textId="77777777" w:rsidR="00313108" w:rsidRPr="005F19B0" w:rsidRDefault="00313108" w:rsidP="00C71240">
      <w:pPr>
        <w:ind w:left="720"/>
        <w:rPr>
          <w:lang w:val="en-IN"/>
        </w:rPr>
      </w:pPr>
    </w:p>
    <w:p w14:paraId="2E9DFEA2" w14:textId="5C5A62A1" w:rsidR="004D0639" w:rsidRPr="005F19B0" w:rsidRDefault="004D0639" w:rsidP="00C71240">
      <w:pPr>
        <w:pStyle w:val="Title"/>
        <w:numPr>
          <w:ilvl w:val="0"/>
          <w:numId w:val="150"/>
        </w:numPr>
        <w:ind w:left="144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 xml:space="preserve">Extract logs for all flights first </w:t>
      </w:r>
      <w:r w:rsidRPr="005F19B0">
        <w:rPr>
          <w:rFonts w:cs="Arial"/>
          <w:spacing w:val="0"/>
          <w:sz w:val="26"/>
          <w:szCs w:val="26"/>
          <w:lang w:val="en-IN"/>
        </w:rPr>
        <w:t>(batch extractions operations)</w:t>
      </w:r>
    </w:p>
    <w:p w14:paraId="7E3E4AD0" w14:textId="39B50386" w:rsidR="004D0639" w:rsidRPr="005F19B0" w:rsidRDefault="004D0639" w:rsidP="00C71240">
      <w:pPr>
        <w:pStyle w:val="Title"/>
        <w:numPr>
          <w:ilvl w:val="0"/>
          <w:numId w:val="150"/>
        </w:numPr>
        <w:ind w:left="144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 xml:space="preserve">Parse data for all flights </w:t>
      </w:r>
      <w:r w:rsidRPr="005F19B0">
        <w:rPr>
          <w:rFonts w:cs="Arial"/>
          <w:spacing w:val="0"/>
          <w:sz w:val="26"/>
          <w:szCs w:val="26"/>
          <w:lang w:val="en-IN"/>
        </w:rPr>
        <w:t>(similar patterns, faster processing)</w:t>
      </w:r>
    </w:p>
    <w:p w14:paraId="36C91615" w14:textId="7054F807" w:rsidR="004D0639" w:rsidRPr="005F19B0" w:rsidRDefault="004D0639" w:rsidP="00C71240">
      <w:pPr>
        <w:pStyle w:val="Title"/>
        <w:numPr>
          <w:ilvl w:val="0"/>
          <w:numId w:val="150"/>
        </w:numPr>
        <w:ind w:left="144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 xml:space="preserve">Compare results across flights </w:t>
      </w:r>
      <w:r w:rsidRPr="005F19B0">
        <w:rPr>
          <w:rFonts w:cs="Arial"/>
          <w:spacing w:val="0"/>
          <w:sz w:val="26"/>
          <w:szCs w:val="26"/>
          <w:lang w:val="en-IN"/>
        </w:rPr>
        <w:t>(identify system-wide issues)</w:t>
      </w:r>
    </w:p>
    <w:p w14:paraId="5B60FBAB" w14:textId="06BC2845" w:rsidR="004D0639" w:rsidRDefault="004D0639" w:rsidP="00C71240">
      <w:pPr>
        <w:pStyle w:val="Title"/>
        <w:numPr>
          <w:ilvl w:val="0"/>
          <w:numId w:val="150"/>
        </w:numPr>
        <w:ind w:left="144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 xml:space="preserve">Create combined report </w:t>
      </w:r>
      <w:r w:rsidRPr="005F19B0">
        <w:rPr>
          <w:rFonts w:cs="Arial"/>
          <w:spacing w:val="0"/>
          <w:sz w:val="26"/>
          <w:szCs w:val="26"/>
          <w:lang w:val="en-IN"/>
        </w:rPr>
        <w:t>(show trends and patterns)</w:t>
      </w:r>
    </w:p>
    <w:p w14:paraId="55DE6075" w14:textId="77777777" w:rsidR="00700355" w:rsidRDefault="00700355" w:rsidP="00700355">
      <w:pPr>
        <w:rPr>
          <w:lang w:val="en-IN"/>
        </w:rPr>
      </w:pPr>
    </w:p>
    <w:p w14:paraId="4C899457" w14:textId="77777777" w:rsidR="00700355" w:rsidRDefault="00700355" w:rsidP="00700355">
      <w:pPr>
        <w:rPr>
          <w:lang w:val="en-IN"/>
        </w:rPr>
      </w:pPr>
    </w:p>
    <w:p w14:paraId="623B69AE" w14:textId="77777777" w:rsidR="00700355" w:rsidRDefault="00700355" w:rsidP="00700355">
      <w:pPr>
        <w:rPr>
          <w:lang w:val="en-IN"/>
        </w:rPr>
      </w:pPr>
    </w:p>
    <w:p w14:paraId="1393EE02" w14:textId="77777777" w:rsidR="00700355" w:rsidRPr="005F19B0" w:rsidRDefault="00700355" w:rsidP="00700355">
      <w:pPr>
        <w:rPr>
          <w:lang w:val="en-IN"/>
        </w:rPr>
      </w:pPr>
    </w:p>
    <w:p w14:paraId="32A3B95F" w14:textId="6F502CD8" w:rsidR="004D0639" w:rsidRPr="00C71240" w:rsidRDefault="00700355" w:rsidP="004D0639">
      <w:pPr>
        <w:pStyle w:val="Title"/>
        <w:rPr>
          <w:rFonts w:cs="Arial"/>
          <w:spacing w:val="0"/>
          <w:sz w:val="32"/>
          <w:szCs w:val="32"/>
          <w:lang w:val="en-IN"/>
        </w:rPr>
      </w:pPr>
      <w:r w:rsidRPr="00C71240">
        <w:rPr>
          <w:rFonts w:cs="Arial"/>
          <w:spacing w:val="0"/>
          <w:sz w:val="32"/>
          <w:szCs w:val="32"/>
          <w:lang w:val="en-IN"/>
        </w:rPr>
        <w:t>9.7</w:t>
      </w:r>
      <w:r w:rsidR="004D0639" w:rsidRPr="005F19B0">
        <w:rPr>
          <w:rFonts w:cs="Arial"/>
          <w:spacing w:val="0"/>
          <w:sz w:val="32"/>
          <w:szCs w:val="32"/>
          <w:lang w:val="en-IN"/>
        </w:rPr>
        <w:t xml:space="preserve"> Continuous Improvement</w:t>
      </w:r>
    </w:p>
    <w:p w14:paraId="31FD8690" w14:textId="77777777" w:rsidR="00700355" w:rsidRPr="005F19B0" w:rsidRDefault="00700355" w:rsidP="00700355">
      <w:pPr>
        <w:rPr>
          <w:lang w:val="en-IN"/>
        </w:rPr>
      </w:pPr>
    </w:p>
    <w:p w14:paraId="4E0B3AB7" w14:textId="77777777" w:rsidR="004D0639" w:rsidRDefault="004D0639" w:rsidP="00C71240">
      <w:pPr>
        <w:pStyle w:val="Title"/>
        <w:ind w:left="720"/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After Each Investigation, Ask:</w:t>
      </w:r>
    </w:p>
    <w:p w14:paraId="3DAE0563" w14:textId="77777777" w:rsidR="00C71240" w:rsidRPr="005F19B0" w:rsidRDefault="00C71240" w:rsidP="00C71240">
      <w:pPr>
        <w:ind w:left="720"/>
        <w:rPr>
          <w:lang w:val="en-IN"/>
        </w:rPr>
      </w:pPr>
    </w:p>
    <w:p w14:paraId="1FD86A14" w14:textId="77777777" w:rsidR="004D0639" w:rsidRPr="005F19B0" w:rsidRDefault="004D0639" w:rsidP="00C71240">
      <w:pPr>
        <w:pStyle w:val="Title"/>
        <w:ind w:left="72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What was the root cause, and could L3 Engine have found it faster?</w:t>
      </w:r>
    </w:p>
    <w:p w14:paraId="4C6A54CF" w14:textId="77777777" w:rsidR="004D0639" w:rsidRPr="005F19B0" w:rsidRDefault="004D0639" w:rsidP="00C71240">
      <w:pPr>
        <w:pStyle w:val="Title"/>
        <w:ind w:left="72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What additional data would have been helpful?</w:t>
      </w:r>
    </w:p>
    <w:p w14:paraId="26447758" w14:textId="77777777" w:rsidR="004D0639" w:rsidRPr="005F19B0" w:rsidRDefault="004D0639" w:rsidP="00C71240">
      <w:pPr>
        <w:pStyle w:val="Title"/>
        <w:ind w:left="72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What part of the process took longest, and why?</w:t>
      </w:r>
    </w:p>
    <w:p w14:paraId="2BA34542" w14:textId="77777777" w:rsidR="004D0639" w:rsidRDefault="004D0639" w:rsidP="00C71240">
      <w:pPr>
        <w:pStyle w:val="Title"/>
        <w:ind w:left="72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What would you do differently next time?</w:t>
      </w:r>
    </w:p>
    <w:p w14:paraId="0D412493" w14:textId="77777777" w:rsidR="00313108" w:rsidRPr="005F19B0" w:rsidRDefault="00313108" w:rsidP="00C71240">
      <w:pPr>
        <w:ind w:left="720"/>
        <w:rPr>
          <w:lang w:val="en-IN"/>
        </w:rPr>
      </w:pPr>
    </w:p>
    <w:p w14:paraId="31A4CA19" w14:textId="77777777" w:rsidR="004D0639" w:rsidRDefault="004D0639" w:rsidP="00C71240">
      <w:pPr>
        <w:pStyle w:val="Title"/>
        <w:ind w:left="720"/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Monthly Review Questions:</w:t>
      </w:r>
    </w:p>
    <w:p w14:paraId="2FF7CDFF" w14:textId="77777777" w:rsidR="00C71240" w:rsidRPr="005F19B0" w:rsidRDefault="00C71240" w:rsidP="00C71240">
      <w:pPr>
        <w:ind w:left="720"/>
        <w:rPr>
          <w:lang w:val="en-IN"/>
        </w:rPr>
      </w:pPr>
    </w:p>
    <w:p w14:paraId="19E9E1BF" w14:textId="77777777" w:rsidR="004D0639" w:rsidRPr="005F19B0" w:rsidRDefault="004D0639" w:rsidP="00C71240">
      <w:pPr>
        <w:pStyle w:val="Title"/>
        <w:numPr>
          <w:ilvl w:val="0"/>
          <w:numId w:val="151"/>
        </w:numPr>
        <w:ind w:left="144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What types of issues are you investigating most often?</w:t>
      </w:r>
    </w:p>
    <w:p w14:paraId="3C862CDC" w14:textId="77777777" w:rsidR="004D0639" w:rsidRPr="005F19B0" w:rsidRDefault="004D0639" w:rsidP="00C71240">
      <w:pPr>
        <w:pStyle w:val="Title"/>
        <w:numPr>
          <w:ilvl w:val="0"/>
          <w:numId w:val="151"/>
        </w:numPr>
        <w:ind w:left="144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Are there patterns across multiple investigations?</w:t>
      </w:r>
    </w:p>
    <w:p w14:paraId="0273D0E9" w14:textId="77777777" w:rsidR="004D0639" w:rsidRPr="005F19B0" w:rsidRDefault="004D0639" w:rsidP="00C71240">
      <w:pPr>
        <w:pStyle w:val="Title"/>
        <w:numPr>
          <w:ilvl w:val="0"/>
          <w:numId w:val="151"/>
        </w:numPr>
        <w:ind w:left="144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What additional L3 Engine features would help your workflow?</w:t>
      </w:r>
    </w:p>
    <w:p w14:paraId="30223E15" w14:textId="77777777" w:rsidR="004D0639" w:rsidRPr="005F19B0" w:rsidRDefault="004D0639" w:rsidP="00C71240">
      <w:pPr>
        <w:pStyle w:val="Title"/>
        <w:numPr>
          <w:ilvl w:val="0"/>
          <w:numId w:val="151"/>
        </w:numPr>
        <w:ind w:left="144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How can you share learnings with your team?</w:t>
      </w:r>
    </w:p>
    <w:p w14:paraId="7880CB02" w14:textId="77777777" w:rsidR="00C71240" w:rsidRDefault="00C71240" w:rsidP="00C71240">
      <w:pPr>
        <w:pStyle w:val="Title"/>
        <w:ind w:left="1440"/>
        <w:rPr>
          <w:rFonts w:cs="Arial"/>
          <w:spacing w:val="0"/>
          <w:sz w:val="26"/>
          <w:szCs w:val="26"/>
          <w:lang w:val="en-IN"/>
        </w:rPr>
      </w:pPr>
    </w:p>
    <w:p w14:paraId="14E99278" w14:textId="77777777" w:rsidR="00C71240" w:rsidRPr="00C71240" w:rsidRDefault="00C71240" w:rsidP="00C71240">
      <w:pPr>
        <w:ind w:left="720"/>
        <w:rPr>
          <w:lang w:val="en-IN"/>
        </w:rPr>
      </w:pPr>
    </w:p>
    <w:p w14:paraId="345E8DB1" w14:textId="0F5A0613" w:rsidR="004D0639" w:rsidRPr="00C71240" w:rsidRDefault="004D0639" w:rsidP="00C71240">
      <w:pPr>
        <w:pStyle w:val="Title"/>
        <w:ind w:left="72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Remember</w:t>
      </w:r>
      <w:r w:rsidRPr="005F19B0">
        <w:rPr>
          <w:rFonts w:cs="Arial"/>
          <w:spacing w:val="0"/>
          <w:sz w:val="26"/>
          <w:szCs w:val="26"/>
          <w:lang w:val="en-IN"/>
        </w:rPr>
        <w:t>: L3 Engine is a tool to help you investigate faster and more thoroughly. Your analytical skills,</w:t>
      </w:r>
      <w:r w:rsidR="00C71240">
        <w:rPr>
          <w:rFonts w:cs="Arial"/>
          <w:spacing w:val="0"/>
          <w:sz w:val="26"/>
          <w:szCs w:val="26"/>
          <w:lang w:val="en-IN"/>
        </w:rPr>
        <w:t xml:space="preserve"> </w:t>
      </w:r>
      <w:r w:rsidRPr="005F19B0">
        <w:rPr>
          <w:rFonts w:cs="Arial"/>
          <w:spacing w:val="0"/>
          <w:sz w:val="26"/>
          <w:szCs w:val="26"/>
          <w:lang w:val="en-IN"/>
        </w:rPr>
        <w:t>domain knowledge, and ability to ask the right questions are still the most important parts of being a</w:t>
      </w:r>
      <w:r w:rsidR="00C71240">
        <w:rPr>
          <w:rFonts w:cs="Arial"/>
          <w:spacing w:val="0"/>
          <w:sz w:val="26"/>
          <w:szCs w:val="26"/>
          <w:lang w:val="en-IN"/>
        </w:rPr>
        <w:t xml:space="preserve"> </w:t>
      </w:r>
      <w:r w:rsidRPr="005F19B0">
        <w:rPr>
          <w:rFonts w:cs="Arial"/>
          <w:spacing w:val="0"/>
          <w:sz w:val="26"/>
          <w:szCs w:val="26"/>
          <w:lang w:val="en-IN"/>
        </w:rPr>
        <w:t>successful analyst.</w:t>
      </w:r>
    </w:p>
    <w:p w14:paraId="19A37FC2" w14:textId="77777777" w:rsidR="00700355" w:rsidRDefault="00700355" w:rsidP="00700355">
      <w:pPr>
        <w:rPr>
          <w:lang w:val="en-IN"/>
        </w:rPr>
      </w:pPr>
    </w:p>
    <w:p w14:paraId="449260BE" w14:textId="77777777" w:rsidR="00700355" w:rsidRDefault="00700355" w:rsidP="00700355">
      <w:pPr>
        <w:rPr>
          <w:lang w:val="en-IN"/>
        </w:rPr>
      </w:pPr>
    </w:p>
    <w:p w14:paraId="2363975F" w14:textId="77777777" w:rsidR="00700355" w:rsidRDefault="00700355" w:rsidP="00700355">
      <w:pPr>
        <w:rPr>
          <w:lang w:val="en-IN"/>
        </w:rPr>
      </w:pPr>
    </w:p>
    <w:p w14:paraId="70F625F8" w14:textId="77777777" w:rsidR="00700355" w:rsidRDefault="00700355" w:rsidP="00700355">
      <w:pPr>
        <w:rPr>
          <w:lang w:val="en-IN"/>
        </w:rPr>
      </w:pPr>
    </w:p>
    <w:p w14:paraId="72F691CE" w14:textId="77777777" w:rsidR="00700355" w:rsidRDefault="00700355" w:rsidP="00700355">
      <w:pPr>
        <w:rPr>
          <w:lang w:val="en-IN"/>
        </w:rPr>
      </w:pPr>
    </w:p>
    <w:p w14:paraId="74F47909" w14:textId="77777777" w:rsidR="00700355" w:rsidRDefault="00700355" w:rsidP="00700355">
      <w:pPr>
        <w:rPr>
          <w:lang w:val="en-IN"/>
        </w:rPr>
      </w:pPr>
    </w:p>
    <w:p w14:paraId="2643E731" w14:textId="77777777" w:rsidR="00700355" w:rsidRDefault="00700355" w:rsidP="00700355">
      <w:pPr>
        <w:rPr>
          <w:lang w:val="en-IN"/>
        </w:rPr>
      </w:pPr>
    </w:p>
    <w:p w14:paraId="74AB479F" w14:textId="77777777" w:rsidR="00700355" w:rsidRDefault="00700355" w:rsidP="00700355">
      <w:pPr>
        <w:rPr>
          <w:lang w:val="en-IN"/>
        </w:rPr>
      </w:pPr>
    </w:p>
    <w:p w14:paraId="7354B7B9" w14:textId="77777777" w:rsidR="00700355" w:rsidRDefault="00700355" w:rsidP="00700355">
      <w:pPr>
        <w:rPr>
          <w:lang w:val="en-IN"/>
        </w:rPr>
      </w:pPr>
    </w:p>
    <w:p w14:paraId="2330B22C" w14:textId="77777777" w:rsidR="00700355" w:rsidRDefault="00700355" w:rsidP="00700355">
      <w:pPr>
        <w:rPr>
          <w:lang w:val="en-IN"/>
        </w:rPr>
      </w:pPr>
    </w:p>
    <w:p w14:paraId="317B1AF2" w14:textId="77777777" w:rsidR="00700355" w:rsidRDefault="00700355" w:rsidP="00700355">
      <w:pPr>
        <w:rPr>
          <w:lang w:val="en-IN"/>
        </w:rPr>
      </w:pPr>
    </w:p>
    <w:p w14:paraId="6557313E" w14:textId="77777777" w:rsidR="00700355" w:rsidRDefault="00700355" w:rsidP="00700355">
      <w:pPr>
        <w:rPr>
          <w:lang w:val="en-IN"/>
        </w:rPr>
      </w:pPr>
    </w:p>
    <w:p w14:paraId="40982F7A" w14:textId="77777777" w:rsidR="00700355" w:rsidRDefault="00700355" w:rsidP="00700355">
      <w:pPr>
        <w:rPr>
          <w:lang w:val="en-IN"/>
        </w:rPr>
      </w:pPr>
    </w:p>
    <w:p w14:paraId="35BE2D2A" w14:textId="77777777" w:rsidR="00700355" w:rsidRDefault="00700355" w:rsidP="00700355">
      <w:pPr>
        <w:rPr>
          <w:lang w:val="en-IN"/>
        </w:rPr>
      </w:pPr>
    </w:p>
    <w:p w14:paraId="4E618406" w14:textId="77777777" w:rsidR="00F35843" w:rsidRDefault="00F35843" w:rsidP="004D0639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</w:p>
    <w:p w14:paraId="2A6E9D0A" w14:textId="0FE972D8" w:rsidR="004D0639" w:rsidRDefault="004D0639" w:rsidP="00F35843">
      <w:pPr>
        <w:pStyle w:val="Title"/>
        <w:numPr>
          <w:ilvl w:val="0"/>
          <w:numId w:val="48"/>
        </w:numPr>
        <w:rPr>
          <w:rFonts w:cs="Arial"/>
          <w:spacing w:val="0"/>
          <w:sz w:val="40"/>
          <w:szCs w:val="40"/>
          <w:lang w:val="en-IN"/>
        </w:rPr>
      </w:pPr>
      <w:r w:rsidRPr="005F19B0">
        <w:rPr>
          <w:rFonts w:cs="Arial"/>
          <w:spacing w:val="0"/>
          <w:sz w:val="40"/>
          <w:szCs w:val="40"/>
          <w:lang w:val="en-IN"/>
        </w:rPr>
        <w:t>Appendices</w:t>
      </w:r>
    </w:p>
    <w:p w14:paraId="00EC9A56" w14:textId="77777777" w:rsidR="00F35843" w:rsidRPr="00F35843" w:rsidRDefault="00F35843" w:rsidP="00F35843">
      <w:pPr>
        <w:rPr>
          <w:lang w:val="en-IN"/>
        </w:rPr>
      </w:pPr>
    </w:p>
    <w:p w14:paraId="708B4506" w14:textId="77777777" w:rsidR="004D0639" w:rsidRDefault="004D0639" w:rsidP="008F31E0">
      <w:pPr>
        <w:pStyle w:val="Title"/>
        <w:ind w:left="360"/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Appendix A: File Format Specifications</w:t>
      </w:r>
    </w:p>
    <w:p w14:paraId="7C15BAAE" w14:textId="77777777" w:rsidR="00F35843" w:rsidRPr="005F19B0" w:rsidRDefault="00F35843" w:rsidP="008F31E0">
      <w:pPr>
        <w:ind w:left="360"/>
        <w:rPr>
          <w:lang w:val="en-IN"/>
        </w:rPr>
      </w:pPr>
    </w:p>
    <w:p w14:paraId="29E3E075" w14:textId="77777777" w:rsidR="004D0639" w:rsidRPr="00115E9B" w:rsidRDefault="004D0639" w:rsidP="008F31E0">
      <w:pPr>
        <w:pStyle w:val="Title"/>
        <w:ind w:left="360"/>
        <w:rPr>
          <w:rFonts w:cs="Arial"/>
          <w:spacing w:val="0"/>
          <w:sz w:val="32"/>
          <w:szCs w:val="32"/>
          <w:lang w:val="en-IN"/>
        </w:rPr>
      </w:pPr>
      <w:r w:rsidRPr="005F19B0">
        <w:rPr>
          <w:rFonts w:cs="Arial"/>
          <w:spacing w:val="0"/>
          <w:sz w:val="32"/>
          <w:szCs w:val="32"/>
          <w:lang w:val="en-IN"/>
        </w:rPr>
        <w:t>A.1 EDIFACT Message Structure</w:t>
      </w:r>
    </w:p>
    <w:p w14:paraId="7F9646E0" w14:textId="77777777" w:rsidR="00F35843" w:rsidRPr="005F19B0" w:rsidRDefault="00F35843" w:rsidP="008F31E0">
      <w:pPr>
        <w:ind w:left="360"/>
        <w:rPr>
          <w:lang w:val="en-IN"/>
        </w:rPr>
      </w:pPr>
    </w:p>
    <w:p w14:paraId="2626A3ED" w14:textId="77777777" w:rsidR="004D0639" w:rsidRPr="005F19B0" w:rsidRDefault="004D0639" w:rsidP="008F31E0">
      <w:pPr>
        <w:pStyle w:val="Title"/>
        <w:ind w:left="360"/>
        <w:rPr>
          <w:rFonts w:ascii="Courier New" w:hAnsi="Courier New" w:cs="Courier New"/>
          <w:spacing w:val="0"/>
          <w:sz w:val="26"/>
          <w:szCs w:val="26"/>
          <w:lang w:val="en-IN"/>
        </w:rPr>
      </w:pPr>
      <w:r w:rsidRPr="005F19B0">
        <w:rPr>
          <w:rFonts w:ascii="Courier New" w:hAnsi="Courier New" w:cs="Courier New"/>
          <w:spacing w:val="0"/>
          <w:sz w:val="26"/>
          <w:szCs w:val="26"/>
          <w:lang w:val="en-IN"/>
        </w:rPr>
        <w:t>UNH+MSG001+</w:t>
      </w:r>
      <w:proofErr w:type="gramStart"/>
      <w:r w:rsidRPr="005F19B0">
        <w:rPr>
          <w:rFonts w:ascii="Courier New" w:hAnsi="Courier New" w:cs="Courier New"/>
          <w:spacing w:val="0"/>
          <w:sz w:val="26"/>
          <w:szCs w:val="26"/>
          <w:lang w:val="en-IN"/>
        </w:rPr>
        <w:t>PAXLST:D:02B:UN</w:t>
      </w:r>
      <w:proofErr w:type="gramEnd"/>
      <w:r w:rsidRPr="005F19B0">
        <w:rPr>
          <w:rFonts w:ascii="Courier New" w:hAnsi="Courier New" w:cs="Courier New"/>
          <w:spacing w:val="0"/>
          <w:sz w:val="26"/>
          <w:szCs w:val="26"/>
          <w:lang w:val="en-IN"/>
        </w:rPr>
        <w:t>:IATA'</w:t>
      </w:r>
    </w:p>
    <w:p w14:paraId="336B7026" w14:textId="77777777" w:rsidR="004D0639" w:rsidRPr="005F19B0" w:rsidRDefault="004D0639" w:rsidP="008F31E0">
      <w:pPr>
        <w:pStyle w:val="Title"/>
        <w:ind w:left="360"/>
        <w:rPr>
          <w:rFonts w:ascii="Courier New" w:hAnsi="Courier New" w:cs="Courier New"/>
          <w:spacing w:val="0"/>
          <w:sz w:val="26"/>
          <w:szCs w:val="26"/>
          <w:lang w:val="en-IN"/>
        </w:rPr>
      </w:pPr>
      <w:r w:rsidRPr="005F19B0">
        <w:rPr>
          <w:rFonts w:ascii="Courier New" w:hAnsi="Courier New" w:cs="Courier New"/>
          <w:spacing w:val="0"/>
          <w:sz w:val="26"/>
          <w:szCs w:val="26"/>
          <w:lang w:val="en-IN"/>
        </w:rPr>
        <w:t>BGM+745+MSG001+9'</w:t>
      </w:r>
    </w:p>
    <w:p w14:paraId="3BBA2C5C" w14:textId="77777777" w:rsidR="004D0639" w:rsidRPr="005F19B0" w:rsidRDefault="004D0639" w:rsidP="008F31E0">
      <w:pPr>
        <w:pStyle w:val="Title"/>
        <w:ind w:left="360"/>
        <w:rPr>
          <w:rFonts w:ascii="Courier New" w:hAnsi="Courier New" w:cs="Courier New"/>
          <w:spacing w:val="0"/>
          <w:sz w:val="26"/>
          <w:szCs w:val="26"/>
          <w:lang w:val="en-IN"/>
        </w:rPr>
      </w:pPr>
      <w:r w:rsidRPr="005F19B0">
        <w:rPr>
          <w:rFonts w:ascii="Courier New" w:hAnsi="Courier New" w:cs="Courier New"/>
          <w:spacing w:val="0"/>
          <w:sz w:val="26"/>
          <w:szCs w:val="26"/>
          <w:lang w:val="en-IN"/>
        </w:rPr>
        <w:t>DTM+132:20241120:102'</w:t>
      </w:r>
    </w:p>
    <w:p w14:paraId="704494FE" w14:textId="77777777" w:rsidR="004D0639" w:rsidRPr="005F19B0" w:rsidRDefault="004D0639" w:rsidP="008F31E0">
      <w:pPr>
        <w:pStyle w:val="Title"/>
        <w:ind w:left="360"/>
        <w:rPr>
          <w:rFonts w:ascii="Courier New" w:hAnsi="Courier New" w:cs="Courier New"/>
          <w:spacing w:val="0"/>
          <w:sz w:val="26"/>
          <w:szCs w:val="26"/>
          <w:lang w:val="en-IN"/>
        </w:rPr>
      </w:pPr>
      <w:r w:rsidRPr="005F19B0">
        <w:rPr>
          <w:rFonts w:ascii="Courier New" w:hAnsi="Courier New" w:cs="Courier New"/>
          <w:spacing w:val="0"/>
          <w:sz w:val="26"/>
          <w:szCs w:val="26"/>
          <w:lang w:val="en-IN"/>
        </w:rPr>
        <w:t>NAD+MS+++AIRLINE NAME'</w:t>
      </w:r>
    </w:p>
    <w:p w14:paraId="1214D0BC" w14:textId="77777777" w:rsidR="004D0639" w:rsidRPr="005F19B0" w:rsidRDefault="004D0639" w:rsidP="008F31E0">
      <w:pPr>
        <w:pStyle w:val="Title"/>
        <w:ind w:left="360"/>
        <w:rPr>
          <w:rFonts w:ascii="Courier New" w:hAnsi="Courier New" w:cs="Courier New"/>
          <w:spacing w:val="0"/>
          <w:sz w:val="26"/>
          <w:szCs w:val="26"/>
          <w:lang w:val="en-IN"/>
        </w:rPr>
      </w:pPr>
      <w:r w:rsidRPr="005F19B0">
        <w:rPr>
          <w:rFonts w:ascii="Courier New" w:hAnsi="Courier New" w:cs="Courier New"/>
          <w:spacing w:val="0"/>
          <w:sz w:val="26"/>
          <w:szCs w:val="26"/>
          <w:lang w:val="en-IN"/>
        </w:rPr>
        <w:t>TDT+20+WF123+1++</w:t>
      </w:r>
      <w:proofErr w:type="gramStart"/>
      <w:r w:rsidRPr="005F19B0">
        <w:rPr>
          <w:rFonts w:ascii="Courier New" w:hAnsi="Courier New" w:cs="Courier New"/>
          <w:spacing w:val="0"/>
          <w:sz w:val="26"/>
          <w:szCs w:val="26"/>
          <w:lang w:val="en-IN"/>
        </w:rPr>
        <w:t>WF:AIRLINE</w:t>
      </w:r>
      <w:proofErr w:type="gramEnd"/>
      <w:r w:rsidRPr="005F19B0">
        <w:rPr>
          <w:rFonts w:ascii="Courier New" w:hAnsi="Courier New" w:cs="Courier New"/>
          <w:spacing w:val="0"/>
          <w:sz w:val="26"/>
          <w:szCs w:val="26"/>
          <w:lang w:val="en-IN"/>
        </w:rPr>
        <w:t xml:space="preserve"> CODE'</w:t>
      </w:r>
    </w:p>
    <w:p w14:paraId="43986489" w14:textId="77777777" w:rsidR="004D0639" w:rsidRPr="005F19B0" w:rsidRDefault="004D0639" w:rsidP="008F31E0">
      <w:pPr>
        <w:pStyle w:val="Title"/>
        <w:ind w:left="360"/>
        <w:rPr>
          <w:rFonts w:ascii="Courier New" w:hAnsi="Courier New" w:cs="Courier New"/>
          <w:spacing w:val="0"/>
          <w:sz w:val="26"/>
          <w:szCs w:val="26"/>
          <w:lang w:val="en-IN"/>
        </w:rPr>
      </w:pPr>
      <w:r w:rsidRPr="005F19B0">
        <w:rPr>
          <w:rFonts w:ascii="Courier New" w:hAnsi="Courier New" w:cs="Courier New"/>
          <w:spacing w:val="0"/>
          <w:sz w:val="26"/>
          <w:szCs w:val="26"/>
          <w:lang w:val="en-IN"/>
        </w:rPr>
        <w:t>LOC+125+DEL'</w:t>
      </w:r>
    </w:p>
    <w:p w14:paraId="4855A400" w14:textId="77777777" w:rsidR="004D0639" w:rsidRPr="005F19B0" w:rsidRDefault="004D0639" w:rsidP="008F31E0">
      <w:pPr>
        <w:pStyle w:val="Title"/>
        <w:ind w:left="360"/>
        <w:rPr>
          <w:rFonts w:ascii="Courier New" w:hAnsi="Courier New" w:cs="Courier New"/>
          <w:spacing w:val="0"/>
          <w:sz w:val="26"/>
          <w:szCs w:val="26"/>
          <w:lang w:val="en-IN"/>
        </w:rPr>
      </w:pPr>
      <w:r w:rsidRPr="005F19B0">
        <w:rPr>
          <w:rFonts w:ascii="Courier New" w:hAnsi="Courier New" w:cs="Courier New"/>
          <w:spacing w:val="0"/>
          <w:sz w:val="26"/>
          <w:szCs w:val="26"/>
          <w:lang w:val="en-IN"/>
        </w:rPr>
        <w:t>DTM+189:20241120:1430:203'</w:t>
      </w:r>
    </w:p>
    <w:p w14:paraId="188171BD" w14:textId="77777777" w:rsidR="004D0639" w:rsidRPr="005F19B0" w:rsidRDefault="004D0639" w:rsidP="008F31E0">
      <w:pPr>
        <w:pStyle w:val="Title"/>
        <w:ind w:left="360"/>
        <w:rPr>
          <w:rFonts w:ascii="Courier New" w:hAnsi="Courier New" w:cs="Courier New"/>
          <w:spacing w:val="0"/>
          <w:sz w:val="26"/>
          <w:szCs w:val="26"/>
          <w:lang w:val="en-IN"/>
        </w:rPr>
      </w:pPr>
      <w:r w:rsidRPr="005F19B0">
        <w:rPr>
          <w:rFonts w:ascii="Courier New" w:hAnsi="Courier New" w:cs="Courier New"/>
          <w:spacing w:val="0"/>
          <w:sz w:val="26"/>
          <w:szCs w:val="26"/>
          <w:lang w:val="en-IN"/>
        </w:rPr>
        <w:t>LOC+87+BOM'</w:t>
      </w:r>
    </w:p>
    <w:p w14:paraId="38F51C0E" w14:textId="77777777" w:rsidR="004D0639" w:rsidRPr="005F19B0" w:rsidRDefault="004D0639" w:rsidP="008F31E0">
      <w:pPr>
        <w:pStyle w:val="Title"/>
        <w:ind w:left="360"/>
        <w:rPr>
          <w:rFonts w:ascii="Courier New" w:hAnsi="Courier New" w:cs="Courier New"/>
          <w:spacing w:val="0"/>
          <w:sz w:val="26"/>
          <w:szCs w:val="26"/>
          <w:lang w:val="en-IN"/>
        </w:rPr>
      </w:pPr>
      <w:r w:rsidRPr="005F19B0">
        <w:rPr>
          <w:rFonts w:ascii="Courier New" w:hAnsi="Courier New" w:cs="Courier New"/>
          <w:spacing w:val="0"/>
          <w:sz w:val="26"/>
          <w:szCs w:val="26"/>
          <w:lang w:val="en-IN"/>
        </w:rPr>
        <w:t>DTM+232:20241120:1730:203'</w:t>
      </w:r>
    </w:p>
    <w:p w14:paraId="2E420800" w14:textId="77777777" w:rsidR="004D0639" w:rsidRPr="005F19B0" w:rsidRDefault="004D0639" w:rsidP="008F31E0">
      <w:pPr>
        <w:pStyle w:val="Title"/>
        <w:ind w:left="360"/>
        <w:rPr>
          <w:rFonts w:ascii="Courier New" w:hAnsi="Courier New" w:cs="Courier New"/>
          <w:spacing w:val="0"/>
          <w:sz w:val="26"/>
          <w:szCs w:val="26"/>
          <w:lang w:val="en-IN"/>
        </w:rPr>
      </w:pPr>
      <w:r w:rsidRPr="005F19B0">
        <w:rPr>
          <w:rFonts w:ascii="Courier New" w:hAnsi="Courier New" w:cs="Courier New"/>
          <w:spacing w:val="0"/>
          <w:sz w:val="26"/>
          <w:szCs w:val="26"/>
          <w:lang w:val="en-IN"/>
        </w:rPr>
        <w:t>NAD+FL+++PASSENGER NAME'</w:t>
      </w:r>
    </w:p>
    <w:p w14:paraId="3639A358" w14:textId="77777777" w:rsidR="004D0639" w:rsidRPr="005F19B0" w:rsidRDefault="004D0639" w:rsidP="008F31E0">
      <w:pPr>
        <w:pStyle w:val="Title"/>
        <w:ind w:left="360"/>
        <w:rPr>
          <w:rFonts w:ascii="Courier New" w:hAnsi="Courier New" w:cs="Courier New"/>
          <w:spacing w:val="0"/>
          <w:sz w:val="26"/>
          <w:szCs w:val="26"/>
          <w:lang w:val="en-IN"/>
        </w:rPr>
      </w:pPr>
      <w:r w:rsidRPr="005F19B0">
        <w:rPr>
          <w:rFonts w:ascii="Courier New" w:hAnsi="Courier New" w:cs="Courier New"/>
          <w:spacing w:val="0"/>
          <w:sz w:val="26"/>
          <w:szCs w:val="26"/>
          <w:lang w:val="en-IN"/>
        </w:rPr>
        <w:t>ATT+2++M'</w:t>
      </w:r>
    </w:p>
    <w:p w14:paraId="5C3C3B69" w14:textId="77777777" w:rsidR="004D0639" w:rsidRPr="005F19B0" w:rsidRDefault="004D0639" w:rsidP="008F31E0">
      <w:pPr>
        <w:pStyle w:val="Title"/>
        <w:ind w:left="360"/>
        <w:rPr>
          <w:rFonts w:ascii="Courier New" w:hAnsi="Courier New" w:cs="Courier New"/>
          <w:spacing w:val="0"/>
          <w:sz w:val="26"/>
          <w:szCs w:val="26"/>
          <w:lang w:val="en-IN"/>
        </w:rPr>
      </w:pPr>
      <w:r w:rsidRPr="005F19B0">
        <w:rPr>
          <w:rFonts w:ascii="Courier New" w:hAnsi="Courier New" w:cs="Courier New"/>
          <w:spacing w:val="0"/>
          <w:sz w:val="26"/>
          <w:szCs w:val="26"/>
          <w:lang w:val="en-IN"/>
        </w:rPr>
        <w:t>DTM+329:19851015'</w:t>
      </w:r>
    </w:p>
    <w:p w14:paraId="0DC02030" w14:textId="77777777" w:rsidR="004D0639" w:rsidRPr="005F19B0" w:rsidRDefault="004D0639" w:rsidP="008F31E0">
      <w:pPr>
        <w:pStyle w:val="Title"/>
        <w:ind w:left="360"/>
        <w:rPr>
          <w:rFonts w:ascii="Courier New" w:hAnsi="Courier New" w:cs="Courier New"/>
          <w:spacing w:val="0"/>
          <w:sz w:val="26"/>
          <w:szCs w:val="26"/>
          <w:lang w:val="en-IN"/>
        </w:rPr>
      </w:pPr>
      <w:r w:rsidRPr="005F19B0">
        <w:rPr>
          <w:rFonts w:ascii="Courier New" w:hAnsi="Courier New" w:cs="Courier New"/>
          <w:spacing w:val="0"/>
          <w:sz w:val="26"/>
          <w:szCs w:val="26"/>
          <w:lang w:val="en-IN"/>
        </w:rPr>
        <w:t>LOC+22+IND'</w:t>
      </w:r>
    </w:p>
    <w:p w14:paraId="1E9F7A47" w14:textId="77777777" w:rsidR="004D0639" w:rsidRPr="005F19B0" w:rsidRDefault="004D0639" w:rsidP="008F31E0">
      <w:pPr>
        <w:pStyle w:val="Title"/>
        <w:ind w:left="360"/>
        <w:rPr>
          <w:rFonts w:ascii="Courier New" w:hAnsi="Courier New" w:cs="Courier New"/>
          <w:spacing w:val="0"/>
          <w:sz w:val="26"/>
          <w:szCs w:val="26"/>
          <w:lang w:val="en-IN"/>
        </w:rPr>
      </w:pPr>
      <w:r w:rsidRPr="005F19B0">
        <w:rPr>
          <w:rFonts w:ascii="Courier New" w:hAnsi="Courier New" w:cs="Courier New"/>
          <w:spacing w:val="0"/>
          <w:sz w:val="26"/>
          <w:szCs w:val="26"/>
          <w:lang w:val="en-IN"/>
        </w:rPr>
        <w:t>NAT+2+IND'</w:t>
      </w:r>
    </w:p>
    <w:p w14:paraId="6722A90B" w14:textId="77777777" w:rsidR="004D0639" w:rsidRPr="005F19B0" w:rsidRDefault="004D0639" w:rsidP="008F31E0">
      <w:pPr>
        <w:pStyle w:val="Title"/>
        <w:ind w:left="360"/>
        <w:rPr>
          <w:rFonts w:ascii="Courier New" w:hAnsi="Courier New" w:cs="Courier New"/>
          <w:spacing w:val="0"/>
          <w:sz w:val="26"/>
          <w:szCs w:val="26"/>
          <w:lang w:val="en-IN"/>
        </w:rPr>
      </w:pPr>
      <w:r w:rsidRPr="005F19B0">
        <w:rPr>
          <w:rFonts w:ascii="Courier New" w:hAnsi="Courier New" w:cs="Courier New"/>
          <w:spacing w:val="0"/>
          <w:sz w:val="26"/>
          <w:szCs w:val="26"/>
          <w:lang w:val="en-IN"/>
        </w:rPr>
        <w:t>DOC+</w:t>
      </w:r>
      <w:proofErr w:type="gramStart"/>
      <w:r w:rsidRPr="005F19B0">
        <w:rPr>
          <w:rFonts w:ascii="Courier New" w:hAnsi="Courier New" w:cs="Courier New"/>
          <w:spacing w:val="0"/>
          <w:sz w:val="26"/>
          <w:szCs w:val="26"/>
          <w:lang w:val="en-IN"/>
        </w:rPr>
        <w:t>P:::::</w:t>
      </w:r>
      <w:proofErr w:type="gramEnd"/>
      <w:r w:rsidRPr="005F19B0">
        <w:rPr>
          <w:rFonts w:ascii="Courier New" w:hAnsi="Courier New" w:cs="Courier New"/>
          <w:spacing w:val="0"/>
          <w:sz w:val="26"/>
          <w:szCs w:val="26"/>
          <w:lang w:val="en-IN"/>
        </w:rPr>
        <w:t>PASSPORT NUMBER'</w:t>
      </w:r>
    </w:p>
    <w:p w14:paraId="37BBEE21" w14:textId="77777777" w:rsidR="004D0639" w:rsidRPr="00F35843" w:rsidRDefault="004D0639" w:rsidP="008F31E0">
      <w:pPr>
        <w:pStyle w:val="Title"/>
        <w:ind w:left="360"/>
        <w:rPr>
          <w:rFonts w:ascii="Courier New" w:hAnsi="Courier New" w:cs="Courier New"/>
          <w:spacing w:val="0"/>
          <w:sz w:val="26"/>
          <w:szCs w:val="26"/>
          <w:lang w:val="en-IN"/>
        </w:rPr>
      </w:pPr>
      <w:r w:rsidRPr="005F19B0">
        <w:rPr>
          <w:rFonts w:ascii="Courier New" w:hAnsi="Courier New" w:cs="Courier New"/>
          <w:spacing w:val="0"/>
          <w:sz w:val="26"/>
          <w:szCs w:val="26"/>
          <w:lang w:val="en-IN"/>
        </w:rPr>
        <w:t>UNT+15+MSG001'</w:t>
      </w:r>
    </w:p>
    <w:p w14:paraId="3DD13BFE" w14:textId="77777777" w:rsidR="00F35843" w:rsidRPr="005F19B0" w:rsidRDefault="00F35843" w:rsidP="008F31E0">
      <w:pPr>
        <w:ind w:left="360"/>
        <w:rPr>
          <w:lang w:val="en-IN"/>
        </w:rPr>
      </w:pPr>
    </w:p>
    <w:p w14:paraId="3FAB2761" w14:textId="77777777" w:rsidR="004D0639" w:rsidRPr="00115E9B" w:rsidRDefault="004D0639" w:rsidP="008F31E0">
      <w:pPr>
        <w:pStyle w:val="Title"/>
        <w:ind w:left="360"/>
        <w:rPr>
          <w:rFonts w:cs="Arial"/>
          <w:spacing w:val="0"/>
          <w:sz w:val="32"/>
          <w:szCs w:val="32"/>
          <w:lang w:val="en-IN"/>
        </w:rPr>
      </w:pPr>
      <w:r w:rsidRPr="005F19B0">
        <w:rPr>
          <w:rFonts w:cs="Arial"/>
          <w:spacing w:val="0"/>
          <w:sz w:val="32"/>
          <w:szCs w:val="32"/>
          <w:lang w:val="en-IN"/>
        </w:rPr>
        <w:t>A.2 Log File Patterns</w:t>
      </w:r>
    </w:p>
    <w:p w14:paraId="6201BF29" w14:textId="77777777" w:rsidR="00F35843" w:rsidRPr="005F19B0" w:rsidRDefault="00F35843" w:rsidP="008F31E0">
      <w:pPr>
        <w:ind w:left="360"/>
        <w:rPr>
          <w:lang w:val="en-IN"/>
        </w:rPr>
      </w:pPr>
    </w:p>
    <w:p w14:paraId="24128157" w14:textId="77777777" w:rsidR="004D0639" w:rsidRPr="005F19B0" w:rsidRDefault="004D0639" w:rsidP="008F31E0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[TIMESTAMP] [LEVEL] [COMPONENT] Message content</w:t>
      </w:r>
    </w:p>
    <w:p w14:paraId="74F8BCEC" w14:textId="77777777" w:rsidR="004D0639" w:rsidRPr="005F19B0" w:rsidRDefault="004D0639" w:rsidP="008F31E0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[2024-11-20 14:30:15.123] [INFO] [</w:t>
      </w:r>
      <w:proofErr w:type="spellStart"/>
      <w:r w:rsidRPr="005F19B0">
        <w:rPr>
          <w:rFonts w:cs="Arial"/>
          <w:spacing w:val="0"/>
          <w:sz w:val="26"/>
          <w:szCs w:val="26"/>
          <w:lang w:val="en-IN"/>
        </w:rPr>
        <w:t>PaxProcessor</w:t>
      </w:r>
      <w:proofErr w:type="spellEnd"/>
      <w:r w:rsidRPr="005F19B0">
        <w:rPr>
          <w:rFonts w:cs="Arial"/>
          <w:spacing w:val="0"/>
          <w:sz w:val="26"/>
          <w:szCs w:val="26"/>
          <w:lang w:val="en-IN"/>
        </w:rPr>
        <w:t>] Processing passenger</w:t>
      </w:r>
    </w:p>
    <w:p w14:paraId="05748D2B" w14:textId="77777777" w:rsidR="004D0639" w:rsidRPr="005F19B0" w:rsidRDefault="004D0639" w:rsidP="008F31E0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manifest</w:t>
      </w:r>
    </w:p>
    <w:p w14:paraId="63585F98" w14:textId="77777777" w:rsidR="004D0639" w:rsidRDefault="004D0639" w:rsidP="008F31E0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[2024-11-20 14:30:15.456] [ERROR] [</w:t>
      </w:r>
      <w:proofErr w:type="spellStart"/>
      <w:r w:rsidRPr="005F19B0">
        <w:rPr>
          <w:rFonts w:cs="Arial"/>
          <w:spacing w:val="0"/>
          <w:sz w:val="26"/>
          <w:szCs w:val="26"/>
          <w:lang w:val="en-IN"/>
        </w:rPr>
        <w:t>APIGateway</w:t>
      </w:r>
      <w:proofErr w:type="spellEnd"/>
      <w:r w:rsidRPr="005F19B0">
        <w:rPr>
          <w:rFonts w:cs="Arial"/>
          <w:spacing w:val="0"/>
          <w:sz w:val="26"/>
          <w:szCs w:val="26"/>
          <w:lang w:val="en-IN"/>
        </w:rPr>
        <w:t>] Connection timeout</w:t>
      </w:r>
    </w:p>
    <w:p w14:paraId="05C8408F" w14:textId="77777777" w:rsidR="00F35843" w:rsidRPr="005F19B0" w:rsidRDefault="00F35843" w:rsidP="008F31E0">
      <w:pPr>
        <w:ind w:left="360"/>
        <w:rPr>
          <w:lang w:val="en-IN"/>
        </w:rPr>
      </w:pPr>
    </w:p>
    <w:p w14:paraId="5058342B" w14:textId="77777777" w:rsidR="004D0639" w:rsidRDefault="004D0639" w:rsidP="008F31E0">
      <w:pPr>
        <w:pStyle w:val="Title"/>
        <w:ind w:left="360"/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Appendix B: Error Code Reference</w:t>
      </w:r>
    </w:p>
    <w:p w14:paraId="27C6D113" w14:textId="77777777" w:rsidR="00F35843" w:rsidRPr="005F19B0" w:rsidRDefault="00F35843" w:rsidP="008F31E0">
      <w:pPr>
        <w:ind w:left="360"/>
        <w:rPr>
          <w:lang w:val="en-IN"/>
        </w:rPr>
      </w:pPr>
    </w:p>
    <w:p w14:paraId="62D62950" w14:textId="77777777" w:rsidR="004D0639" w:rsidRPr="00F35843" w:rsidRDefault="004D0639" w:rsidP="008F31E0">
      <w:pPr>
        <w:pStyle w:val="Title"/>
        <w:ind w:left="360"/>
        <w:rPr>
          <w:rFonts w:cs="Arial"/>
          <w:spacing w:val="0"/>
          <w:sz w:val="32"/>
          <w:szCs w:val="32"/>
          <w:lang w:val="en-IN"/>
        </w:rPr>
      </w:pPr>
      <w:r w:rsidRPr="005F19B0">
        <w:rPr>
          <w:rFonts w:cs="Arial"/>
          <w:spacing w:val="0"/>
          <w:sz w:val="32"/>
          <w:szCs w:val="32"/>
          <w:lang w:val="en-IN"/>
        </w:rPr>
        <w:t>B.1 Log Extraction Errors</w:t>
      </w:r>
    </w:p>
    <w:p w14:paraId="34882687" w14:textId="77777777" w:rsidR="00F35843" w:rsidRPr="005F19B0" w:rsidRDefault="00F35843" w:rsidP="008F31E0">
      <w:pPr>
        <w:ind w:left="360"/>
        <w:rPr>
          <w:lang w:val="en-IN"/>
        </w:rPr>
      </w:pPr>
    </w:p>
    <w:p w14:paraId="4CFBDE25" w14:textId="77777777" w:rsidR="004D0639" w:rsidRPr="005F19B0" w:rsidRDefault="004D0639" w:rsidP="008F31E0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LE001</w:t>
      </w:r>
      <w:r w:rsidRPr="005F19B0">
        <w:rPr>
          <w:rFonts w:cs="Arial"/>
          <w:spacing w:val="0"/>
          <w:sz w:val="26"/>
          <w:szCs w:val="26"/>
          <w:lang w:val="en-IN"/>
        </w:rPr>
        <w:t>: Azure configuration missing</w:t>
      </w:r>
    </w:p>
    <w:p w14:paraId="7586037C" w14:textId="77777777" w:rsidR="004D0639" w:rsidRPr="005F19B0" w:rsidRDefault="004D0639" w:rsidP="008F31E0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LE002</w:t>
      </w:r>
      <w:r w:rsidRPr="005F19B0">
        <w:rPr>
          <w:rFonts w:cs="Arial"/>
          <w:spacing w:val="0"/>
          <w:sz w:val="26"/>
          <w:szCs w:val="26"/>
          <w:lang w:val="en-IN"/>
        </w:rPr>
        <w:t>: Invalid credentials</w:t>
      </w:r>
    </w:p>
    <w:p w14:paraId="3140A847" w14:textId="77777777" w:rsidR="004D0639" w:rsidRPr="005F19B0" w:rsidRDefault="004D0639" w:rsidP="008F31E0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LE003</w:t>
      </w:r>
      <w:r w:rsidRPr="005F19B0">
        <w:rPr>
          <w:rFonts w:cs="Arial"/>
          <w:spacing w:val="0"/>
          <w:sz w:val="26"/>
          <w:szCs w:val="26"/>
          <w:lang w:val="en-IN"/>
        </w:rPr>
        <w:t>: Pipeline trigger failed</w:t>
      </w:r>
    </w:p>
    <w:p w14:paraId="18848BEE" w14:textId="77777777" w:rsidR="004D0639" w:rsidRPr="005F19B0" w:rsidRDefault="004D0639" w:rsidP="008F31E0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LE004</w:t>
      </w:r>
      <w:r w:rsidRPr="005F19B0">
        <w:rPr>
          <w:rFonts w:cs="Arial"/>
          <w:spacing w:val="0"/>
          <w:sz w:val="26"/>
          <w:szCs w:val="26"/>
          <w:lang w:val="en-IN"/>
        </w:rPr>
        <w:t>: Network connectivity error</w:t>
      </w:r>
    </w:p>
    <w:p w14:paraId="2FF8DEA9" w14:textId="77777777" w:rsidR="004D0639" w:rsidRPr="005F19B0" w:rsidRDefault="004D0639" w:rsidP="008F31E0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LE005</w:t>
      </w:r>
      <w:r w:rsidRPr="005F19B0">
        <w:rPr>
          <w:rFonts w:cs="Arial"/>
          <w:spacing w:val="0"/>
          <w:sz w:val="26"/>
          <w:szCs w:val="26"/>
          <w:lang w:val="en-IN"/>
        </w:rPr>
        <w:t>: Insufficient permissions</w:t>
      </w:r>
    </w:p>
    <w:p w14:paraId="7982D1E2" w14:textId="77777777" w:rsidR="004D0639" w:rsidRPr="005F19B0" w:rsidRDefault="004D0639" w:rsidP="008F31E0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LE006</w:t>
      </w:r>
      <w:r w:rsidRPr="005F19B0">
        <w:rPr>
          <w:rFonts w:cs="Arial"/>
          <w:spacing w:val="0"/>
          <w:sz w:val="26"/>
          <w:szCs w:val="26"/>
          <w:lang w:val="en-IN"/>
        </w:rPr>
        <w:t>: Required variables missing</w:t>
      </w:r>
    </w:p>
    <w:p w14:paraId="2ABAB8CC" w14:textId="77777777" w:rsidR="004D0639" w:rsidRDefault="004D0639" w:rsidP="008F31E0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LE007</w:t>
      </w:r>
      <w:r w:rsidRPr="005F19B0">
        <w:rPr>
          <w:rFonts w:cs="Arial"/>
          <w:spacing w:val="0"/>
          <w:sz w:val="26"/>
          <w:szCs w:val="26"/>
          <w:lang w:val="en-IN"/>
        </w:rPr>
        <w:t>: Invalid directory path</w:t>
      </w:r>
    </w:p>
    <w:p w14:paraId="79E5A360" w14:textId="77777777" w:rsidR="00F35843" w:rsidRPr="005F19B0" w:rsidRDefault="00F35843" w:rsidP="008F31E0">
      <w:pPr>
        <w:ind w:left="360"/>
        <w:rPr>
          <w:lang w:val="en-IN"/>
        </w:rPr>
      </w:pPr>
    </w:p>
    <w:p w14:paraId="585040F3" w14:textId="77777777" w:rsidR="004D0639" w:rsidRPr="00F35843" w:rsidRDefault="004D0639" w:rsidP="008F31E0">
      <w:pPr>
        <w:pStyle w:val="Title"/>
        <w:ind w:left="360"/>
        <w:rPr>
          <w:rFonts w:cs="Arial"/>
          <w:spacing w:val="0"/>
          <w:sz w:val="32"/>
          <w:szCs w:val="32"/>
          <w:lang w:val="en-IN"/>
        </w:rPr>
      </w:pPr>
      <w:r w:rsidRPr="005F19B0">
        <w:rPr>
          <w:rFonts w:cs="Arial"/>
          <w:spacing w:val="0"/>
          <w:sz w:val="32"/>
          <w:szCs w:val="32"/>
          <w:lang w:val="en-IN"/>
        </w:rPr>
        <w:t>B.2 Log Parser Errors</w:t>
      </w:r>
    </w:p>
    <w:p w14:paraId="61D431F1" w14:textId="77777777" w:rsidR="00F35843" w:rsidRPr="005F19B0" w:rsidRDefault="00F35843" w:rsidP="008F31E0">
      <w:pPr>
        <w:ind w:left="360"/>
        <w:rPr>
          <w:lang w:val="en-IN"/>
        </w:rPr>
      </w:pPr>
    </w:p>
    <w:p w14:paraId="19D89820" w14:textId="77777777" w:rsidR="004D0639" w:rsidRPr="005F19B0" w:rsidRDefault="004D0639" w:rsidP="008F31E0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LP001</w:t>
      </w:r>
      <w:r w:rsidRPr="005F19B0">
        <w:rPr>
          <w:rFonts w:cs="Arial"/>
          <w:spacing w:val="0"/>
          <w:sz w:val="26"/>
          <w:szCs w:val="26"/>
          <w:lang w:val="en-IN"/>
        </w:rPr>
        <w:t>: Invalid directory path</w:t>
      </w:r>
    </w:p>
    <w:p w14:paraId="2550C20B" w14:textId="77777777" w:rsidR="004D0639" w:rsidRPr="005F19B0" w:rsidRDefault="004D0639" w:rsidP="008F31E0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LP002</w:t>
      </w:r>
      <w:r w:rsidRPr="005F19B0">
        <w:rPr>
          <w:rFonts w:cs="Arial"/>
          <w:spacing w:val="0"/>
          <w:sz w:val="26"/>
          <w:szCs w:val="26"/>
          <w:lang w:val="en-IN"/>
        </w:rPr>
        <w:t>: No EDIFACT messages found</w:t>
      </w:r>
    </w:p>
    <w:p w14:paraId="2630DF3D" w14:textId="77777777" w:rsidR="004D0639" w:rsidRPr="005F19B0" w:rsidRDefault="004D0639" w:rsidP="008F31E0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LP003</w:t>
      </w:r>
      <w:r w:rsidRPr="005F19B0">
        <w:rPr>
          <w:rFonts w:cs="Arial"/>
          <w:spacing w:val="0"/>
          <w:sz w:val="26"/>
          <w:szCs w:val="26"/>
          <w:lang w:val="en-IN"/>
        </w:rPr>
        <w:t>: Message parsing failed</w:t>
      </w:r>
    </w:p>
    <w:p w14:paraId="3BF0E653" w14:textId="77777777" w:rsidR="004D0639" w:rsidRPr="005F19B0" w:rsidRDefault="004D0639" w:rsidP="008F31E0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lastRenderedPageBreak/>
        <w:t>LP004</w:t>
      </w:r>
      <w:r w:rsidRPr="005F19B0">
        <w:rPr>
          <w:rFonts w:cs="Arial"/>
          <w:spacing w:val="0"/>
          <w:sz w:val="26"/>
          <w:szCs w:val="26"/>
          <w:lang w:val="en-IN"/>
        </w:rPr>
        <w:t>: Multi-node consolidation error</w:t>
      </w:r>
    </w:p>
    <w:p w14:paraId="23C0DCB7" w14:textId="77777777" w:rsidR="004D0639" w:rsidRPr="005F19B0" w:rsidRDefault="004D0639" w:rsidP="008F31E0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LP005</w:t>
      </w:r>
      <w:r w:rsidRPr="005F19B0">
        <w:rPr>
          <w:rFonts w:cs="Arial"/>
          <w:spacing w:val="0"/>
          <w:sz w:val="26"/>
          <w:szCs w:val="26"/>
          <w:lang w:val="en-IN"/>
        </w:rPr>
        <w:t>: File format not supported</w:t>
      </w:r>
    </w:p>
    <w:p w14:paraId="38E014CC" w14:textId="77777777" w:rsidR="004D0639" w:rsidRDefault="004D0639" w:rsidP="008F31E0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LP006</w:t>
      </w:r>
      <w:r w:rsidRPr="005F19B0">
        <w:rPr>
          <w:rFonts w:cs="Arial"/>
          <w:spacing w:val="0"/>
          <w:sz w:val="26"/>
          <w:szCs w:val="26"/>
          <w:lang w:val="en-IN"/>
        </w:rPr>
        <w:t>: Required variables missing</w:t>
      </w:r>
    </w:p>
    <w:p w14:paraId="474B8284" w14:textId="77777777" w:rsidR="00F35843" w:rsidRPr="005F19B0" w:rsidRDefault="00F35843" w:rsidP="008F31E0">
      <w:pPr>
        <w:ind w:left="360"/>
        <w:rPr>
          <w:lang w:val="en-IN"/>
        </w:rPr>
      </w:pPr>
    </w:p>
    <w:p w14:paraId="078AB86B" w14:textId="77777777" w:rsidR="004D0639" w:rsidRPr="00F35843" w:rsidRDefault="004D0639" w:rsidP="008F31E0">
      <w:pPr>
        <w:pStyle w:val="Title"/>
        <w:ind w:left="360"/>
        <w:rPr>
          <w:rFonts w:cs="Arial"/>
          <w:spacing w:val="0"/>
          <w:sz w:val="32"/>
          <w:szCs w:val="32"/>
          <w:lang w:val="en-IN"/>
        </w:rPr>
      </w:pPr>
      <w:r w:rsidRPr="005F19B0">
        <w:rPr>
          <w:rFonts w:cs="Arial"/>
          <w:spacing w:val="0"/>
          <w:sz w:val="32"/>
          <w:szCs w:val="32"/>
          <w:lang w:val="en-IN"/>
        </w:rPr>
        <w:t>B.3 RCA Engine Errors</w:t>
      </w:r>
    </w:p>
    <w:p w14:paraId="0795F0BF" w14:textId="77777777" w:rsidR="00F35843" w:rsidRPr="005F19B0" w:rsidRDefault="00F35843" w:rsidP="008F31E0">
      <w:pPr>
        <w:ind w:left="360"/>
        <w:rPr>
          <w:lang w:val="en-IN"/>
        </w:rPr>
      </w:pPr>
    </w:p>
    <w:p w14:paraId="6FD1A055" w14:textId="77777777" w:rsidR="004D0639" w:rsidRPr="005F19B0" w:rsidRDefault="004D0639" w:rsidP="008F31E0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RCA001</w:t>
      </w:r>
      <w:r w:rsidRPr="005F19B0">
        <w:rPr>
          <w:rFonts w:cs="Arial"/>
          <w:spacing w:val="0"/>
          <w:sz w:val="26"/>
          <w:szCs w:val="26"/>
          <w:lang w:val="en-IN"/>
        </w:rPr>
        <w:t>: No passenger files found</w:t>
      </w:r>
    </w:p>
    <w:p w14:paraId="5800D750" w14:textId="77777777" w:rsidR="004D0639" w:rsidRPr="005F19B0" w:rsidRDefault="004D0639" w:rsidP="008F31E0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RCA002</w:t>
      </w:r>
      <w:r w:rsidRPr="005F19B0">
        <w:rPr>
          <w:rFonts w:cs="Arial"/>
          <w:spacing w:val="0"/>
          <w:sz w:val="26"/>
          <w:szCs w:val="26"/>
          <w:lang w:val="en-IN"/>
        </w:rPr>
        <w:t>: File parsing error</w:t>
      </w:r>
    </w:p>
    <w:p w14:paraId="3350EA69" w14:textId="77777777" w:rsidR="004D0639" w:rsidRPr="005F19B0" w:rsidRDefault="004D0639" w:rsidP="008F31E0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RCA003</w:t>
      </w:r>
      <w:r w:rsidRPr="005F19B0">
        <w:rPr>
          <w:rFonts w:cs="Arial"/>
          <w:spacing w:val="0"/>
          <w:sz w:val="26"/>
          <w:szCs w:val="26"/>
          <w:lang w:val="en-IN"/>
        </w:rPr>
        <w:t>: Data validation failed</w:t>
      </w:r>
    </w:p>
    <w:p w14:paraId="423D8986" w14:textId="77777777" w:rsidR="004D0639" w:rsidRPr="005F19B0" w:rsidRDefault="004D0639" w:rsidP="008F31E0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RCA004</w:t>
      </w:r>
      <w:r w:rsidRPr="005F19B0">
        <w:rPr>
          <w:rFonts w:cs="Arial"/>
          <w:spacing w:val="0"/>
          <w:sz w:val="26"/>
          <w:szCs w:val="26"/>
          <w:lang w:val="en-IN"/>
        </w:rPr>
        <w:t>: Excel export failed</w:t>
      </w:r>
    </w:p>
    <w:p w14:paraId="4DD1A92E" w14:textId="77777777" w:rsidR="004D0639" w:rsidRDefault="004D0639" w:rsidP="008F31E0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RCA005</w:t>
      </w:r>
      <w:r w:rsidRPr="005F19B0">
        <w:rPr>
          <w:rFonts w:cs="Arial"/>
          <w:spacing w:val="0"/>
          <w:sz w:val="26"/>
          <w:szCs w:val="26"/>
          <w:lang w:val="en-IN"/>
        </w:rPr>
        <w:t>: Memory allocation error</w:t>
      </w:r>
    </w:p>
    <w:p w14:paraId="524629F5" w14:textId="77777777" w:rsidR="00F35843" w:rsidRPr="005F19B0" w:rsidRDefault="00F35843" w:rsidP="008F31E0">
      <w:pPr>
        <w:ind w:left="360"/>
        <w:rPr>
          <w:lang w:val="en-IN"/>
        </w:rPr>
      </w:pPr>
    </w:p>
    <w:p w14:paraId="7F5418D5" w14:textId="77777777" w:rsidR="004D0639" w:rsidRDefault="004D0639" w:rsidP="008F31E0">
      <w:pPr>
        <w:pStyle w:val="Title"/>
        <w:ind w:left="360"/>
        <w:rPr>
          <w:rFonts w:cs="Arial"/>
          <w:b/>
          <w:bCs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Appendix C: Configuration Templates</w:t>
      </w:r>
    </w:p>
    <w:p w14:paraId="53D871EA" w14:textId="77777777" w:rsidR="00F35843" w:rsidRPr="005F19B0" w:rsidRDefault="00F35843" w:rsidP="008F31E0">
      <w:pPr>
        <w:ind w:left="360"/>
        <w:rPr>
          <w:lang w:val="en-IN"/>
        </w:rPr>
      </w:pPr>
    </w:p>
    <w:p w14:paraId="58499C63" w14:textId="77777777" w:rsidR="004D0639" w:rsidRPr="00F35843" w:rsidRDefault="004D0639" w:rsidP="008F31E0">
      <w:pPr>
        <w:pStyle w:val="Title"/>
        <w:ind w:left="360"/>
        <w:rPr>
          <w:rFonts w:cs="Arial"/>
          <w:spacing w:val="0"/>
          <w:sz w:val="32"/>
          <w:szCs w:val="32"/>
          <w:lang w:val="en-IN"/>
        </w:rPr>
      </w:pPr>
      <w:r w:rsidRPr="005F19B0">
        <w:rPr>
          <w:rFonts w:cs="Arial"/>
          <w:spacing w:val="0"/>
          <w:sz w:val="32"/>
          <w:szCs w:val="32"/>
          <w:lang w:val="en-IN"/>
        </w:rPr>
        <w:t>C.1 Azure DevOps Configuration Template</w:t>
      </w:r>
    </w:p>
    <w:p w14:paraId="540D7296" w14:textId="77777777" w:rsidR="00F35843" w:rsidRPr="005F19B0" w:rsidRDefault="00F35843" w:rsidP="008F31E0">
      <w:pPr>
        <w:ind w:left="360"/>
        <w:rPr>
          <w:lang w:val="en-IN"/>
        </w:rPr>
      </w:pPr>
    </w:p>
    <w:p w14:paraId="1B01694B" w14:textId="77777777" w:rsidR="004D0639" w:rsidRPr="005F19B0" w:rsidRDefault="004D0639" w:rsidP="008F31E0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{</w:t>
      </w:r>
    </w:p>
    <w:p w14:paraId="2031283B" w14:textId="77777777" w:rsidR="004D0639" w:rsidRPr="005F19B0" w:rsidRDefault="004D0639" w:rsidP="008F31E0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"</w:t>
      </w:r>
      <w:proofErr w:type="spellStart"/>
      <w:r w:rsidRPr="005F19B0">
        <w:rPr>
          <w:rFonts w:cs="Arial"/>
          <w:spacing w:val="0"/>
          <w:sz w:val="26"/>
          <w:szCs w:val="26"/>
          <w:lang w:val="en-IN"/>
        </w:rPr>
        <w:t>organizationUrl</w:t>
      </w:r>
      <w:proofErr w:type="spellEnd"/>
      <w:r w:rsidRPr="005F19B0">
        <w:rPr>
          <w:rFonts w:cs="Arial"/>
          <w:spacing w:val="0"/>
          <w:sz w:val="26"/>
          <w:szCs w:val="26"/>
          <w:lang w:val="en-IN"/>
        </w:rPr>
        <w:t>": "https://dev.azure.com/</w:t>
      </w:r>
      <w:proofErr w:type="spellStart"/>
      <w:r w:rsidRPr="005F19B0">
        <w:rPr>
          <w:rFonts w:cs="Arial"/>
          <w:spacing w:val="0"/>
          <w:sz w:val="26"/>
          <w:szCs w:val="26"/>
          <w:lang w:val="en-IN"/>
        </w:rPr>
        <w:t>YourOrganization</w:t>
      </w:r>
      <w:proofErr w:type="spellEnd"/>
      <w:r w:rsidRPr="005F19B0">
        <w:rPr>
          <w:rFonts w:cs="Arial"/>
          <w:spacing w:val="0"/>
          <w:sz w:val="26"/>
          <w:szCs w:val="26"/>
          <w:lang w:val="en-IN"/>
        </w:rPr>
        <w:t>",</w:t>
      </w:r>
    </w:p>
    <w:p w14:paraId="18E12BF0" w14:textId="77777777" w:rsidR="004D0639" w:rsidRPr="005F19B0" w:rsidRDefault="004D0639" w:rsidP="008F31E0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"</w:t>
      </w:r>
      <w:proofErr w:type="spellStart"/>
      <w:r w:rsidRPr="005F19B0">
        <w:rPr>
          <w:rFonts w:cs="Arial"/>
          <w:spacing w:val="0"/>
          <w:sz w:val="26"/>
          <w:szCs w:val="26"/>
          <w:lang w:val="en-IN"/>
        </w:rPr>
        <w:t>projectName</w:t>
      </w:r>
      <w:proofErr w:type="spellEnd"/>
      <w:r w:rsidRPr="005F19B0">
        <w:rPr>
          <w:rFonts w:cs="Arial"/>
          <w:spacing w:val="0"/>
          <w:sz w:val="26"/>
          <w:szCs w:val="26"/>
          <w:lang w:val="en-IN"/>
        </w:rPr>
        <w:t>": "</w:t>
      </w:r>
      <w:proofErr w:type="spellStart"/>
      <w:r w:rsidRPr="005F19B0">
        <w:rPr>
          <w:rFonts w:cs="Arial"/>
          <w:spacing w:val="0"/>
          <w:sz w:val="26"/>
          <w:szCs w:val="26"/>
          <w:lang w:val="en-IN"/>
        </w:rPr>
        <w:t>YourProject</w:t>
      </w:r>
      <w:proofErr w:type="spellEnd"/>
      <w:r w:rsidRPr="005F19B0">
        <w:rPr>
          <w:rFonts w:cs="Arial"/>
          <w:spacing w:val="0"/>
          <w:sz w:val="26"/>
          <w:szCs w:val="26"/>
          <w:lang w:val="en-IN"/>
        </w:rPr>
        <w:t>",</w:t>
      </w:r>
    </w:p>
    <w:p w14:paraId="115F5B20" w14:textId="77777777" w:rsidR="004D0639" w:rsidRPr="005F19B0" w:rsidRDefault="004D0639" w:rsidP="008F31E0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"</w:t>
      </w:r>
      <w:proofErr w:type="spellStart"/>
      <w:r w:rsidRPr="005F19B0">
        <w:rPr>
          <w:rFonts w:cs="Arial"/>
          <w:spacing w:val="0"/>
          <w:sz w:val="26"/>
          <w:szCs w:val="26"/>
          <w:lang w:val="en-IN"/>
        </w:rPr>
        <w:t>personalAccessToken</w:t>
      </w:r>
      <w:proofErr w:type="spellEnd"/>
      <w:r w:rsidRPr="005F19B0">
        <w:rPr>
          <w:rFonts w:cs="Arial"/>
          <w:spacing w:val="0"/>
          <w:sz w:val="26"/>
          <w:szCs w:val="26"/>
          <w:lang w:val="en-IN"/>
        </w:rPr>
        <w:t>": "your-pat-token",</w:t>
      </w:r>
    </w:p>
    <w:p w14:paraId="1237924D" w14:textId="2F9ACCE0" w:rsidR="004D0639" w:rsidRPr="005F19B0" w:rsidRDefault="004D0639" w:rsidP="008F31E0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"environment": "</w:t>
      </w:r>
      <w:proofErr w:type="spellStart"/>
      <w:r w:rsidR="00F35843">
        <w:rPr>
          <w:rFonts w:cs="Arial"/>
          <w:spacing w:val="0"/>
          <w:sz w:val="26"/>
          <w:szCs w:val="26"/>
          <w:lang w:val="en-IN"/>
        </w:rPr>
        <w:t>env_name</w:t>
      </w:r>
      <w:proofErr w:type="spellEnd"/>
      <w:r w:rsidRPr="005F19B0">
        <w:rPr>
          <w:rFonts w:cs="Arial"/>
          <w:spacing w:val="0"/>
          <w:sz w:val="26"/>
          <w:szCs w:val="26"/>
          <w:lang w:val="en-IN"/>
        </w:rPr>
        <w:t>",</w:t>
      </w:r>
    </w:p>
    <w:p w14:paraId="78F445DF" w14:textId="77777777" w:rsidR="004D0639" w:rsidRPr="005F19B0" w:rsidRDefault="004D0639" w:rsidP="008F31E0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"</w:t>
      </w:r>
      <w:proofErr w:type="spellStart"/>
      <w:r w:rsidRPr="005F19B0">
        <w:rPr>
          <w:rFonts w:cs="Arial"/>
          <w:spacing w:val="0"/>
          <w:sz w:val="26"/>
          <w:szCs w:val="26"/>
          <w:lang w:val="en-IN"/>
        </w:rPr>
        <w:t>pipelineId</w:t>
      </w:r>
      <w:proofErr w:type="spellEnd"/>
      <w:r w:rsidRPr="005F19B0">
        <w:rPr>
          <w:rFonts w:cs="Arial"/>
          <w:spacing w:val="0"/>
          <w:sz w:val="26"/>
          <w:szCs w:val="26"/>
          <w:lang w:val="en-IN"/>
        </w:rPr>
        <w:t>": "your-pipeline-id"</w:t>
      </w:r>
    </w:p>
    <w:p w14:paraId="4E297B2A" w14:textId="77777777" w:rsidR="004D0639" w:rsidRDefault="004D0639" w:rsidP="008F31E0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}</w:t>
      </w:r>
    </w:p>
    <w:p w14:paraId="0B52679B" w14:textId="77777777" w:rsidR="00F35843" w:rsidRPr="005F19B0" w:rsidRDefault="00F35843" w:rsidP="008F31E0">
      <w:pPr>
        <w:ind w:left="360"/>
        <w:rPr>
          <w:lang w:val="en-IN"/>
        </w:rPr>
      </w:pPr>
    </w:p>
    <w:p w14:paraId="2866DD8A" w14:textId="77777777" w:rsidR="004D0639" w:rsidRPr="00F35843" w:rsidRDefault="004D0639" w:rsidP="008F31E0">
      <w:pPr>
        <w:pStyle w:val="Title"/>
        <w:ind w:left="360"/>
        <w:rPr>
          <w:rFonts w:cs="Arial"/>
          <w:spacing w:val="0"/>
          <w:sz w:val="32"/>
          <w:szCs w:val="32"/>
          <w:lang w:val="en-IN"/>
        </w:rPr>
      </w:pPr>
      <w:r w:rsidRPr="005F19B0">
        <w:rPr>
          <w:rFonts w:cs="Arial"/>
          <w:spacing w:val="0"/>
          <w:sz w:val="32"/>
          <w:szCs w:val="32"/>
          <w:lang w:val="en-IN"/>
        </w:rPr>
        <w:t>C.2 Default Directory Structure</w:t>
      </w:r>
    </w:p>
    <w:p w14:paraId="60321C88" w14:textId="77777777" w:rsidR="00F35843" w:rsidRPr="005F19B0" w:rsidRDefault="00F35843" w:rsidP="008F31E0">
      <w:pPr>
        <w:ind w:left="360"/>
        <w:rPr>
          <w:lang w:val="en-IN"/>
        </w:rPr>
      </w:pPr>
    </w:p>
    <w:p w14:paraId="0D4DC476" w14:textId="77777777" w:rsidR="004D0639" w:rsidRPr="005F19B0" w:rsidRDefault="004D0639" w:rsidP="008F31E0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L3_Engine_Work/</w:t>
      </w:r>
    </w:p>
    <w:p w14:paraId="7B76A7B9" w14:textId="77777777" w:rsidR="004D0639" w:rsidRPr="005F19B0" w:rsidRDefault="004D0639" w:rsidP="008F31E0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├── Configurations/</w:t>
      </w:r>
    </w:p>
    <w:p w14:paraId="120D61A4" w14:textId="77777777" w:rsidR="004D0639" w:rsidRPr="005F19B0" w:rsidRDefault="004D0639" w:rsidP="008F31E0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 xml:space="preserve">│ └── </w:t>
      </w:r>
      <w:proofErr w:type="spellStart"/>
      <w:r w:rsidRPr="005F19B0">
        <w:rPr>
          <w:rFonts w:cs="Arial"/>
          <w:spacing w:val="0"/>
          <w:sz w:val="26"/>
          <w:szCs w:val="26"/>
          <w:lang w:val="en-IN"/>
        </w:rPr>
        <w:t>azure_</w:t>
      </w:r>
      <w:proofErr w:type="gramStart"/>
      <w:r w:rsidRPr="005F19B0">
        <w:rPr>
          <w:rFonts w:cs="Arial"/>
          <w:spacing w:val="0"/>
          <w:sz w:val="26"/>
          <w:szCs w:val="26"/>
          <w:lang w:val="en-IN"/>
        </w:rPr>
        <w:t>config.json</w:t>
      </w:r>
      <w:proofErr w:type="spellEnd"/>
      <w:proofErr w:type="gramEnd"/>
    </w:p>
    <w:p w14:paraId="266786C1" w14:textId="77777777" w:rsidR="004D0639" w:rsidRPr="005F19B0" w:rsidRDefault="004D0639" w:rsidP="008F31E0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├── Extractions/</w:t>
      </w:r>
    </w:p>
    <w:p w14:paraId="6CA95A1A" w14:textId="77777777" w:rsidR="004D0639" w:rsidRPr="005F19B0" w:rsidRDefault="004D0639" w:rsidP="008F31E0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│ └── [</w:t>
      </w:r>
      <w:proofErr w:type="spellStart"/>
      <w:r w:rsidRPr="005F19B0">
        <w:rPr>
          <w:rFonts w:cs="Arial"/>
          <w:spacing w:val="0"/>
          <w:sz w:val="26"/>
          <w:szCs w:val="26"/>
          <w:lang w:val="en-IN"/>
        </w:rPr>
        <w:t>Flight_Date_folders</w:t>
      </w:r>
      <w:proofErr w:type="spellEnd"/>
      <w:r w:rsidRPr="005F19B0">
        <w:rPr>
          <w:rFonts w:cs="Arial"/>
          <w:spacing w:val="0"/>
          <w:sz w:val="26"/>
          <w:szCs w:val="26"/>
          <w:lang w:val="en-IN"/>
        </w:rPr>
        <w:t>]/</w:t>
      </w:r>
    </w:p>
    <w:p w14:paraId="37F275EE" w14:textId="77777777" w:rsidR="004D0639" w:rsidRPr="005F19B0" w:rsidRDefault="004D0639" w:rsidP="008F31E0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├── Parsing/</w:t>
      </w:r>
    </w:p>
    <w:p w14:paraId="6BA3073F" w14:textId="77777777" w:rsidR="004D0639" w:rsidRPr="005F19B0" w:rsidRDefault="004D0639" w:rsidP="008F31E0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│ └── [</w:t>
      </w:r>
      <w:proofErr w:type="spellStart"/>
      <w:r w:rsidRPr="005F19B0">
        <w:rPr>
          <w:rFonts w:cs="Arial"/>
          <w:spacing w:val="0"/>
          <w:sz w:val="26"/>
          <w:szCs w:val="26"/>
          <w:lang w:val="en-IN"/>
        </w:rPr>
        <w:t>Flight_Date_folders</w:t>
      </w:r>
      <w:proofErr w:type="spellEnd"/>
      <w:r w:rsidRPr="005F19B0">
        <w:rPr>
          <w:rFonts w:cs="Arial"/>
          <w:spacing w:val="0"/>
          <w:sz w:val="26"/>
          <w:szCs w:val="26"/>
          <w:lang w:val="en-IN"/>
        </w:rPr>
        <w:t>]/</w:t>
      </w:r>
    </w:p>
    <w:p w14:paraId="6859E948" w14:textId="77777777" w:rsidR="004D0639" w:rsidRPr="005F19B0" w:rsidRDefault="004D0639" w:rsidP="008F31E0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└── Analysis/</w:t>
      </w:r>
    </w:p>
    <w:p w14:paraId="5C57507D" w14:textId="77777777" w:rsidR="004D0639" w:rsidRDefault="004D0639" w:rsidP="008F31E0">
      <w:pPr>
        <w:pStyle w:val="Title"/>
        <w:ind w:left="360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spacing w:val="0"/>
          <w:sz w:val="26"/>
          <w:szCs w:val="26"/>
          <w:lang w:val="en-IN"/>
        </w:rPr>
        <w:t>└── [</w:t>
      </w:r>
      <w:proofErr w:type="spellStart"/>
      <w:r w:rsidRPr="005F19B0">
        <w:rPr>
          <w:rFonts w:cs="Arial"/>
          <w:spacing w:val="0"/>
          <w:sz w:val="26"/>
          <w:szCs w:val="26"/>
          <w:lang w:val="en-IN"/>
        </w:rPr>
        <w:t>Flight_Date_folders</w:t>
      </w:r>
      <w:proofErr w:type="spellEnd"/>
      <w:r w:rsidRPr="005F19B0">
        <w:rPr>
          <w:rFonts w:cs="Arial"/>
          <w:spacing w:val="0"/>
          <w:sz w:val="26"/>
          <w:szCs w:val="26"/>
          <w:lang w:val="en-IN"/>
        </w:rPr>
        <w:t>]/</w:t>
      </w:r>
    </w:p>
    <w:p w14:paraId="5502E877" w14:textId="77777777" w:rsidR="00F35843" w:rsidRPr="005F19B0" w:rsidRDefault="00F35843" w:rsidP="00F35843">
      <w:pPr>
        <w:rPr>
          <w:lang w:val="en-IN"/>
        </w:rPr>
      </w:pPr>
    </w:p>
    <w:p w14:paraId="6E182EE6" w14:textId="77777777" w:rsidR="00F35843" w:rsidRPr="005F19B0" w:rsidRDefault="00F35843" w:rsidP="00F35843">
      <w:pPr>
        <w:rPr>
          <w:lang w:val="en-IN"/>
        </w:rPr>
      </w:pPr>
    </w:p>
    <w:p w14:paraId="432A25C8" w14:textId="77777777" w:rsidR="004D0639" w:rsidRPr="00115E9B" w:rsidRDefault="004D0639" w:rsidP="004D0639">
      <w:pPr>
        <w:pStyle w:val="Title"/>
        <w:rPr>
          <w:rFonts w:cs="Arial"/>
          <w:spacing w:val="0"/>
          <w:sz w:val="32"/>
          <w:szCs w:val="32"/>
          <w:lang w:val="en-IN"/>
        </w:rPr>
      </w:pPr>
      <w:r w:rsidRPr="005F19B0">
        <w:rPr>
          <w:rFonts w:cs="Arial"/>
          <w:spacing w:val="0"/>
          <w:sz w:val="32"/>
          <w:szCs w:val="32"/>
          <w:lang w:val="en-IN"/>
        </w:rPr>
        <w:t>Document Information</w:t>
      </w:r>
    </w:p>
    <w:p w14:paraId="2091DBEE" w14:textId="77777777" w:rsidR="00F35843" w:rsidRPr="005F19B0" w:rsidRDefault="00F35843" w:rsidP="00F35843">
      <w:pPr>
        <w:rPr>
          <w:lang w:val="en-IN"/>
        </w:rPr>
      </w:pPr>
    </w:p>
    <w:p w14:paraId="7EB9AAFA" w14:textId="21636880" w:rsidR="00F35843" w:rsidRPr="005F19B0" w:rsidRDefault="004D0639" w:rsidP="00F35843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Document Title</w:t>
      </w:r>
      <w:r w:rsidRPr="005F19B0">
        <w:rPr>
          <w:rFonts w:cs="Arial"/>
          <w:spacing w:val="0"/>
          <w:sz w:val="26"/>
          <w:szCs w:val="26"/>
          <w:lang w:val="en-IN"/>
        </w:rPr>
        <w:t>: L3 Engine User Manual</w:t>
      </w:r>
      <w:r w:rsidR="00115E9B">
        <w:rPr>
          <w:rFonts w:cs="Arial"/>
          <w:spacing w:val="0"/>
          <w:sz w:val="26"/>
          <w:szCs w:val="26"/>
          <w:lang w:val="en-IN"/>
        </w:rPr>
        <w:t>.</w:t>
      </w:r>
    </w:p>
    <w:p w14:paraId="48C6965F" w14:textId="142EFB03" w:rsidR="004D0639" w:rsidRPr="005F19B0" w:rsidRDefault="00115E9B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>
        <w:rPr>
          <w:rFonts w:cs="Arial"/>
          <w:b/>
          <w:bCs/>
          <w:spacing w:val="0"/>
          <w:sz w:val="26"/>
          <w:szCs w:val="26"/>
          <w:lang w:val="en-IN"/>
        </w:rPr>
        <w:t xml:space="preserve">Document </w:t>
      </w:r>
      <w:r w:rsidR="004D0639" w:rsidRPr="005F19B0">
        <w:rPr>
          <w:rFonts w:cs="Arial"/>
          <w:b/>
          <w:bCs/>
          <w:spacing w:val="0"/>
          <w:sz w:val="26"/>
          <w:szCs w:val="26"/>
          <w:lang w:val="en-IN"/>
        </w:rPr>
        <w:t>Version</w:t>
      </w:r>
      <w:r w:rsidR="004D0639" w:rsidRPr="005F19B0">
        <w:rPr>
          <w:rFonts w:cs="Arial"/>
          <w:spacing w:val="0"/>
          <w:sz w:val="26"/>
          <w:szCs w:val="26"/>
          <w:lang w:val="en-IN"/>
        </w:rPr>
        <w:t>: 1.0.0</w:t>
      </w:r>
    </w:p>
    <w:p w14:paraId="0583854B" w14:textId="2EA2DA27" w:rsidR="004D0639" w:rsidRPr="005F19B0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Last Updated</w:t>
      </w:r>
      <w:r w:rsidRPr="005F19B0">
        <w:rPr>
          <w:rFonts w:cs="Arial"/>
          <w:spacing w:val="0"/>
          <w:sz w:val="26"/>
          <w:szCs w:val="26"/>
          <w:lang w:val="en-IN"/>
        </w:rPr>
        <w:t>: November 2</w:t>
      </w:r>
      <w:r w:rsidR="00115E9B">
        <w:rPr>
          <w:rFonts w:cs="Arial"/>
          <w:spacing w:val="0"/>
          <w:sz w:val="26"/>
          <w:szCs w:val="26"/>
          <w:lang w:val="en-IN"/>
        </w:rPr>
        <w:t>6</w:t>
      </w:r>
      <w:r w:rsidRPr="005F19B0">
        <w:rPr>
          <w:rFonts w:cs="Arial"/>
          <w:spacing w:val="0"/>
          <w:sz w:val="26"/>
          <w:szCs w:val="26"/>
          <w:lang w:val="en-IN"/>
        </w:rPr>
        <w:t>, 2025</w:t>
      </w:r>
    </w:p>
    <w:p w14:paraId="2A875584" w14:textId="52865FDF" w:rsidR="004D0639" w:rsidRPr="005F19B0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Target Users</w:t>
      </w:r>
      <w:r w:rsidRPr="005F19B0">
        <w:rPr>
          <w:rFonts w:cs="Arial"/>
          <w:spacing w:val="0"/>
          <w:sz w:val="26"/>
          <w:szCs w:val="26"/>
          <w:lang w:val="en-IN"/>
        </w:rPr>
        <w:t>: L2 Analysts, Operations Teams.</w:t>
      </w:r>
    </w:p>
    <w:p w14:paraId="24E8789B" w14:textId="77777777" w:rsid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Classification</w:t>
      </w:r>
      <w:r w:rsidRPr="005F19B0">
        <w:rPr>
          <w:rFonts w:cs="Arial"/>
          <w:spacing w:val="0"/>
          <w:sz w:val="26"/>
          <w:szCs w:val="26"/>
          <w:lang w:val="en-IN"/>
        </w:rPr>
        <w:t>: Internal Use</w:t>
      </w:r>
    </w:p>
    <w:p w14:paraId="513EFD93" w14:textId="77777777" w:rsidR="00F35843" w:rsidRDefault="00F35843" w:rsidP="00F35843">
      <w:pPr>
        <w:rPr>
          <w:lang w:val="en-IN"/>
        </w:rPr>
      </w:pPr>
    </w:p>
    <w:p w14:paraId="1900B3ED" w14:textId="77777777" w:rsidR="008F31E0" w:rsidRPr="005F19B0" w:rsidRDefault="008F31E0" w:rsidP="00F35843">
      <w:pPr>
        <w:rPr>
          <w:lang w:val="en-IN"/>
        </w:rPr>
      </w:pPr>
    </w:p>
    <w:p w14:paraId="39F0AA34" w14:textId="099502A7" w:rsidR="00F35843" w:rsidRPr="005F19B0" w:rsidRDefault="00F35843" w:rsidP="008F31E0">
      <w:pPr>
        <w:pStyle w:val="Title"/>
        <w:rPr>
          <w:rFonts w:cs="Arial"/>
          <w:spacing w:val="0"/>
          <w:sz w:val="26"/>
          <w:szCs w:val="26"/>
          <w:lang w:val="en-IN"/>
        </w:rPr>
      </w:pPr>
      <w:r>
        <w:rPr>
          <w:rFonts w:cs="Arial"/>
          <w:b/>
          <w:bCs/>
          <w:spacing w:val="0"/>
          <w:sz w:val="26"/>
          <w:szCs w:val="26"/>
          <w:lang w:val="en-IN"/>
        </w:rPr>
        <w:t>Authored</w:t>
      </w:r>
      <w:r w:rsidR="004D0639" w:rsidRPr="005F19B0">
        <w:rPr>
          <w:rFonts w:cs="Arial"/>
          <w:b/>
          <w:bCs/>
          <w:spacing w:val="0"/>
          <w:sz w:val="26"/>
          <w:szCs w:val="26"/>
          <w:lang w:val="en-IN"/>
        </w:rPr>
        <w:t xml:space="preserve"> by</w:t>
      </w:r>
      <w:r w:rsidR="004D0639" w:rsidRPr="005F19B0">
        <w:rPr>
          <w:rFonts w:cs="Arial"/>
          <w:spacing w:val="0"/>
          <w:sz w:val="26"/>
          <w:szCs w:val="26"/>
          <w:lang w:val="en-IN"/>
        </w:rPr>
        <w:t>:</w:t>
      </w:r>
    </w:p>
    <w:p w14:paraId="652FE9D3" w14:textId="77777777" w:rsidR="008F31E0" w:rsidRPr="008F31E0" w:rsidRDefault="004D0639" w:rsidP="00F35843">
      <w:pPr>
        <w:pStyle w:val="Title"/>
        <w:rPr>
          <w:rFonts w:cs="Arial"/>
          <w:spacing w:val="0"/>
          <w:sz w:val="28"/>
          <w:szCs w:val="28"/>
          <w:lang w:val="en-IN"/>
        </w:rPr>
      </w:pPr>
      <w:r w:rsidRPr="005F19B0">
        <w:rPr>
          <w:rFonts w:cs="Arial"/>
          <w:spacing w:val="0"/>
          <w:sz w:val="28"/>
          <w:szCs w:val="28"/>
          <w:lang w:val="en-IN"/>
        </w:rPr>
        <w:t>Shivansh Singh Bhadouria</w:t>
      </w:r>
    </w:p>
    <w:p w14:paraId="6FFFDC21" w14:textId="02CE31E5" w:rsidR="004D0639" w:rsidRPr="008F31E0" w:rsidRDefault="008F31E0" w:rsidP="00F35843">
      <w:pPr>
        <w:pStyle w:val="Title"/>
        <w:rPr>
          <w:rFonts w:cs="Arial"/>
          <w:spacing w:val="0"/>
          <w:sz w:val="24"/>
          <w:szCs w:val="24"/>
          <w:lang w:val="en-IN"/>
        </w:rPr>
      </w:pPr>
      <w:r w:rsidRPr="008F31E0">
        <w:rPr>
          <w:rFonts w:cs="Arial"/>
          <w:spacing w:val="0"/>
          <w:sz w:val="24"/>
          <w:szCs w:val="24"/>
          <w:lang w:val="en-IN"/>
        </w:rPr>
        <w:t>S</w:t>
      </w:r>
      <w:r w:rsidR="004D0639" w:rsidRPr="005F19B0">
        <w:rPr>
          <w:rFonts w:cs="Arial"/>
          <w:spacing w:val="0"/>
          <w:sz w:val="24"/>
          <w:szCs w:val="24"/>
          <w:lang w:val="en-IN"/>
        </w:rPr>
        <w:t>oftware Developer</w:t>
      </w:r>
      <w:r>
        <w:rPr>
          <w:rFonts w:cs="Arial"/>
          <w:spacing w:val="0"/>
          <w:sz w:val="24"/>
          <w:szCs w:val="24"/>
          <w:lang w:val="en-IN"/>
        </w:rPr>
        <w:t>, API PNR Gateway</w:t>
      </w:r>
    </w:p>
    <w:p w14:paraId="34CCA285" w14:textId="77777777" w:rsidR="00F35843" w:rsidRDefault="00F35843" w:rsidP="00F35843">
      <w:pPr>
        <w:rPr>
          <w:lang w:val="en-IN"/>
        </w:rPr>
      </w:pPr>
    </w:p>
    <w:p w14:paraId="0366A663" w14:textId="77777777" w:rsidR="00F35843" w:rsidRPr="005F19B0" w:rsidRDefault="00F35843" w:rsidP="00F35843">
      <w:pPr>
        <w:rPr>
          <w:lang w:val="en-IN"/>
        </w:rPr>
      </w:pPr>
    </w:p>
    <w:p w14:paraId="1AC0268B" w14:textId="77777777" w:rsidR="00913E1C" w:rsidRDefault="00913E1C" w:rsidP="00115E9B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</w:p>
    <w:p w14:paraId="26FA0745" w14:textId="77777777" w:rsidR="00913E1C" w:rsidRDefault="00913E1C" w:rsidP="00115E9B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</w:p>
    <w:p w14:paraId="4AE96AF9" w14:textId="77777777" w:rsidR="00913E1C" w:rsidRDefault="00913E1C" w:rsidP="00115E9B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</w:p>
    <w:p w14:paraId="2C5B0B85" w14:textId="77777777" w:rsidR="00913E1C" w:rsidRDefault="00913E1C" w:rsidP="00115E9B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</w:p>
    <w:p w14:paraId="111E3409" w14:textId="77777777" w:rsidR="00913E1C" w:rsidRDefault="00913E1C" w:rsidP="00115E9B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</w:p>
    <w:p w14:paraId="11AD3874" w14:textId="77777777" w:rsidR="00913E1C" w:rsidRDefault="00913E1C" w:rsidP="00115E9B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</w:p>
    <w:p w14:paraId="790486FF" w14:textId="77777777" w:rsidR="00913E1C" w:rsidRDefault="00913E1C" w:rsidP="00115E9B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</w:p>
    <w:p w14:paraId="6B2D2A86" w14:textId="77777777" w:rsidR="00913E1C" w:rsidRDefault="00913E1C" w:rsidP="00115E9B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</w:p>
    <w:p w14:paraId="31E561D2" w14:textId="77777777" w:rsidR="00913E1C" w:rsidRDefault="00913E1C" w:rsidP="00115E9B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</w:p>
    <w:p w14:paraId="70F9EE95" w14:textId="77777777" w:rsidR="00913E1C" w:rsidRDefault="00913E1C" w:rsidP="00115E9B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</w:p>
    <w:p w14:paraId="7F8CD9BB" w14:textId="77777777" w:rsidR="00913E1C" w:rsidRDefault="00913E1C" w:rsidP="00115E9B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</w:p>
    <w:p w14:paraId="16725904" w14:textId="77777777" w:rsidR="00913E1C" w:rsidRDefault="00913E1C" w:rsidP="00115E9B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</w:p>
    <w:p w14:paraId="5DBDF71E" w14:textId="77777777" w:rsidR="00913E1C" w:rsidRDefault="00913E1C" w:rsidP="00115E9B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</w:p>
    <w:p w14:paraId="2A43BA94" w14:textId="77777777" w:rsidR="00913E1C" w:rsidRDefault="00913E1C" w:rsidP="00115E9B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</w:p>
    <w:p w14:paraId="1C7862BD" w14:textId="77777777" w:rsidR="00913E1C" w:rsidRDefault="00913E1C" w:rsidP="00115E9B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</w:p>
    <w:p w14:paraId="68E18EB4" w14:textId="77777777" w:rsidR="00913E1C" w:rsidRDefault="00913E1C" w:rsidP="00115E9B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</w:p>
    <w:p w14:paraId="3634C6EC" w14:textId="77777777" w:rsidR="00913E1C" w:rsidRDefault="00913E1C" w:rsidP="00115E9B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</w:p>
    <w:p w14:paraId="60354F30" w14:textId="77777777" w:rsidR="00913E1C" w:rsidRDefault="00913E1C" w:rsidP="00115E9B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</w:p>
    <w:p w14:paraId="45E3E547" w14:textId="77777777" w:rsidR="00913E1C" w:rsidRDefault="00913E1C" w:rsidP="00115E9B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</w:p>
    <w:p w14:paraId="6A1E8FD0" w14:textId="77777777" w:rsidR="00913E1C" w:rsidRDefault="00913E1C" w:rsidP="00115E9B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</w:p>
    <w:p w14:paraId="1B8512BD" w14:textId="77777777" w:rsidR="00913E1C" w:rsidRDefault="00913E1C" w:rsidP="00115E9B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</w:p>
    <w:p w14:paraId="5ACCFBEA" w14:textId="77777777" w:rsidR="00913E1C" w:rsidRDefault="00913E1C" w:rsidP="00115E9B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</w:p>
    <w:p w14:paraId="0190BD78" w14:textId="77777777" w:rsidR="00913E1C" w:rsidRDefault="00913E1C" w:rsidP="00115E9B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</w:p>
    <w:p w14:paraId="1AE6CD07" w14:textId="77777777" w:rsidR="00913E1C" w:rsidRDefault="00913E1C" w:rsidP="00115E9B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</w:p>
    <w:p w14:paraId="729085BD" w14:textId="77777777" w:rsidR="00913E1C" w:rsidRDefault="00913E1C" w:rsidP="00115E9B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</w:p>
    <w:p w14:paraId="7997D311" w14:textId="77777777" w:rsidR="00913E1C" w:rsidRDefault="00913E1C" w:rsidP="00115E9B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</w:p>
    <w:p w14:paraId="37BEE1DB" w14:textId="77777777" w:rsidR="00913E1C" w:rsidRDefault="00913E1C" w:rsidP="00115E9B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</w:p>
    <w:p w14:paraId="4F50A269" w14:textId="77777777" w:rsidR="00913E1C" w:rsidRDefault="00913E1C" w:rsidP="00115E9B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</w:p>
    <w:p w14:paraId="605F33EA" w14:textId="77777777" w:rsidR="00913E1C" w:rsidRDefault="00913E1C" w:rsidP="00115E9B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</w:p>
    <w:p w14:paraId="196C7B5C" w14:textId="77777777" w:rsidR="00913E1C" w:rsidRDefault="00913E1C" w:rsidP="00115E9B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</w:p>
    <w:p w14:paraId="3576B99D" w14:textId="77777777" w:rsidR="00913E1C" w:rsidRDefault="00913E1C" w:rsidP="00115E9B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</w:p>
    <w:p w14:paraId="04970DE1" w14:textId="77777777" w:rsidR="00913E1C" w:rsidRDefault="00913E1C" w:rsidP="00115E9B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</w:p>
    <w:p w14:paraId="31E65991" w14:textId="77777777" w:rsidR="00913E1C" w:rsidRDefault="00913E1C" w:rsidP="00115E9B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</w:p>
    <w:p w14:paraId="3AFA587E" w14:textId="77777777" w:rsidR="00913E1C" w:rsidRDefault="00913E1C" w:rsidP="00115E9B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</w:p>
    <w:p w14:paraId="71F2025D" w14:textId="77777777" w:rsidR="00913E1C" w:rsidRDefault="00913E1C" w:rsidP="00115E9B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</w:p>
    <w:p w14:paraId="12AB6F67" w14:textId="77777777" w:rsidR="00913E1C" w:rsidRDefault="00913E1C" w:rsidP="00115E9B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</w:p>
    <w:p w14:paraId="3A97FDC8" w14:textId="77777777" w:rsidR="00115E9B" w:rsidRDefault="00115E9B" w:rsidP="00115E9B">
      <w:pPr>
        <w:rPr>
          <w:lang w:val="en-IN"/>
        </w:rPr>
      </w:pPr>
    </w:p>
    <w:p w14:paraId="2E67C830" w14:textId="77777777" w:rsidR="00913E1C" w:rsidRDefault="00913E1C" w:rsidP="00115E9B">
      <w:pPr>
        <w:rPr>
          <w:lang w:val="en-IN"/>
        </w:rPr>
      </w:pPr>
    </w:p>
    <w:p w14:paraId="31257C77" w14:textId="77777777" w:rsidR="00913E1C" w:rsidRDefault="00913E1C" w:rsidP="00115E9B">
      <w:pPr>
        <w:rPr>
          <w:lang w:val="en-IN"/>
        </w:rPr>
      </w:pPr>
    </w:p>
    <w:p w14:paraId="4A1833FD" w14:textId="77777777" w:rsidR="00913E1C" w:rsidRDefault="00913E1C" w:rsidP="00115E9B">
      <w:pPr>
        <w:rPr>
          <w:lang w:val="en-IN"/>
        </w:rPr>
      </w:pPr>
    </w:p>
    <w:p w14:paraId="1B1711BD" w14:textId="77777777" w:rsidR="00913E1C" w:rsidRDefault="00913E1C" w:rsidP="00115E9B">
      <w:pPr>
        <w:rPr>
          <w:lang w:val="en-IN"/>
        </w:rPr>
      </w:pPr>
    </w:p>
    <w:p w14:paraId="0C94CB3C" w14:textId="77777777" w:rsidR="00913E1C" w:rsidRPr="005F19B0" w:rsidRDefault="00913E1C" w:rsidP="00115E9B">
      <w:pPr>
        <w:rPr>
          <w:lang w:val="en-IN"/>
        </w:rPr>
      </w:pPr>
    </w:p>
    <w:p w14:paraId="59500658" w14:textId="77777777" w:rsidR="00913E1C" w:rsidRDefault="00913E1C" w:rsidP="004D0639">
      <w:pPr>
        <w:pStyle w:val="Title"/>
        <w:rPr>
          <w:rFonts w:cs="Arial"/>
          <w:b/>
          <w:bCs/>
          <w:spacing w:val="0"/>
          <w:sz w:val="26"/>
          <w:szCs w:val="26"/>
          <w:lang w:val="en-IN"/>
        </w:rPr>
      </w:pPr>
    </w:p>
    <w:p w14:paraId="1E831925" w14:textId="43456C14" w:rsidR="004D0639" w:rsidRPr="00F27B1C" w:rsidRDefault="004D0639" w:rsidP="004D0639">
      <w:pPr>
        <w:pStyle w:val="Title"/>
        <w:rPr>
          <w:rFonts w:cs="Arial"/>
          <w:i/>
          <w:iCs/>
          <w:spacing w:val="0"/>
          <w:sz w:val="26"/>
          <w:szCs w:val="26"/>
          <w:lang w:val="en-IN"/>
        </w:rPr>
      </w:pPr>
      <w:r w:rsidRPr="005F19B0">
        <w:rPr>
          <w:rFonts w:cs="Arial"/>
          <w:i/>
          <w:iCs/>
          <w:spacing w:val="0"/>
          <w:sz w:val="26"/>
          <w:szCs w:val="26"/>
          <w:lang w:val="en-IN"/>
        </w:rPr>
        <w:t>If you find errors, have suggestions, or need additional guidance not covered in this manual, please</w:t>
      </w:r>
      <w:r w:rsidR="00115E9B" w:rsidRPr="00F27B1C">
        <w:rPr>
          <w:rFonts w:cs="Arial"/>
          <w:i/>
          <w:iCs/>
          <w:spacing w:val="0"/>
          <w:sz w:val="26"/>
          <w:szCs w:val="26"/>
          <w:lang w:val="en-IN"/>
        </w:rPr>
        <w:t xml:space="preserve"> c</w:t>
      </w:r>
      <w:r w:rsidRPr="005F19B0">
        <w:rPr>
          <w:rFonts w:cs="Arial"/>
          <w:i/>
          <w:iCs/>
          <w:spacing w:val="0"/>
          <w:sz w:val="26"/>
          <w:szCs w:val="26"/>
          <w:lang w:val="en-IN"/>
        </w:rPr>
        <w:t xml:space="preserve">ontact the </w:t>
      </w:r>
      <w:r w:rsidR="00115E9B" w:rsidRPr="00F27B1C">
        <w:rPr>
          <w:rFonts w:cs="Arial"/>
          <w:i/>
          <w:iCs/>
          <w:spacing w:val="0"/>
          <w:sz w:val="26"/>
          <w:szCs w:val="26"/>
          <w:lang w:val="en-IN"/>
        </w:rPr>
        <w:t>author</w:t>
      </w:r>
      <w:r w:rsidRPr="005F19B0">
        <w:rPr>
          <w:rFonts w:cs="Arial"/>
          <w:i/>
          <w:iCs/>
          <w:spacing w:val="0"/>
          <w:sz w:val="26"/>
          <w:szCs w:val="26"/>
          <w:lang w:val="en-IN"/>
        </w:rPr>
        <w:t xml:space="preserve"> or your team lead.</w:t>
      </w:r>
    </w:p>
    <w:p w14:paraId="670A943F" w14:textId="77777777" w:rsidR="004D0639" w:rsidRPr="005F19B0" w:rsidRDefault="004D0639" w:rsidP="004D0639">
      <w:pPr>
        <w:rPr>
          <w:szCs w:val="26"/>
          <w:lang w:val="en-IN"/>
        </w:rPr>
      </w:pPr>
    </w:p>
    <w:p w14:paraId="2668586A" w14:textId="77777777" w:rsidR="004D0639" w:rsidRDefault="004D0639" w:rsidP="004D0639">
      <w:pPr>
        <w:pStyle w:val="Title"/>
        <w:rPr>
          <w:rFonts w:cs="Arial"/>
          <w:spacing w:val="0"/>
          <w:sz w:val="26"/>
          <w:szCs w:val="26"/>
          <w:lang w:val="en-IN"/>
        </w:rPr>
      </w:pPr>
      <w:r w:rsidRPr="005F19B0">
        <w:rPr>
          <w:rFonts w:cs="Arial"/>
          <w:b/>
          <w:bCs/>
          <w:spacing w:val="0"/>
          <w:sz w:val="26"/>
          <w:szCs w:val="26"/>
          <w:lang w:val="en-IN"/>
        </w:rPr>
        <w:t>Copyright</w:t>
      </w:r>
      <w:r w:rsidRPr="005F19B0">
        <w:rPr>
          <w:rFonts w:cs="Arial"/>
          <w:spacing w:val="0"/>
          <w:sz w:val="26"/>
          <w:szCs w:val="26"/>
          <w:lang w:val="en-IN"/>
        </w:rPr>
        <w:t>: © 2025 SITA. All rights reserved.</w:t>
      </w:r>
    </w:p>
    <w:p w14:paraId="10B7EE40" w14:textId="77777777" w:rsidR="00115E9B" w:rsidRPr="005F19B0" w:rsidRDefault="00115E9B" w:rsidP="00115E9B">
      <w:pPr>
        <w:rPr>
          <w:lang w:val="en-IN"/>
        </w:rPr>
      </w:pPr>
    </w:p>
    <w:p w14:paraId="26FFF06D" w14:textId="7DF309FC" w:rsidR="0030676F" w:rsidRPr="00A80E18" w:rsidRDefault="0030676F" w:rsidP="004D0639">
      <w:pPr>
        <w:rPr>
          <w:rFonts w:cs="Arial"/>
          <w:szCs w:val="26"/>
        </w:rPr>
      </w:pPr>
    </w:p>
    <w:sectPr w:rsidR="0030676F" w:rsidRPr="00A80E18" w:rsidSect="009F6CB0">
      <w:headerReference w:type="default" r:id="rId27"/>
      <w:footerReference w:type="even" r:id="rId28"/>
      <w:footerReference w:type="default" r:id="rId29"/>
      <w:pgSz w:w="11900" w:h="16820"/>
      <w:pgMar w:top="720" w:right="720" w:bottom="720" w:left="720" w:header="561" w:footer="346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F09D5DA" w14:textId="77777777" w:rsidR="00994A9E" w:rsidRDefault="00994A9E" w:rsidP="0053573F">
      <w:r>
        <w:separator/>
      </w:r>
    </w:p>
  </w:endnote>
  <w:endnote w:type="continuationSeparator" w:id="0">
    <w:p w14:paraId="79A7A96B" w14:textId="77777777" w:rsidR="00994A9E" w:rsidRDefault="00994A9E" w:rsidP="005357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asis Grotesque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aans SemiBold">
    <w:panose1 w:val="020B0704030103020203"/>
    <w:charset w:val="00"/>
    <w:family w:val="swiss"/>
    <w:pitch w:val="variable"/>
    <w:sig w:usb0="A10000FF" w:usb1="1000247B" w:usb2="00000000" w:usb3="00000000" w:csb0="0000019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510BC223-A8F1-43FF-A4C7-D8EBCBCBCAB8}"/>
  </w:font>
  <w:font w:name="Barlow-Bold">
    <w:altName w:val="Barlow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4" w:fontKey="{A1828F88-5459-4FA1-931B-E6E65B372A7F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5" w:fontKey="{7E91D628-CA83-4C9E-9952-90F534424C1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-687608701"/>
      <w:docPartObj>
        <w:docPartGallery w:val="Page Numbers (Bottom of Page)"/>
        <w:docPartUnique/>
      </w:docPartObj>
    </w:sdtPr>
    <w:sdtContent>
      <w:p w14:paraId="16EE773D" w14:textId="77777777" w:rsidR="00627DE4" w:rsidRDefault="00627DE4" w:rsidP="00CC1DF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5611B07" w14:textId="77777777" w:rsidR="00627DE4" w:rsidRDefault="00627DE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39D99B" w14:textId="083C186D" w:rsidR="006B558D" w:rsidRPr="006B558D" w:rsidRDefault="00115E9B" w:rsidP="006B558D">
    <w:pPr>
      <w:pStyle w:val="Footer"/>
      <w:jc w:val="center"/>
      <w:rPr>
        <w:rFonts w:cstheme="minorHAnsi"/>
        <w:b/>
        <w:bCs/>
        <w:color w:val="1E1E1E" w:themeColor="text2"/>
        <w:sz w:val="14"/>
        <w:szCs w:val="14"/>
      </w:rPr>
    </w:pPr>
    <w:r>
      <w:rPr>
        <w:rFonts w:cstheme="minorHAnsi"/>
        <w:b/>
        <w:bCs/>
        <w:color w:val="1E1E1E" w:themeColor="text2"/>
        <w:sz w:val="14"/>
        <w:szCs w:val="14"/>
      </w:rPr>
      <w:t>L3 Engine User Manual</w:t>
    </w:r>
    <w:r w:rsidR="006B558D" w:rsidRPr="006B558D">
      <w:rPr>
        <w:rFonts w:cstheme="minorHAnsi"/>
        <w:b/>
        <w:bCs/>
        <w:color w:val="1E1E1E" w:themeColor="text2"/>
        <w:sz w:val="14"/>
        <w:szCs w:val="14"/>
      </w:rPr>
      <w:tab/>
      <w:t xml:space="preserve">                         </w:t>
    </w:r>
    <w:r w:rsidR="006B558D" w:rsidRPr="006B558D">
      <w:rPr>
        <w:rFonts w:cstheme="minorHAnsi"/>
        <w:b/>
        <w:bCs/>
        <w:color w:val="1E1E1E" w:themeColor="text2"/>
        <w:sz w:val="14"/>
        <w:szCs w:val="14"/>
      </w:rPr>
      <w:tab/>
    </w:r>
    <w:r w:rsidR="006B558D" w:rsidRPr="006B558D">
      <w:rPr>
        <w:rFonts w:cstheme="minorHAnsi"/>
        <w:b/>
        <w:bCs/>
        <w:color w:val="1E1E1E" w:themeColor="text2"/>
        <w:sz w:val="14"/>
        <w:szCs w:val="14"/>
      </w:rPr>
      <w:tab/>
      <w:t xml:space="preserve"> </w:t>
    </w:r>
    <w:r w:rsidR="006B558D" w:rsidRPr="006B558D">
      <w:rPr>
        <w:rFonts w:cstheme="minorHAnsi"/>
        <w:b/>
        <w:bCs/>
        <w:color w:val="1E1E1E" w:themeColor="text2"/>
        <w:sz w:val="14"/>
        <w:szCs w:val="14"/>
      </w:rPr>
      <w:fldChar w:fldCharType="begin"/>
    </w:r>
    <w:r w:rsidR="006B558D" w:rsidRPr="006B558D">
      <w:rPr>
        <w:rFonts w:cstheme="minorHAnsi"/>
        <w:b/>
        <w:bCs/>
        <w:color w:val="1E1E1E" w:themeColor="text2"/>
        <w:sz w:val="14"/>
        <w:szCs w:val="14"/>
      </w:rPr>
      <w:instrText xml:space="preserve"> PAGE  \* Arabic  \* MERGEFORMAT </w:instrText>
    </w:r>
    <w:r w:rsidR="006B558D" w:rsidRPr="006B558D">
      <w:rPr>
        <w:rFonts w:cstheme="minorHAnsi"/>
        <w:b/>
        <w:bCs/>
        <w:color w:val="1E1E1E" w:themeColor="text2"/>
        <w:sz w:val="14"/>
        <w:szCs w:val="14"/>
      </w:rPr>
      <w:fldChar w:fldCharType="separate"/>
    </w:r>
    <w:r w:rsidR="006B558D" w:rsidRPr="006B558D">
      <w:rPr>
        <w:rFonts w:cstheme="minorHAnsi"/>
        <w:b/>
        <w:bCs/>
        <w:color w:val="1E1E1E" w:themeColor="text2"/>
        <w:sz w:val="14"/>
        <w:szCs w:val="14"/>
      </w:rPr>
      <w:t>1</w:t>
    </w:r>
    <w:r w:rsidR="006B558D" w:rsidRPr="006B558D">
      <w:rPr>
        <w:rFonts w:cstheme="minorHAnsi"/>
        <w:b/>
        <w:bCs/>
        <w:color w:val="1E1E1E" w:themeColor="text2"/>
        <w:sz w:val="14"/>
        <w:szCs w:val="14"/>
      </w:rPr>
      <w:fldChar w:fldCharType="end"/>
    </w:r>
    <w:r w:rsidR="006B558D" w:rsidRPr="006B558D">
      <w:rPr>
        <w:rFonts w:cstheme="minorHAnsi"/>
        <w:b/>
        <w:bCs/>
        <w:color w:val="1E1E1E" w:themeColor="text2"/>
        <w:sz w:val="14"/>
        <w:szCs w:val="14"/>
      </w:rPr>
      <w:t xml:space="preserve"> of </w:t>
    </w:r>
    <w:r w:rsidR="006B558D" w:rsidRPr="006B558D">
      <w:rPr>
        <w:rFonts w:cstheme="minorHAnsi"/>
        <w:b/>
        <w:bCs/>
        <w:color w:val="1E1E1E" w:themeColor="text2"/>
        <w:sz w:val="14"/>
        <w:szCs w:val="14"/>
      </w:rPr>
      <w:fldChar w:fldCharType="begin"/>
    </w:r>
    <w:r w:rsidR="006B558D" w:rsidRPr="006B558D">
      <w:rPr>
        <w:rFonts w:cstheme="minorHAnsi"/>
        <w:b/>
        <w:bCs/>
        <w:color w:val="1E1E1E" w:themeColor="text2"/>
        <w:sz w:val="14"/>
        <w:szCs w:val="14"/>
      </w:rPr>
      <w:instrText xml:space="preserve"> NUMPAGES  \* Arabic  \* MERGEFORMAT </w:instrText>
    </w:r>
    <w:r w:rsidR="006B558D" w:rsidRPr="006B558D">
      <w:rPr>
        <w:rFonts w:cstheme="minorHAnsi"/>
        <w:b/>
        <w:bCs/>
        <w:color w:val="1E1E1E" w:themeColor="text2"/>
        <w:sz w:val="14"/>
        <w:szCs w:val="14"/>
      </w:rPr>
      <w:fldChar w:fldCharType="separate"/>
    </w:r>
    <w:r w:rsidR="006B558D" w:rsidRPr="006B558D">
      <w:rPr>
        <w:rFonts w:cstheme="minorHAnsi"/>
        <w:b/>
        <w:bCs/>
        <w:color w:val="1E1E1E" w:themeColor="text2"/>
        <w:sz w:val="14"/>
        <w:szCs w:val="14"/>
      </w:rPr>
      <w:t>3</w:t>
    </w:r>
    <w:r w:rsidR="006B558D" w:rsidRPr="006B558D">
      <w:rPr>
        <w:rFonts w:cstheme="minorHAnsi"/>
        <w:b/>
        <w:bCs/>
        <w:color w:val="1E1E1E" w:themeColor="text2"/>
        <w:sz w:val="14"/>
        <w:szCs w:val="14"/>
      </w:rPr>
      <w:fldChar w:fldCharType="end"/>
    </w:r>
  </w:p>
  <w:p w14:paraId="495E077E" w14:textId="77777777" w:rsidR="0053573F" w:rsidRPr="00B8067E" w:rsidRDefault="00B8067E" w:rsidP="006B558D">
    <w:pPr>
      <w:pStyle w:val="Footer"/>
      <w:rPr>
        <w:sz w:val="14"/>
        <w:szCs w:val="14"/>
      </w:rPr>
    </w:pPr>
    <w:r>
      <w:rPr>
        <w:sz w:val="14"/>
        <w:szCs w:val="14"/>
      </w:rPr>
      <w:tab/>
    </w:r>
    <w:r w:rsidRPr="00B8067E">
      <w:rPr>
        <w:color w:val="2B3E2B" w:themeColor="accent1"/>
        <w:sz w:val="14"/>
        <w:szCs w:val="14"/>
      </w:rPr>
      <w:t xml:space="preserve">           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211AF54" w14:textId="77777777" w:rsidR="00994A9E" w:rsidRDefault="00994A9E" w:rsidP="0053573F">
      <w:r>
        <w:separator/>
      </w:r>
    </w:p>
  </w:footnote>
  <w:footnote w:type="continuationSeparator" w:id="0">
    <w:p w14:paraId="5BCAEC2C" w14:textId="77777777" w:rsidR="00994A9E" w:rsidRDefault="00994A9E" w:rsidP="0053573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B204E1" w14:textId="77777777" w:rsidR="008607CF" w:rsidRDefault="006B558D" w:rsidP="008607CF">
    <w:pPr>
      <w:pStyle w:val="Header"/>
      <w:jc w:val="right"/>
    </w:pPr>
    <w:r>
      <w:rPr>
        <w:bCs/>
        <w:noProof/>
        <w:color w:val="2B3E2B" w:themeColor="accent1"/>
        <w:sz w:val="14"/>
        <w:szCs w:val="14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D355B76" wp14:editId="1302A93E">
              <wp:simplePos x="0" y="0"/>
              <wp:positionH relativeFrom="page">
                <wp:align>center</wp:align>
              </wp:positionH>
              <wp:positionV relativeFrom="paragraph">
                <wp:posOffset>-11479</wp:posOffset>
              </wp:positionV>
              <wp:extent cx="1512000" cy="237600"/>
              <wp:effectExtent l="0" t="0" r="0" b="3810"/>
              <wp:wrapNone/>
              <wp:docPr id="2130571574" name="Text Box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12000" cy="23760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2EA775F8" w14:textId="77777777" w:rsidR="006B558D" w:rsidRPr="006B558D" w:rsidRDefault="006B558D" w:rsidP="006B558D">
                          <w:pPr>
                            <w:rPr>
                              <w:rFonts w:cstheme="minorHAnsi"/>
                              <w:b/>
                              <w:sz w:val="20"/>
                              <w:szCs w:val="18"/>
                            </w:rPr>
                          </w:pPr>
                          <w:r w:rsidRPr="006B558D">
                            <w:rPr>
                              <w:rFonts w:cstheme="minorHAnsi"/>
                              <w:b/>
                              <w:sz w:val="20"/>
                              <w:szCs w:val="18"/>
                            </w:rPr>
                            <w:t>INTERNAL USE ONLY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D355B76" id="_x0000_t202" coordsize="21600,21600" o:spt="202" path="m,l,21600r21600,l21600,xe">
              <v:stroke joinstyle="miter"/>
              <v:path gradientshapeok="t" o:connecttype="rect"/>
            </v:shapetype>
            <v:shape id="_x0000_s1029" type="#_x0000_t202" style="position:absolute;left:0;text-align:left;margin-left:0;margin-top:-.9pt;width:119.05pt;height:18.7pt;z-index:25165926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ZhLKgIAAFQEAAAOAAAAZHJzL2Uyb0RvYy54bWysVFFv2jAQfp+0/2D5fQQo0C4iVIyKaRJq&#10;K9Gpz8axiSXH59mGhP36nZ1QWLenaS/O2Xf+fHffd5nft7UmR+G8AlPQ0WBIiTAcSmX2Bf3+sv50&#10;R4kPzJRMgxEFPQlP7xcfP8wbm4sxVKBL4QiCGJ83tqBVCDbPMs8rUTM/ACsMOiW4mgXcun1WOtYg&#10;eq2z8XA4yxpwpXXAhfd4+tA56SLhSyl4eJLSi0B0QTG3kFaX1l1cs8Wc5XvHbKV4nwb7hyxqpgw+&#10;+gb1wAIjB6f+gKoVd+BBhgGHOgMpFRepBqxmNHxXzbZiVqRasDnevrXJ/z9Y/njc2mdHQvsFWiQw&#10;NqSxPvd4GOtppavjFzMl6McWnt7aJtpAeLw0HSEV6OLoG9/cztBGmOxy2zofvgqoSTQK6pCW1C12&#10;3PjQhZ5D4mMetCrXSuu0iVIQK+3IkSGJOqQcEfy3KG1IU9DZzXSYgA3E6x2yNpjLpaZohXbX9oXu&#10;oDxh/Q46aXjL1wqT3DAfnplDLWBdqO/whIvUgI9Ab1FSgfv5t/MYjxShl5IGtVVQ/+PAnKBEfzNI&#10;3ufRZBLFmDaT6e0YN+7as7v2mEO9Aqx8hJNkeTJjfNBnUzqoX3EMlvFVdDHD8e2ChrO5Cp3icYy4&#10;WC5TEMrPsrAxW8sjdOx0pOClfWXO9jwFZPgRzipk+Tu6uth408DyEECqxGVscNfVvu8o3aSGfszi&#10;bFzvU9TlZ7D4BQAA//8DAFBLAwQUAAYACAAAACEAdjy92d8AAAAGAQAADwAAAGRycy9kb3ducmV2&#10;LnhtbEzPTWvDMAwG4Pug/8GosMtonTS0K1mUUsY+YLc2+2A3N9aS0FgOsZtk/37eaTuKV7x6lO0m&#10;04qBetdYRoiXEQji0uqGK4TX4nGxBeG8Yq1ay4TwTQ52+ewqU6m2Ix9oOPpKhBJ2qUKove9SKV1Z&#10;k1FuaTvikH3Z3igfxr6SuldjKDetXEXRRhrVcLhQq47uayrPx4tB+LypPl7c9PQ2Juuke3geitt3&#10;XSBez6f9HQhPk/9bhl9+oEMeTCd7Ye1EixAe8QiLOPhDukq2MYgTQrLegMwz+Z+f/wAAAP//AwBQ&#10;SwECLQAUAAYACAAAACEAtoM4kv4AAADhAQAAEwAAAAAAAAAAAAAAAAAAAAAAW0NvbnRlbnRfVHlw&#10;ZXNdLnhtbFBLAQItABQABgAIAAAAIQA4/SH/1gAAAJQBAAALAAAAAAAAAAAAAAAAAC8BAABfcmVs&#10;cy8ucmVsc1BLAQItABQABgAIAAAAIQCycZhLKgIAAFQEAAAOAAAAAAAAAAAAAAAAAC4CAABkcnMv&#10;ZTJvRG9jLnhtbFBLAQItABQABgAIAAAAIQB2PL3Z3wAAAAYBAAAPAAAAAAAAAAAAAAAAAIQEAABk&#10;cnMvZG93bnJldi54bWxQSwUGAAAAAAQABADzAAAAkAUAAAAA&#10;" fillcolor="white [3201]" stroked="f" strokeweight=".5pt">
              <v:textbox>
                <w:txbxContent>
                  <w:p w14:paraId="2EA775F8" w14:textId="77777777" w:rsidR="006B558D" w:rsidRPr="006B558D" w:rsidRDefault="006B558D" w:rsidP="006B558D">
                    <w:pPr>
                      <w:rPr>
                        <w:rFonts w:cstheme="minorHAnsi"/>
                        <w:b/>
                        <w:sz w:val="20"/>
                        <w:szCs w:val="18"/>
                      </w:rPr>
                    </w:pPr>
                    <w:r w:rsidRPr="006B558D">
                      <w:rPr>
                        <w:rFonts w:cstheme="minorHAnsi"/>
                        <w:b/>
                        <w:sz w:val="20"/>
                        <w:szCs w:val="18"/>
                      </w:rPr>
                      <w:t>INTERNAL USE ONLY</w:t>
                    </w:r>
                  </w:p>
                </w:txbxContent>
              </v:textbox>
              <w10:wrap anchorx="page"/>
            </v:shape>
          </w:pict>
        </mc:Fallback>
      </mc:AlternateContent>
    </w:r>
    <w:r w:rsidR="007A0BF4">
      <w:rPr>
        <w:noProof/>
      </w:rPr>
      <w:drawing>
        <wp:inline distT="0" distB="0" distL="0" distR="0" wp14:anchorId="68236E29" wp14:editId="32461567">
          <wp:extent cx="1022375" cy="339357"/>
          <wp:effectExtent l="0" t="0" r="0" b="3810"/>
          <wp:docPr id="345164607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4542335" name="Picture 1"/>
                  <pic:cNvPicPr/>
                </pic:nvPicPr>
                <pic:blipFill>
                  <a:blip r:embed="rId1" cstate="print">
                    <a:duotone>
                      <a:prstClr val="black"/>
                      <a:schemeClr val="accent6">
                        <a:tint val="45000"/>
                        <a:satMod val="400000"/>
                      </a:schemeClr>
                    </a:duotone>
                    <a:alphaModFix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36187" cy="343942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1" type="#_x0000_t75" style="width:96pt;height:32pt;visibility:visible" o:bullet="t">
        <v:imagedata r:id="rId1" o:title=""/>
      </v:shape>
    </w:pict>
  </w:numPicBullet>
  <w:abstractNum w:abstractNumId="0" w15:restartNumberingAfterBreak="0">
    <w:nsid w:val="FFFFFF89"/>
    <w:multiLevelType w:val="singleLevel"/>
    <w:tmpl w:val="08AE6AF0"/>
    <w:lvl w:ilvl="0">
      <w:start w:val="1"/>
      <w:numFmt w:val="bullet"/>
      <w:pStyle w:val="ListBullet"/>
      <w:lvlText w:val=""/>
      <w:lvlJc w:val="left"/>
      <w:pPr>
        <w:ind w:left="360" w:hanging="360"/>
      </w:pPr>
      <w:rPr>
        <w:rFonts w:ascii="Symbol" w:hAnsi="Symbol" w:hint="default"/>
        <w:color w:val="2B3E2B"/>
        <w:spacing w:val="-60"/>
      </w:rPr>
    </w:lvl>
  </w:abstractNum>
  <w:abstractNum w:abstractNumId="1" w15:restartNumberingAfterBreak="0">
    <w:nsid w:val="002C404C"/>
    <w:multiLevelType w:val="hybridMultilevel"/>
    <w:tmpl w:val="98BC04F4"/>
    <w:lvl w:ilvl="0" w:tplc="D9ECBAF8">
      <w:start w:val="1"/>
      <w:numFmt w:val="bullet"/>
      <w:lvlText w:val=""/>
      <w:lvlJc w:val="left"/>
      <w:pPr>
        <w:ind w:left="567" w:hanging="567"/>
      </w:pPr>
      <w:rPr>
        <w:rFonts w:ascii="Symbol" w:hAnsi="Symbol" w:hint="default"/>
        <w:sz w:val="22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C701E5"/>
    <w:multiLevelType w:val="hybridMultilevel"/>
    <w:tmpl w:val="B224C6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1426B45"/>
    <w:multiLevelType w:val="hybridMultilevel"/>
    <w:tmpl w:val="740A366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30C02C6"/>
    <w:multiLevelType w:val="hybridMultilevel"/>
    <w:tmpl w:val="2976E99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42B0607"/>
    <w:multiLevelType w:val="hybridMultilevel"/>
    <w:tmpl w:val="B96E39C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4D87977"/>
    <w:multiLevelType w:val="hybridMultilevel"/>
    <w:tmpl w:val="575CED94"/>
    <w:lvl w:ilvl="0" w:tplc="82E277B0">
      <w:start w:val="1"/>
      <w:numFmt w:val="bullet"/>
      <w:lvlText w:val=""/>
      <w:lvlJc w:val="left"/>
      <w:pPr>
        <w:ind w:left="0" w:firstLine="0"/>
      </w:pPr>
      <w:rPr>
        <w:rFonts w:ascii="Symbol" w:hAnsi="Symbol" w:hint="default"/>
        <w:sz w:val="22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68663E0"/>
    <w:multiLevelType w:val="hybridMultilevel"/>
    <w:tmpl w:val="ABD6D80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8C51C2D"/>
    <w:multiLevelType w:val="hybridMultilevel"/>
    <w:tmpl w:val="3B2EC0B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9897F91"/>
    <w:multiLevelType w:val="hybridMultilevel"/>
    <w:tmpl w:val="437C6A68"/>
    <w:lvl w:ilvl="0" w:tplc="82E277B0">
      <w:start w:val="1"/>
      <w:numFmt w:val="bullet"/>
      <w:lvlText w:val=""/>
      <w:lvlJc w:val="left"/>
      <w:pPr>
        <w:ind w:left="0" w:firstLine="0"/>
      </w:pPr>
      <w:rPr>
        <w:rFonts w:ascii="Symbol" w:hAnsi="Symbol" w:hint="default"/>
        <w:sz w:val="2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9DC64AA"/>
    <w:multiLevelType w:val="hybridMultilevel"/>
    <w:tmpl w:val="19460B0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A8B2479"/>
    <w:multiLevelType w:val="hybridMultilevel"/>
    <w:tmpl w:val="036810E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AEB165F"/>
    <w:multiLevelType w:val="hybridMultilevel"/>
    <w:tmpl w:val="FFC6DF8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B672684"/>
    <w:multiLevelType w:val="hybridMultilevel"/>
    <w:tmpl w:val="1DACBAF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C6F1D93"/>
    <w:multiLevelType w:val="hybridMultilevel"/>
    <w:tmpl w:val="6AC20B8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C710D36"/>
    <w:multiLevelType w:val="hybridMultilevel"/>
    <w:tmpl w:val="5CA8F238"/>
    <w:lvl w:ilvl="0" w:tplc="40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0C984744"/>
    <w:multiLevelType w:val="multilevel"/>
    <w:tmpl w:val="813C6CE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7" w15:restartNumberingAfterBreak="0">
    <w:nsid w:val="0CB35417"/>
    <w:multiLevelType w:val="hybridMultilevel"/>
    <w:tmpl w:val="8416D2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0D0530C0"/>
    <w:multiLevelType w:val="hybridMultilevel"/>
    <w:tmpl w:val="C1E63DE0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0D801CE3"/>
    <w:multiLevelType w:val="hybridMultilevel"/>
    <w:tmpl w:val="E208DA7A"/>
    <w:lvl w:ilvl="0" w:tplc="040ECBE4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7730E6E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93BC401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D41CC2C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7A58EDE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D332A53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46745D4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9CEDF1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CA34D85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0" w15:restartNumberingAfterBreak="0">
    <w:nsid w:val="0F682C18"/>
    <w:multiLevelType w:val="hybridMultilevel"/>
    <w:tmpl w:val="C290A69E"/>
    <w:lvl w:ilvl="0" w:tplc="40090003">
      <w:start w:val="1"/>
      <w:numFmt w:val="bullet"/>
      <w:lvlText w:val="o"/>
      <w:lvlJc w:val="left"/>
      <w:pPr>
        <w:ind w:left="787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21" w15:restartNumberingAfterBreak="0">
    <w:nsid w:val="10350272"/>
    <w:multiLevelType w:val="hybridMultilevel"/>
    <w:tmpl w:val="15D2952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1203720"/>
    <w:multiLevelType w:val="hybridMultilevel"/>
    <w:tmpl w:val="26C0143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1C028C7"/>
    <w:multiLevelType w:val="hybridMultilevel"/>
    <w:tmpl w:val="7A08288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23F3373"/>
    <w:multiLevelType w:val="hybridMultilevel"/>
    <w:tmpl w:val="2048D6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2EA4428"/>
    <w:multiLevelType w:val="hybridMultilevel"/>
    <w:tmpl w:val="6B34324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14A47BDC"/>
    <w:multiLevelType w:val="hybridMultilevel"/>
    <w:tmpl w:val="D52A3CC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16404E36"/>
    <w:multiLevelType w:val="hybridMultilevel"/>
    <w:tmpl w:val="FE8A90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178174C4"/>
    <w:multiLevelType w:val="multilevel"/>
    <w:tmpl w:val="98BC04F4"/>
    <w:numStyleLink w:val="Style1"/>
  </w:abstractNum>
  <w:abstractNum w:abstractNumId="29" w15:restartNumberingAfterBreak="0">
    <w:nsid w:val="17861571"/>
    <w:multiLevelType w:val="hybridMultilevel"/>
    <w:tmpl w:val="74CC214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18302D6F"/>
    <w:multiLevelType w:val="hybridMultilevel"/>
    <w:tmpl w:val="761A692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18860701"/>
    <w:multiLevelType w:val="hybridMultilevel"/>
    <w:tmpl w:val="DC94962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198F36CD"/>
    <w:multiLevelType w:val="hybridMultilevel"/>
    <w:tmpl w:val="13A4DAE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19C437D2"/>
    <w:multiLevelType w:val="hybridMultilevel"/>
    <w:tmpl w:val="7B944DA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1A4929E0"/>
    <w:multiLevelType w:val="multilevel"/>
    <w:tmpl w:val="F9609890"/>
    <w:styleLink w:val="CurrentList1"/>
    <w:lvl w:ilvl="0">
      <w:start w:val="1"/>
      <w:numFmt w:val="bullet"/>
      <w:lvlText w:val=""/>
      <w:lvlJc w:val="left"/>
      <w:pPr>
        <w:ind w:left="0" w:firstLine="0"/>
      </w:pPr>
      <w:rPr>
        <w:rFonts w:ascii="Symbol" w:hAnsi="Symbol" w:hint="default"/>
        <w:sz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1C0E0780"/>
    <w:multiLevelType w:val="hybridMultilevel"/>
    <w:tmpl w:val="C5E8CD5A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1C6760B8"/>
    <w:multiLevelType w:val="hybridMultilevel"/>
    <w:tmpl w:val="F85C82D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1C7C046D"/>
    <w:multiLevelType w:val="hybridMultilevel"/>
    <w:tmpl w:val="D386319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1CC72D95"/>
    <w:multiLevelType w:val="hybridMultilevel"/>
    <w:tmpl w:val="CDEED3F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1D5C07A4"/>
    <w:multiLevelType w:val="hybridMultilevel"/>
    <w:tmpl w:val="9578C7BA"/>
    <w:lvl w:ilvl="0" w:tplc="82E277B0">
      <w:start w:val="1"/>
      <w:numFmt w:val="bullet"/>
      <w:lvlText w:val=""/>
      <w:lvlJc w:val="left"/>
      <w:pPr>
        <w:ind w:left="0" w:firstLine="0"/>
      </w:pPr>
      <w:rPr>
        <w:rFonts w:ascii="Symbol" w:hAnsi="Symbol" w:hint="default"/>
        <w:sz w:val="2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1E5B3FB3"/>
    <w:multiLevelType w:val="hybridMultilevel"/>
    <w:tmpl w:val="65DE8D6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1F2A496C"/>
    <w:multiLevelType w:val="hybridMultilevel"/>
    <w:tmpl w:val="EF5E6CF0"/>
    <w:lvl w:ilvl="0" w:tplc="82E277B0">
      <w:start w:val="1"/>
      <w:numFmt w:val="bullet"/>
      <w:lvlText w:val=""/>
      <w:lvlJc w:val="left"/>
      <w:pPr>
        <w:ind w:left="0" w:firstLine="0"/>
      </w:pPr>
      <w:rPr>
        <w:rFonts w:ascii="Symbol" w:hAnsi="Symbol" w:hint="default"/>
        <w:sz w:val="2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20656F46"/>
    <w:multiLevelType w:val="hybridMultilevel"/>
    <w:tmpl w:val="BE14758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21060CC1"/>
    <w:multiLevelType w:val="hybridMultilevel"/>
    <w:tmpl w:val="D0FA930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213A6FAD"/>
    <w:multiLevelType w:val="hybridMultilevel"/>
    <w:tmpl w:val="7E70FDD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2158540E"/>
    <w:multiLevelType w:val="hybridMultilevel"/>
    <w:tmpl w:val="C7D2744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24F2038C"/>
    <w:multiLevelType w:val="hybridMultilevel"/>
    <w:tmpl w:val="7C6CC6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263D3004"/>
    <w:multiLevelType w:val="hybridMultilevel"/>
    <w:tmpl w:val="965A9AA2"/>
    <w:lvl w:ilvl="0" w:tplc="82E277B0">
      <w:start w:val="1"/>
      <w:numFmt w:val="bullet"/>
      <w:lvlText w:val=""/>
      <w:lvlJc w:val="left"/>
      <w:pPr>
        <w:ind w:left="0" w:firstLine="0"/>
      </w:pPr>
      <w:rPr>
        <w:rFonts w:ascii="Symbol" w:hAnsi="Symbol" w:hint="default"/>
        <w:sz w:val="2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286434D9"/>
    <w:multiLevelType w:val="hybridMultilevel"/>
    <w:tmpl w:val="5EB4B7B0"/>
    <w:lvl w:ilvl="0" w:tplc="40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9" w15:restartNumberingAfterBreak="0">
    <w:nsid w:val="28836717"/>
    <w:multiLevelType w:val="hybridMultilevel"/>
    <w:tmpl w:val="CF92A66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28D7021A"/>
    <w:multiLevelType w:val="hybridMultilevel"/>
    <w:tmpl w:val="2318BC44"/>
    <w:lvl w:ilvl="0" w:tplc="31D0661A">
      <w:start w:val="1"/>
      <w:numFmt w:val="bullet"/>
      <w:pStyle w:val="ListBullet2"/>
      <w:lvlText w:val=""/>
      <w:lvlJc w:val="left"/>
      <w:pPr>
        <w:ind w:left="626" w:hanging="360"/>
      </w:pPr>
      <w:rPr>
        <w:rFonts w:ascii="Symbol" w:hAnsi="Symbol" w:hint="default"/>
        <w:color w:val="2B3E2B"/>
      </w:rPr>
    </w:lvl>
    <w:lvl w:ilvl="1" w:tplc="08090003" w:tentative="1">
      <w:start w:val="1"/>
      <w:numFmt w:val="bullet"/>
      <w:lvlText w:val="o"/>
      <w:lvlJc w:val="left"/>
      <w:pPr>
        <w:ind w:left="167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9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11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3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5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7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9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717" w:hanging="360"/>
      </w:pPr>
      <w:rPr>
        <w:rFonts w:ascii="Wingdings" w:hAnsi="Wingdings" w:hint="default"/>
      </w:rPr>
    </w:lvl>
  </w:abstractNum>
  <w:abstractNum w:abstractNumId="51" w15:restartNumberingAfterBreak="0">
    <w:nsid w:val="29A67AFC"/>
    <w:multiLevelType w:val="hybridMultilevel"/>
    <w:tmpl w:val="7CFE9A7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2A39011F"/>
    <w:multiLevelType w:val="hybridMultilevel"/>
    <w:tmpl w:val="C4C67120"/>
    <w:lvl w:ilvl="0" w:tplc="40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3" w15:restartNumberingAfterBreak="0">
    <w:nsid w:val="2C474DA1"/>
    <w:multiLevelType w:val="hybridMultilevel"/>
    <w:tmpl w:val="AC245D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2C700CE5"/>
    <w:multiLevelType w:val="hybridMultilevel"/>
    <w:tmpl w:val="DAF479C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2C796C27"/>
    <w:multiLevelType w:val="hybridMultilevel"/>
    <w:tmpl w:val="C4A81264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6" w15:restartNumberingAfterBreak="0">
    <w:nsid w:val="2CE33F5C"/>
    <w:multiLevelType w:val="hybridMultilevel"/>
    <w:tmpl w:val="100CF64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2DB95B19"/>
    <w:multiLevelType w:val="hybridMultilevel"/>
    <w:tmpl w:val="463261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2DC64AD5"/>
    <w:multiLevelType w:val="hybridMultilevel"/>
    <w:tmpl w:val="86D8A47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2ED55FB1"/>
    <w:multiLevelType w:val="hybridMultilevel"/>
    <w:tmpl w:val="AC40C1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2EF94AAA"/>
    <w:multiLevelType w:val="multilevel"/>
    <w:tmpl w:val="20A488E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61" w15:restartNumberingAfterBreak="0">
    <w:nsid w:val="2F174D1C"/>
    <w:multiLevelType w:val="hybridMultilevel"/>
    <w:tmpl w:val="02E8F06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2F2431CC"/>
    <w:multiLevelType w:val="hybridMultilevel"/>
    <w:tmpl w:val="3E0CCEA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32F06EE0"/>
    <w:multiLevelType w:val="hybridMultilevel"/>
    <w:tmpl w:val="37AE920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33207F93"/>
    <w:multiLevelType w:val="hybridMultilevel"/>
    <w:tmpl w:val="E71A689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33F73F3D"/>
    <w:multiLevelType w:val="hybridMultilevel"/>
    <w:tmpl w:val="A302F6B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33FF0214"/>
    <w:multiLevelType w:val="hybridMultilevel"/>
    <w:tmpl w:val="B1CC592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35443915"/>
    <w:multiLevelType w:val="hybridMultilevel"/>
    <w:tmpl w:val="2C74DB7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36D36977"/>
    <w:multiLevelType w:val="hybridMultilevel"/>
    <w:tmpl w:val="B5840C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37AD2087"/>
    <w:multiLevelType w:val="multilevel"/>
    <w:tmpl w:val="B5FCF77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70" w15:restartNumberingAfterBreak="0">
    <w:nsid w:val="39B87D86"/>
    <w:multiLevelType w:val="hybridMultilevel"/>
    <w:tmpl w:val="A138933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3AB16A33"/>
    <w:multiLevelType w:val="hybridMultilevel"/>
    <w:tmpl w:val="DAE4EE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3AC145B0"/>
    <w:multiLevelType w:val="hybridMultilevel"/>
    <w:tmpl w:val="6572342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3AE112D9"/>
    <w:multiLevelType w:val="hybridMultilevel"/>
    <w:tmpl w:val="80165AB4"/>
    <w:lvl w:ilvl="0" w:tplc="82E277B0">
      <w:start w:val="1"/>
      <w:numFmt w:val="bullet"/>
      <w:lvlText w:val=""/>
      <w:lvlJc w:val="left"/>
      <w:pPr>
        <w:ind w:left="0" w:firstLine="0"/>
      </w:pPr>
      <w:rPr>
        <w:rFonts w:ascii="Symbol" w:hAnsi="Symbol" w:hint="default"/>
        <w:sz w:val="2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3DF533A3"/>
    <w:multiLevelType w:val="hybridMultilevel"/>
    <w:tmpl w:val="A0BE0054"/>
    <w:lvl w:ilvl="0" w:tplc="82E277B0">
      <w:start w:val="1"/>
      <w:numFmt w:val="bullet"/>
      <w:lvlText w:val=""/>
      <w:lvlJc w:val="left"/>
      <w:pPr>
        <w:ind w:left="0" w:firstLine="0"/>
      </w:pPr>
      <w:rPr>
        <w:rFonts w:ascii="Symbol" w:hAnsi="Symbol" w:hint="default"/>
        <w:sz w:val="2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3E004CF4"/>
    <w:multiLevelType w:val="hybridMultilevel"/>
    <w:tmpl w:val="CFF2090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3F7946AB"/>
    <w:multiLevelType w:val="multilevel"/>
    <w:tmpl w:val="024ECE8E"/>
    <w:lvl w:ilvl="0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  <w:sz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3FDD4166"/>
    <w:multiLevelType w:val="hybridMultilevel"/>
    <w:tmpl w:val="69A8B1BA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40F10CE6"/>
    <w:multiLevelType w:val="hybridMultilevel"/>
    <w:tmpl w:val="55E81D4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41CF6547"/>
    <w:multiLevelType w:val="multilevel"/>
    <w:tmpl w:val="6070016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80" w15:restartNumberingAfterBreak="0">
    <w:nsid w:val="423F3824"/>
    <w:multiLevelType w:val="hybridMultilevel"/>
    <w:tmpl w:val="DCF6550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42684950"/>
    <w:multiLevelType w:val="hybridMultilevel"/>
    <w:tmpl w:val="7D8CF2B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42C828C3"/>
    <w:multiLevelType w:val="hybridMultilevel"/>
    <w:tmpl w:val="B4C68BB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42D53255"/>
    <w:multiLevelType w:val="hybridMultilevel"/>
    <w:tmpl w:val="2A2C393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436114E6"/>
    <w:multiLevelType w:val="hybridMultilevel"/>
    <w:tmpl w:val="DF905BB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438C227E"/>
    <w:multiLevelType w:val="hybridMultilevel"/>
    <w:tmpl w:val="F9609890"/>
    <w:lvl w:ilvl="0" w:tplc="82E277B0">
      <w:start w:val="1"/>
      <w:numFmt w:val="bullet"/>
      <w:lvlText w:val=""/>
      <w:lvlJc w:val="left"/>
      <w:pPr>
        <w:ind w:left="0" w:firstLine="0"/>
      </w:pPr>
      <w:rPr>
        <w:rFonts w:ascii="Symbol" w:hAnsi="Symbol" w:hint="default"/>
        <w:sz w:val="2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43F60973"/>
    <w:multiLevelType w:val="hybridMultilevel"/>
    <w:tmpl w:val="603A0F3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442B6404"/>
    <w:multiLevelType w:val="multilevel"/>
    <w:tmpl w:val="BC40986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88" w15:restartNumberingAfterBreak="0">
    <w:nsid w:val="445E15B9"/>
    <w:multiLevelType w:val="multilevel"/>
    <w:tmpl w:val="36DC2916"/>
    <w:lvl w:ilvl="0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  <w:sz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45632A48"/>
    <w:multiLevelType w:val="hybridMultilevel"/>
    <w:tmpl w:val="9B768FA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45807BD2"/>
    <w:multiLevelType w:val="hybridMultilevel"/>
    <w:tmpl w:val="EEAE0F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47B2399C"/>
    <w:multiLevelType w:val="hybridMultilevel"/>
    <w:tmpl w:val="864A4B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484E1891"/>
    <w:multiLevelType w:val="hybridMultilevel"/>
    <w:tmpl w:val="318AC1E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48A405B8"/>
    <w:multiLevelType w:val="multilevel"/>
    <w:tmpl w:val="20A488E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94" w15:restartNumberingAfterBreak="0">
    <w:nsid w:val="48ED77BD"/>
    <w:multiLevelType w:val="hybridMultilevel"/>
    <w:tmpl w:val="9FBEC43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49B745D3"/>
    <w:multiLevelType w:val="hybridMultilevel"/>
    <w:tmpl w:val="BC6C10CE"/>
    <w:lvl w:ilvl="0" w:tplc="82E277B0">
      <w:start w:val="1"/>
      <w:numFmt w:val="bullet"/>
      <w:lvlText w:val=""/>
      <w:lvlJc w:val="left"/>
      <w:pPr>
        <w:ind w:left="0" w:firstLine="0"/>
      </w:pPr>
      <w:rPr>
        <w:rFonts w:ascii="Symbol" w:hAnsi="Symbol" w:hint="default"/>
        <w:sz w:val="22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4A1E26C3"/>
    <w:multiLevelType w:val="multilevel"/>
    <w:tmpl w:val="813C6CE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97" w15:restartNumberingAfterBreak="0">
    <w:nsid w:val="4B3E46BD"/>
    <w:multiLevelType w:val="hybridMultilevel"/>
    <w:tmpl w:val="F1223D52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  <w:sz w:val="22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4C06459F"/>
    <w:multiLevelType w:val="hybridMultilevel"/>
    <w:tmpl w:val="6F7A225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4C941607"/>
    <w:multiLevelType w:val="hybridMultilevel"/>
    <w:tmpl w:val="61C2E6B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4D5D2FB5"/>
    <w:multiLevelType w:val="hybridMultilevel"/>
    <w:tmpl w:val="EB584E7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4E3922C4"/>
    <w:multiLevelType w:val="hybridMultilevel"/>
    <w:tmpl w:val="1428B3AA"/>
    <w:lvl w:ilvl="0" w:tplc="40090001">
      <w:start w:val="1"/>
      <w:numFmt w:val="bullet"/>
      <w:lvlText w:val=""/>
      <w:lvlJc w:val="left"/>
      <w:pPr>
        <w:ind w:left="787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102" w15:restartNumberingAfterBreak="0">
    <w:nsid w:val="4FDE313D"/>
    <w:multiLevelType w:val="hybridMultilevel"/>
    <w:tmpl w:val="5268B0E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50370161"/>
    <w:multiLevelType w:val="hybridMultilevel"/>
    <w:tmpl w:val="4C9C4B3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516F4702"/>
    <w:multiLevelType w:val="hybridMultilevel"/>
    <w:tmpl w:val="A2D083B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52124972"/>
    <w:multiLevelType w:val="hybridMultilevel"/>
    <w:tmpl w:val="D42ADB1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542B43C3"/>
    <w:multiLevelType w:val="hybridMultilevel"/>
    <w:tmpl w:val="ACFEFA9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56443349"/>
    <w:multiLevelType w:val="multilevel"/>
    <w:tmpl w:val="20A488E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08" w15:restartNumberingAfterBreak="0">
    <w:nsid w:val="56500223"/>
    <w:multiLevelType w:val="hybridMultilevel"/>
    <w:tmpl w:val="729E7A1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 w15:restartNumberingAfterBreak="0">
    <w:nsid w:val="56647867"/>
    <w:multiLevelType w:val="multilevel"/>
    <w:tmpl w:val="20A488E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10" w15:restartNumberingAfterBreak="0">
    <w:nsid w:val="581261B5"/>
    <w:multiLevelType w:val="hybridMultilevel"/>
    <w:tmpl w:val="3A6A74B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593E7A13"/>
    <w:multiLevelType w:val="hybridMultilevel"/>
    <w:tmpl w:val="FE3CDAA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5A552D62"/>
    <w:multiLevelType w:val="hybridMultilevel"/>
    <w:tmpl w:val="82B257B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5AFD5FE2"/>
    <w:multiLevelType w:val="hybridMultilevel"/>
    <w:tmpl w:val="7F8469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5AFD7178"/>
    <w:multiLevelType w:val="hybridMultilevel"/>
    <w:tmpl w:val="22824A3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5CA44A1C"/>
    <w:multiLevelType w:val="hybridMultilevel"/>
    <w:tmpl w:val="D32E05F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 w15:restartNumberingAfterBreak="0">
    <w:nsid w:val="5D7773A6"/>
    <w:multiLevelType w:val="hybridMultilevel"/>
    <w:tmpl w:val="D1C86CD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7" w15:restartNumberingAfterBreak="0">
    <w:nsid w:val="5D974031"/>
    <w:multiLevelType w:val="multilevel"/>
    <w:tmpl w:val="20A488E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18" w15:restartNumberingAfterBreak="0">
    <w:nsid w:val="5DD8754F"/>
    <w:multiLevelType w:val="hybridMultilevel"/>
    <w:tmpl w:val="427262B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5EC45487"/>
    <w:multiLevelType w:val="hybridMultilevel"/>
    <w:tmpl w:val="F200693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0" w15:restartNumberingAfterBreak="0">
    <w:nsid w:val="60045358"/>
    <w:multiLevelType w:val="hybridMultilevel"/>
    <w:tmpl w:val="2FC85A7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 w15:restartNumberingAfterBreak="0">
    <w:nsid w:val="60DD4B0B"/>
    <w:multiLevelType w:val="hybridMultilevel"/>
    <w:tmpl w:val="481CEC82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2" w15:restartNumberingAfterBreak="0">
    <w:nsid w:val="6136107C"/>
    <w:multiLevelType w:val="hybridMultilevel"/>
    <w:tmpl w:val="38C8DD4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3" w15:restartNumberingAfterBreak="0">
    <w:nsid w:val="621210C8"/>
    <w:multiLevelType w:val="hybridMultilevel"/>
    <w:tmpl w:val="0CF686B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4" w15:restartNumberingAfterBreak="0">
    <w:nsid w:val="62A1073D"/>
    <w:multiLevelType w:val="hybridMultilevel"/>
    <w:tmpl w:val="C122D65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 w15:restartNumberingAfterBreak="0">
    <w:nsid w:val="62C725F1"/>
    <w:multiLevelType w:val="hybridMultilevel"/>
    <w:tmpl w:val="8F40FD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 w15:restartNumberingAfterBreak="0">
    <w:nsid w:val="62DD012B"/>
    <w:multiLevelType w:val="hybridMultilevel"/>
    <w:tmpl w:val="FDE850E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 w15:restartNumberingAfterBreak="0">
    <w:nsid w:val="64637382"/>
    <w:multiLevelType w:val="hybridMultilevel"/>
    <w:tmpl w:val="26701AA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8" w15:restartNumberingAfterBreak="0">
    <w:nsid w:val="64BE19B4"/>
    <w:multiLevelType w:val="hybridMultilevel"/>
    <w:tmpl w:val="8CE2662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9" w15:restartNumberingAfterBreak="0">
    <w:nsid w:val="64D80388"/>
    <w:multiLevelType w:val="hybridMultilevel"/>
    <w:tmpl w:val="B338DF3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653B497D"/>
    <w:multiLevelType w:val="multilevel"/>
    <w:tmpl w:val="20A488E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31" w15:restartNumberingAfterBreak="0">
    <w:nsid w:val="667147DE"/>
    <w:multiLevelType w:val="hybridMultilevel"/>
    <w:tmpl w:val="96EAF85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2" w15:restartNumberingAfterBreak="0">
    <w:nsid w:val="68932946"/>
    <w:multiLevelType w:val="multilevel"/>
    <w:tmpl w:val="20A488E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33" w15:restartNumberingAfterBreak="0">
    <w:nsid w:val="69D01C92"/>
    <w:multiLevelType w:val="hybridMultilevel"/>
    <w:tmpl w:val="912CDB1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69F931C3"/>
    <w:multiLevelType w:val="multilevel"/>
    <w:tmpl w:val="8C669848"/>
    <w:lvl w:ilvl="0">
      <w:start w:val="1"/>
      <w:numFmt w:val="bullet"/>
      <w:lvlText w:val=""/>
      <w:lvlJc w:val="left"/>
      <w:pPr>
        <w:ind w:left="284" w:hanging="284"/>
      </w:pPr>
      <w:rPr>
        <w:rFonts w:ascii="Symbol" w:hAnsi="Symbol" w:hint="default"/>
        <w:sz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5" w15:restartNumberingAfterBreak="0">
    <w:nsid w:val="6A0B7601"/>
    <w:multiLevelType w:val="hybridMultilevel"/>
    <w:tmpl w:val="C2D88442"/>
    <w:lvl w:ilvl="0" w:tplc="82E277B0">
      <w:start w:val="1"/>
      <w:numFmt w:val="bullet"/>
      <w:lvlText w:val=""/>
      <w:lvlJc w:val="left"/>
      <w:pPr>
        <w:ind w:left="0" w:firstLine="0"/>
      </w:pPr>
      <w:rPr>
        <w:rFonts w:ascii="Symbol" w:hAnsi="Symbol" w:hint="default"/>
        <w:sz w:val="2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6" w15:restartNumberingAfterBreak="0">
    <w:nsid w:val="6BCF32DC"/>
    <w:multiLevelType w:val="hybridMultilevel"/>
    <w:tmpl w:val="D61228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7" w15:restartNumberingAfterBreak="0">
    <w:nsid w:val="6DB473F6"/>
    <w:multiLevelType w:val="hybridMultilevel"/>
    <w:tmpl w:val="673E13E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8" w15:restartNumberingAfterBreak="0">
    <w:nsid w:val="6FBE1965"/>
    <w:multiLevelType w:val="hybridMultilevel"/>
    <w:tmpl w:val="FBD248B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9" w15:restartNumberingAfterBreak="0">
    <w:nsid w:val="6FC762AC"/>
    <w:multiLevelType w:val="multilevel"/>
    <w:tmpl w:val="98BC04F4"/>
    <w:styleLink w:val="Style1"/>
    <w:lvl w:ilvl="0">
      <w:start w:val="1"/>
      <w:numFmt w:val="bullet"/>
      <w:lvlText w:val=""/>
      <w:lvlJc w:val="left"/>
      <w:pPr>
        <w:ind w:left="567" w:hanging="567"/>
      </w:pPr>
      <w:rPr>
        <w:rFonts w:ascii="Symbol" w:hAnsi="Symbol" w:hint="default"/>
        <w:sz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71DB26D5"/>
    <w:multiLevelType w:val="hybridMultilevel"/>
    <w:tmpl w:val="06B6E60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1" w15:restartNumberingAfterBreak="0">
    <w:nsid w:val="73A30761"/>
    <w:multiLevelType w:val="hybridMultilevel"/>
    <w:tmpl w:val="6EDEB99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2" w15:restartNumberingAfterBreak="0">
    <w:nsid w:val="74DA2397"/>
    <w:multiLevelType w:val="hybridMultilevel"/>
    <w:tmpl w:val="145446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3" w15:restartNumberingAfterBreak="0">
    <w:nsid w:val="75643BC7"/>
    <w:multiLevelType w:val="hybridMultilevel"/>
    <w:tmpl w:val="0B229C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4" w15:restartNumberingAfterBreak="0">
    <w:nsid w:val="75F74D2A"/>
    <w:multiLevelType w:val="multilevel"/>
    <w:tmpl w:val="7F4C2192"/>
    <w:lvl w:ilvl="0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  <w:sz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5" w15:restartNumberingAfterBreak="0">
    <w:nsid w:val="7733261D"/>
    <w:multiLevelType w:val="hybridMultilevel"/>
    <w:tmpl w:val="C12404FE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786D2E6A"/>
    <w:multiLevelType w:val="hybridMultilevel"/>
    <w:tmpl w:val="C01EC6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7" w15:restartNumberingAfterBreak="0">
    <w:nsid w:val="7B6B18BB"/>
    <w:multiLevelType w:val="hybridMultilevel"/>
    <w:tmpl w:val="05A2984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8" w15:restartNumberingAfterBreak="0">
    <w:nsid w:val="7DB152A7"/>
    <w:multiLevelType w:val="hybridMultilevel"/>
    <w:tmpl w:val="210050B0"/>
    <w:lvl w:ilvl="0" w:tplc="82E277B0">
      <w:start w:val="1"/>
      <w:numFmt w:val="bullet"/>
      <w:lvlText w:val=""/>
      <w:lvlJc w:val="left"/>
      <w:pPr>
        <w:ind w:left="0" w:firstLine="0"/>
      </w:pPr>
      <w:rPr>
        <w:rFonts w:ascii="Symbol" w:hAnsi="Symbol" w:hint="default"/>
        <w:sz w:val="2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9" w15:restartNumberingAfterBreak="0">
    <w:nsid w:val="7E7D4740"/>
    <w:multiLevelType w:val="hybridMultilevel"/>
    <w:tmpl w:val="3EC43A2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0" w15:restartNumberingAfterBreak="0">
    <w:nsid w:val="7ECA6D08"/>
    <w:multiLevelType w:val="hybridMultilevel"/>
    <w:tmpl w:val="128E13A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1" w15:restartNumberingAfterBreak="0">
    <w:nsid w:val="7F617123"/>
    <w:multiLevelType w:val="hybridMultilevel"/>
    <w:tmpl w:val="302422B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02253310">
    <w:abstractNumId w:val="74"/>
  </w:num>
  <w:num w:numId="2" w16cid:durableId="536701534">
    <w:abstractNumId w:val="135"/>
  </w:num>
  <w:num w:numId="3" w16cid:durableId="345790369">
    <w:abstractNumId w:val="148"/>
  </w:num>
  <w:num w:numId="4" w16cid:durableId="1042094135">
    <w:abstractNumId w:val="73"/>
  </w:num>
  <w:num w:numId="5" w16cid:durableId="2127846016">
    <w:abstractNumId w:val="39"/>
  </w:num>
  <w:num w:numId="6" w16cid:durableId="179587346">
    <w:abstractNumId w:val="9"/>
  </w:num>
  <w:num w:numId="7" w16cid:durableId="271591564">
    <w:abstractNumId w:val="85"/>
  </w:num>
  <w:num w:numId="8" w16cid:durableId="648636740">
    <w:abstractNumId w:val="34"/>
  </w:num>
  <w:num w:numId="9" w16cid:durableId="407532168">
    <w:abstractNumId w:val="6"/>
  </w:num>
  <w:num w:numId="10" w16cid:durableId="2040280778">
    <w:abstractNumId w:val="41"/>
  </w:num>
  <w:num w:numId="11" w16cid:durableId="138303806">
    <w:abstractNumId w:val="97"/>
  </w:num>
  <w:num w:numId="12" w16cid:durableId="1742172937">
    <w:abstractNumId w:val="95"/>
  </w:num>
  <w:num w:numId="13" w16cid:durableId="2121490922">
    <w:abstractNumId w:val="47"/>
  </w:num>
  <w:num w:numId="14" w16cid:durableId="1519393298">
    <w:abstractNumId w:val="1"/>
  </w:num>
  <w:num w:numId="15" w16cid:durableId="994838635">
    <w:abstractNumId w:val="139"/>
  </w:num>
  <w:num w:numId="16" w16cid:durableId="1161505357">
    <w:abstractNumId w:val="28"/>
  </w:num>
  <w:num w:numId="17" w16cid:durableId="894972949">
    <w:abstractNumId w:val="134"/>
  </w:num>
  <w:num w:numId="18" w16cid:durableId="190656733">
    <w:abstractNumId w:val="144"/>
  </w:num>
  <w:num w:numId="19" w16cid:durableId="264701432">
    <w:abstractNumId w:val="88"/>
  </w:num>
  <w:num w:numId="20" w16cid:durableId="1615284321">
    <w:abstractNumId w:val="76"/>
  </w:num>
  <w:num w:numId="21" w16cid:durableId="1986619608">
    <w:abstractNumId w:val="19"/>
  </w:num>
  <w:num w:numId="22" w16cid:durableId="45683237">
    <w:abstractNumId w:val="72"/>
  </w:num>
  <w:num w:numId="23" w16cid:durableId="258947018">
    <w:abstractNumId w:val="142"/>
  </w:num>
  <w:num w:numId="24" w16cid:durableId="1300843854">
    <w:abstractNumId w:val="115"/>
  </w:num>
  <w:num w:numId="25" w16cid:durableId="1362511446">
    <w:abstractNumId w:val="21"/>
  </w:num>
  <w:num w:numId="26" w16cid:durableId="965165139">
    <w:abstractNumId w:val="124"/>
  </w:num>
  <w:num w:numId="27" w16cid:durableId="2041977302">
    <w:abstractNumId w:val="108"/>
  </w:num>
  <w:num w:numId="28" w16cid:durableId="861090226">
    <w:abstractNumId w:val="71"/>
  </w:num>
  <w:num w:numId="29" w16cid:durableId="1648128878">
    <w:abstractNumId w:val="0"/>
  </w:num>
  <w:num w:numId="30" w16cid:durableId="404180831">
    <w:abstractNumId w:val="50"/>
  </w:num>
  <w:num w:numId="31" w16cid:durableId="1051271754">
    <w:abstractNumId w:val="96"/>
  </w:num>
  <w:num w:numId="32" w16cid:durableId="332607346">
    <w:abstractNumId w:val="125"/>
  </w:num>
  <w:num w:numId="33" w16cid:durableId="320503257">
    <w:abstractNumId w:val="105"/>
  </w:num>
  <w:num w:numId="34" w16cid:durableId="843284243">
    <w:abstractNumId w:val="111"/>
  </w:num>
  <w:num w:numId="35" w16cid:durableId="408846010">
    <w:abstractNumId w:val="16"/>
  </w:num>
  <w:num w:numId="36" w16cid:durableId="596600837">
    <w:abstractNumId w:val="69"/>
  </w:num>
  <w:num w:numId="37" w16cid:durableId="90048158">
    <w:abstractNumId w:val="17"/>
  </w:num>
  <w:num w:numId="38" w16cid:durableId="855080093">
    <w:abstractNumId w:val="143"/>
  </w:num>
  <w:num w:numId="39" w16cid:durableId="114368218">
    <w:abstractNumId w:val="70"/>
  </w:num>
  <w:num w:numId="40" w16cid:durableId="1232960573">
    <w:abstractNumId w:val="150"/>
  </w:num>
  <w:num w:numId="41" w16cid:durableId="379716825">
    <w:abstractNumId w:val="31"/>
  </w:num>
  <w:num w:numId="42" w16cid:durableId="43330823">
    <w:abstractNumId w:val="61"/>
  </w:num>
  <w:num w:numId="43" w16cid:durableId="1787456935">
    <w:abstractNumId w:val="151"/>
  </w:num>
  <w:num w:numId="44" w16cid:durableId="577907278">
    <w:abstractNumId w:val="57"/>
  </w:num>
  <w:num w:numId="45" w16cid:durableId="587495492">
    <w:abstractNumId w:val="63"/>
  </w:num>
  <w:num w:numId="46" w16cid:durableId="1030032966">
    <w:abstractNumId w:val="29"/>
  </w:num>
  <w:num w:numId="47" w16cid:durableId="274793810">
    <w:abstractNumId w:val="86"/>
  </w:num>
  <w:num w:numId="48" w16cid:durableId="568686225">
    <w:abstractNumId w:val="93"/>
  </w:num>
  <w:num w:numId="49" w16cid:durableId="1773624921">
    <w:abstractNumId w:val="89"/>
  </w:num>
  <w:num w:numId="50" w16cid:durableId="556747953">
    <w:abstractNumId w:val="79"/>
  </w:num>
  <w:num w:numId="51" w16cid:durableId="1908148365">
    <w:abstractNumId w:val="66"/>
  </w:num>
  <w:num w:numId="52" w16cid:durableId="1511292639">
    <w:abstractNumId w:val="22"/>
  </w:num>
  <w:num w:numId="53" w16cid:durableId="1995839600">
    <w:abstractNumId w:val="40"/>
  </w:num>
  <w:num w:numId="54" w16cid:durableId="2136100068">
    <w:abstractNumId w:val="18"/>
  </w:num>
  <w:num w:numId="55" w16cid:durableId="224754436">
    <w:abstractNumId w:val="33"/>
  </w:num>
  <w:num w:numId="56" w16cid:durableId="389420548">
    <w:abstractNumId w:val="113"/>
  </w:num>
  <w:num w:numId="57" w16cid:durableId="1487280203">
    <w:abstractNumId w:val="55"/>
  </w:num>
  <w:num w:numId="58" w16cid:durableId="1903100167">
    <w:abstractNumId w:val="26"/>
  </w:num>
  <w:num w:numId="59" w16cid:durableId="143161394">
    <w:abstractNumId w:val="147"/>
  </w:num>
  <w:num w:numId="60" w16cid:durableId="2105565987">
    <w:abstractNumId w:val="87"/>
  </w:num>
  <w:num w:numId="61" w16cid:durableId="1802576405">
    <w:abstractNumId w:val="46"/>
  </w:num>
  <w:num w:numId="62" w16cid:durableId="1519078746">
    <w:abstractNumId w:val="68"/>
  </w:num>
  <w:num w:numId="63" w16cid:durableId="334652534">
    <w:abstractNumId w:val="112"/>
  </w:num>
  <w:num w:numId="64" w16cid:durableId="1794669035">
    <w:abstractNumId w:val="138"/>
  </w:num>
  <w:num w:numId="65" w16cid:durableId="1386175175">
    <w:abstractNumId w:val="103"/>
  </w:num>
  <w:num w:numId="66" w16cid:durableId="346372400">
    <w:abstractNumId w:val="59"/>
  </w:num>
  <w:num w:numId="67" w16cid:durableId="2073499439">
    <w:abstractNumId w:val="58"/>
  </w:num>
  <w:num w:numId="68" w16cid:durableId="899289950">
    <w:abstractNumId w:val="45"/>
  </w:num>
  <w:num w:numId="69" w16cid:durableId="579603792">
    <w:abstractNumId w:val="110"/>
  </w:num>
  <w:num w:numId="70" w16cid:durableId="1437478189">
    <w:abstractNumId w:val="120"/>
  </w:num>
  <w:num w:numId="71" w16cid:durableId="1216818003">
    <w:abstractNumId w:val="129"/>
  </w:num>
  <w:num w:numId="72" w16cid:durableId="1626352831">
    <w:abstractNumId w:val="122"/>
  </w:num>
  <w:num w:numId="73" w16cid:durableId="1315842323">
    <w:abstractNumId w:val="5"/>
  </w:num>
  <w:num w:numId="74" w16cid:durableId="580914685">
    <w:abstractNumId w:val="100"/>
  </w:num>
  <w:num w:numId="75" w16cid:durableId="90661548">
    <w:abstractNumId w:val="54"/>
  </w:num>
  <w:num w:numId="76" w16cid:durableId="1892186125">
    <w:abstractNumId w:val="82"/>
  </w:num>
  <w:num w:numId="77" w16cid:durableId="900404138">
    <w:abstractNumId w:val="35"/>
  </w:num>
  <w:num w:numId="78" w16cid:durableId="576212768">
    <w:abstractNumId w:val="102"/>
  </w:num>
  <w:num w:numId="79" w16cid:durableId="1513030537">
    <w:abstractNumId w:val="99"/>
  </w:num>
  <w:num w:numId="80" w16cid:durableId="1001851354">
    <w:abstractNumId w:val="114"/>
  </w:num>
  <w:num w:numId="81" w16cid:durableId="33046148">
    <w:abstractNumId w:val="12"/>
  </w:num>
  <w:num w:numId="82" w16cid:durableId="2091804419">
    <w:abstractNumId w:val="67"/>
  </w:num>
  <w:num w:numId="83" w16cid:durableId="1004866834">
    <w:abstractNumId w:val="13"/>
  </w:num>
  <w:num w:numId="84" w16cid:durableId="297077489">
    <w:abstractNumId w:val="123"/>
  </w:num>
  <w:num w:numId="85" w16cid:durableId="84810790">
    <w:abstractNumId w:val="56"/>
  </w:num>
  <w:num w:numId="86" w16cid:durableId="816268711">
    <w:abstractNumId w:val="133"/>
  </w:num>
  <w:num w:numId="87" w16cid:durableId="1960910464">
    <w:abstractNumId w:val="42"/>
  </w:num>
  <w:num w:numId="88" w16cid:durableId="2085179624">
    <w:abstractNumId w:val="14"/>
  </w:num>
  <w:num w:numId="89" w16cid:durableId="249050777">
    <w:abstractNumId w:val="106"/>
  </w:num>
  <w:num w:numId="90" w16cid:durableId="1800146719">
    <w:abstractNumId w:val="90"/>
  </w:num>
  <w:num w:numId="91" w16cid:durableId="952977164">
    <w:abstractNumId w:val="126"/>
  </w:num>
  <w:num w:numId="92" w16cid:durableId="1354959532">
    <w:abstractNumId w:val="24"/>
  </w:num>
  <w:num w:numId="93" w16cid:durableId="1800806301">
    <w:abstractNumId w:val="7"/>
  </w:num>
  <w:num w:numId="94" w16cid:durableId="2002417326">
    <w:abstractNumId w:val="25"/>
  </w:num>
  <w:num w:numId="95" w16cid:durableId="972563269">
    <w:abstractNumId w:val="75"/>
  </w:num>
  <w:num w:numId="96" w16cid:durableId="541409239">
    <w:abstractNumId w:val="137"/>
  </w:num>
  <w:num w:numId="97" w16cid:durableId="998073053">
    <w:abstractNumId w:val="11"/>
  </w:num>
  <w:num w:numId="98" w16cid:durableId="1005859536">
    <w:abstractNumId w:val="10"/>
  </w:num>
  <w:num w:numId="99" w16cid:durableId="349380150">
    <w:abstractNumId w:val="91"/>
  </w:num>
  <w:num w:numId="100" w16cid:durableId="2016300336">
    <w:abstractNumId w:val="140"/>
  </w:num>
  <w:num w:numId="101" w16cid:durableId="1299801671">
    <w:abstractNumId w:val="136"/>
  </w:num>
  <w:num w:numId="102" w16cid:durableId="767964184">
    <w:abstractNumId w:val="81"/>
  </w:num>
  <w:num w:numId="103" w16cid:durableId="1160459405">
    <w:abstractNumId w:val="104"/>
  </w:num>
  <w:num w:numId="104" w16cid:durableId="924609842">
    <w:abstractNumId w:val="128"/>
  </w:num>
  <w:num w:numId="105" w16cid:durableId="1880169125">
    <w:abstractNumId w:val="127"/>
  </w:num>
  <w:num w:numId="106" w16cid:durableId="1783455944">
    <w:abstractNumId w:val="37"/>
  </w:num>
  <w:num w:numId="107" w16cid:durableId="1147281508">
    <w:abstractNumId w:val="83"/>
  </w:num>
  <w:num w:numId="108" w16cid:durableId="2035383705">
    <w:abstractNumId w:val="62"/>
  </w:num>
  <w:num w:numId="109" w16cid:durableId="1053193255">
    <w:abstractNumId w:val="119"/>
  </w:num>
  <w:num w:numId="110" w16cid:durableId="1414163673">
    <w:abstractNumId w:val="2"/>
  </w:num>
  <w:num w:numId="111" w16cid:durableId="290477724">
    <w:abstractNumId w:val="116"/>
  </w:num>
  <w:num w:numId="112" w16cid:durableId="33890542">
    <w:abstractNumId w:val="149"/>
  </w:num>
  <w:num w:numId="113" w16cid:durableId="36324584">
    <w:abstractNumId w:val="92"/>
  </w:num>
  <w:num w:numId="114" w16cid:durableId="1501432503">
    <w:abstractNumId w:val="65"/>
  </w:num>
  <w:num w:numId="115" w16cid:durableId="1527791772">
    <w:abstractNumId w:val="131"/>
  </w:num>
  <w:num w:numId="116" w16cid:durableId="317881069">
    <w:abstractNumId w:val="3"/>
  </w:num>
  <w:num w:numId="117" w16cid:durableId="934751024">
    <w:abstractNumId w:val="30"/>
  </w:num>
  <w:num w:numId="118" w16cid:durableId="1939362929">
    <w:abstractNumId w:val="23"/>
  </w:num>
  <w:num w:numId="119" w16cid:durableId="1173495552">
    <w:abstractNumId w:val="4"/>
  </w:num>
  <w:num w:numId="120" w16cid:durableId="2064021959">
    <w:abstractNumId w:val="43"/>
  </w:num>
  <w:num w:numId="121" w16cid:durableId="934824496">
    <w:abstractNumId w:val="118"/>
  </w:num>
  <w:num w:numId="122" w16cid:durableId="1732919356">
    <w:abstractNumId w:val="141"/>
  </w:num>
  <w:num w:numId="123" w16cid:durableId="1474062404">
    <w:abstractNumId w:val="98"/>
  </w:num>
  <w:num w:numId="124" w16cid:durableId="463617846">
    <w:abstractNumId w:val="64"/>
  </w:num>
  <w:num w:numId="125" w16cid:durableId="2113238870">
    <w:abstractNumId w:val="117"/>
  </w:num>
  <w:num w:numId="126" w16cid:durableId="1352684153">
    <w:abstractNumId w:val="51"/>
  </w:num>
  <w:num w:numId="127" w16cid:durableId="34088438">
    <w:abstractNumId w:val="36"/>
  </w:num>
  <w:num w:numId="128" w16cid:durableId="100103534">
    <w:abstractNumId w:val="121"/>
  </w:num>
  <w:num w:numId="129" w16cid:durableId="671613366">
    <w:abstractNumId w:val="101"/>
  </w:num>
  <w:num w:numId="130" w16cid:durableId="1537037875">
    <w:abstractNumId w:val="38"/>
  </w:num>
  <w:num w:numId="131" w16cid:durableId="1055005855">
    <w:abstractNumId w:val="48"/>
  </w:num>
  <w:num w:numId="132" w16cid:durableId="1908685647">
    <w:abstractNumId w:val="27"/>
  </w:num>
  <w:num w:numId="133" w16cid:durableId="582840901">
    <w:abstractNumId w:val="8"/>
  </w:num>
  <w:num w:numId="134" w16cid:durableId="1421678487">
    <w:abstractNumId w:val="15"/>
  </w:num>
  <w:num w:numId="135" w16cid:durableId="1095319135">
    <w:abstractNumId w:val="20"/>
  </w:num>
  <w:num w:numId="136" w16cid:durableId="1258976568">
    <w:abstractNumId w:val="77"/>
  </w:num>
  <w:num w:numId="137" w16cid:durableId="505632920">
    <w:abstractNumId w:val="145"/>
  </w:num>
  <w:num w:numId="138" w16cid:durableId="613487594">
    <w:abstractNumId w:val="49"/>
  </w:num>
  <w:num w:numId="139" w16cid:durableId="675109395">
    <w:abstractNumId w:val="52"/>
  </w:num>
  <w:num w:numId="140" w16cid:durableId="2067953057">
    <w:abstractNumId w:val="132"/>
  </w:num>
  <w:num w:numId="141" w16cid:durableId="1329596962">
    <w:abstractNumId w:val="130"/>
  </w:num>
  <w:num w:numId="142" w16cid:durableId="934216632">
    <w:abstractNumId w:val="107"/>
  </w:num>
  <w:num w:numId="143" w16cid:durableId="1450120632">
    <w:abstractNumId w:val="109"/>
  </w:num>
  <w:num w:numId="144" w16cid:durableId="1961256881">
    <w:abstractNumId w:val="60"/>
  </w:num>
  <w:num w:numId="145" w16cid:durableId="1573546683">
    <w:abstractNumId w:val="84"/>
  </w:num>
  <w:num w:numId="146" w16cid:durableId="1475021767">
    <w:abstractNumId w:val="146"/>
  </w:num>
  <w:num w:numId="147" w16cid:durableId="1487941512">
    <w:abstractNumId w:val="53"/>
  </w:num>
  <w:num w:numId="148" w16cid:durableId="1187788927">
    <w:abstractNumId w:val="32"/>
  </w:num>
  <w:num w:numId="149" w16cid:durableId="1963535674">
    <w:abstractNumId w:val="44"/>
  </w:num>
  <w:num w:numId="150" w16cid:durableId="2098407263">
    <w:abstractNumId w:val="78"/>
  </w:num>
  <w:num w:numId="151" w16cid:durableId="224413511">
    <w:abstractNumId w:val="80"/>
  </w:num>
  <w:num w:numId="152" w16cid:durableId="1143154965">
    <w:abstractNumId w:val="9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proofState w:spelling="clean" w:grammar="clean"/>
  <w:attachedTemplate r:id="rId1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7BA0"/>
    <w:rsid w:val="00021BA2"/>
    <w:rsid w:val="00082A69"/>
    <w:rsid w:val="00093057"/>
    <w:rsid w:val="00094CE3"/>
    <w:rsid w:val="000A1FAA"/>
    <w:rsid w:val="00102214"/>
    <w:rsid w:val="00102274"/>
    <w:rsid w:val="00115E9B"/>
    <w:rsid w:val="00155AD7"/>
    <w:rsid w:val="001658EE"/>
    <w:rsid w:val="0019370E"/>
    <w:rsid w:val="00195241"/>
    <w:rsid w:val="001E2598"/>
    <w:rsid w:val="0022044E"/>
    <w:rsid w:val="0022132B"/>
    <w:rsid w:val="002353E6"/>
    <w:rsid w:val="002B0A33"/>
    <w:rsid w:val="002B3EC8"/>
    <w:rsid w:val="002E1EAD"/>
    <w:rsid w:val="002F6E06"/>
    <w:rsid w:val="00300FC6"/>
    <w:rsid w:val="00306038"/>
    <w:rsid w:val="0030676F"/>
    <w:rsid w:val="00313108"/>
    <w:rsid w:val="003234F2"/>
    <w:rsid w:val="003901EF"/>
    <w:rsid w:val="003A6A41"/>
    <w:rsid w:val="003D5C6A"/>
    <w:rsid w:val="00401038"/>
    <w:rsid w:val="00433E2D"/>
    <w:rsid w:val="004521BF"/>
    <w:rsid w:val="00455C20"/>
    <w:rsid w:val="00476945"/>
    <w:rsid w:val="004D0639"/>
    <w:rsid w:val="004D3D9C"/>
    <w:rsid w:val="004E5BDF"/>
    <w:rsid w:val="004E5FDA"/>
    <w:rsid w:val="004F7309"/>
    <w:rsid w:val="00512764"/>
    <w:rsid w:val="00515371"/>
    <w:rsid w:val="00527D49"/>
    <w:rsid w:val="005315B1"/>
    <w:rsid w:val="005326BA"/>
    <w:rsid w:val="0053573F"/>
    <w:rsid w:val="00547DFE"/>
    <w:rsid w:val="0055294A"/>
    <w:rsid w:val="00571616"/>
    <w:rsid w:val="00585F16"/>
    <w:rsid w:val="00592E35"/>
    <w:rsid w:val="00597620"/>
    <w:rsid w:val="005E5A49"/>
    <w:rsid w:val="005E6375"/>
    <w:rsid w:val="005F50FB"/>
    <w:rsid w:val="00627DE4"/>
    <w:rsid w:val="0063013D"/>
    <w:rsid w:val="00650F75"/>
    <w:rsid w:val="00686972"/>
    <w:rsid w:val="006B558D"/>
    <w:rsid w:val="006C1966"/>
    <w:rsid w:val="006C1DEA"/>
    <w:rsid w:val="006C549A"/>
    <w:rsid w:val="006D20B5"/>
    <w:rsid w:val="006D4147"/>
    <w:rsid w:val="00700355"/>
    <w:rsid w:val="0071201A"/>
    <w:rsid w:val="00796CE9"/>
    <w:rsid w:val="007A0BF4"/>
    <w:rsid w:val="007A3A6D"/>
    <w:rsid w:val="007A66F2"/>
    <w:rsid w:val="007A7BA0"/>
    <w:rsid w:val="007D47CB"/>
    <w:rsid w:val="007E0DCF"/>
    <w:rsid w:val="00842B79"/>
    <w:rsid w:val="00842D83"/>
    <w:rsid w:val="008607CF"/>
    <w:rsid w:val="00863E3F"/>
    <w:rsid w:val="00873BB1"/>
    <w:rsid w:val="008A0BBC"/>
    <w:rsid w:val="008E1559"/>
    <w:rsid w:val="008F1444"/>
    <w:rsid w:val="008F31E0"/>
    <w:rsid w:val="00913E1C"/>
    <w:rsid w:val="00926894"/>
    <w:rsid w:val="00955804"/>
    <w:rsid w:val="00964F2F"/>
    <w:rsid w:val="00981ADF"/>
    <w:rsid w:val="00986BD0"/>
    <w:rsid w:val="00994A9E"/>
    <w:rsid w:val="009D5097"/>
    <w:rsid w:val="009F6CB0"/>
    <w:rsid w:val="009F74E8"/>
    <w:rsid w:val="00A06DA2"/>
    <w:rsid w:val="00A33E19"/>
    <w:rsid w:val="00A80B31"/>
    <w:rsid w:val="00A80E18"/>
    <w:rsid w:val="00A91DC5"/>
    <w:rsid w:val="00A9300E"/>
    <w:rsid w:val="00AC0A86"/>
    <w:rsid w:val="00AE5B95"/>
    <w:rsid w:val="00B119F8"/>
    <w:rsid w:val="00B55685"/>
    <w:rsid w:val="00B66664"/>
    <w:rsid w:val="00B734BB"/>
    <w:rsid w:val="00B7571A"/>
    <w:rsid w:val="00B8067E"/>
    <w:rsid w:val="00B87022"/>
    <w:rsid w:val="00B96CE1"/>
    <w:rsid w:val="00B97900"/>
    <w:rsid w:val="00BB2B3C"/>
    <w:rsid w:val="00BB54F9"/>
    <w:rsid w:val="00BC0014"/>
    <w:rsid w:val="00BC3B4B"/>
    <w:rsid w:val="00C25C08"/>
    <w:rsid w:val="00C519B2"/>
    <w:rsid w:val="00C71240"/>
    <w:rsid w:val="00D16A82"/>
    <w:rsid w:val="00D71A97"/>
    <w:rsid w:val="00D95666"/>
    <w:rsid w:val="00DA4711"/>
    <w:rsid w:val="00DB02FB"/>
    <w:rsid w:val="00DD4737"/>
    <w:rsid w:val="00E13ACA"/>
    <w:rsid w:val="00E1482B"/>
    <w:rsid w:val="00EC5F56"/>
    <w:rsid w:val="00EC638A"/>
    <w:rsid w:val="00EE7AF7"/>
    <w:rsid w:val="00F02738"/>
    <w:rsid w:val="00F12D0E"/>
    <w:rsid w:val="00F13718"/>
    <w:rsid w:val="00F2096D"/>
    <w:rsid w:val="00F27B1C"/>
    <w:rsid w:val="00F27C67"/>
    <w:rsid w:val="00F35843"/>
    <w:rsid w:val="00F522F4"/>
    <w:rsid w:val="00F759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01722F1"/>
  <w15:chartTrackingRefBased/>
  <w15:docId w15:val="{9FF22F56-3883-4C8F-8361-5360876A9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5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5" w:unhideWhenUsed="1" w:qFormat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Sub Heading 13pt"/>
    <w:qFormat/>
    <w:rsid w:val="00EC638A"/>
    <w:rPr>
      <w:rFonts w:ascii="Arial" w:eastAsiaTheme="minorEastAsia" w:hAnsi="Arial"/>
      <w:color w:val="000000" w:themeColor="text1"/>
      <w:sz w:val="26"/>
    </w:rPr>
  </w:style>
  <w:style w:type="paragraph" w:styleId="Heading1">
    <w:name w:val="heading 1"/>
    <w:aliases w:val="Heading 15pt"/>
    <w:basedOn w:val="Title"/>
    <w:next w:val="Normal"/>
    <w:link w:val="Heading1Char"/>
    <w:uiPriority w:val="9"/>
    <w:qFormat/>
    <w:rsid w:val="00842B79"/>
    <w:pPr>
      <w:outlineLvl w:val="0"/>
    </w:pPr>
    <w:rPr>
      <w:sz w:val="30"/>
      <w:szCs w:val="3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rsid w:val="00102274"/>
    <w:pPr>
      <w:keepNext/>
      <w:keepLines/>
      <w:spacing w:before="40"/>
      <w:outlineLvl w:val="1"/>
    </w:pPr>
    <w:rPr>
      <w:rFonts w:eastAsiaTheme="majorEastAsia" w:cstheme="majorBidi"/>
      <w:color w:val="202E20" w:themeColor="accent1" w:themeShade="BF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9566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51E15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0227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02274"/>
    <w:rPr>
      <w:rFonts w:ascii="Arial" w:eastAsiaTheme="minorEastAsia" w:hAnsi="Arial"/>
      <w:b/>
      <w:i w:val="0"/>
      <w:sz w:val="28"/>
    </w:rPr>
  </w:style>
  <w:style w:type="paragraph" w:styleId="Footer">
    <w:name w:val="footer"/>
    <w:basedOn w:val="Normal"/>
    <w:link w:val="FooterChar"/>
    <w:uiPriority w:val="99"/>
    <w:unhideWhenUsed/>
    <w:rsid w:val="0010227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02274"/>
    <w:rPr>
      <w:rFonts w:ascii="Arial" w:eastAsiaTheme="minorEastAsia" w:hAnsi="Arial"/>
      <w:b/>
      <w:i w:val="0"/>
      <w:sz w:val="28"/>
    </w:rPr>
  </w:style>
  <w:style w:type="paragraph" w:styleId="ListParagraph">
    <w:name w:val="List Paragraph"/>
    <w:basedOn w:val="Normal"/>
    <w:uiPriority w:val="34"/>
    <w:rsid w:val="00102274"/>
    <w:pPr>
      <w:ind w:left="720"/>
      <w:contextualSpacing/>
    </w:pPr>
  </w:style>
  <w:style w:type="numbering" w:customStyle="1" w:styleId="CurrentList1">
    <w:name w:val="Current List1"/>
    <w:uiPriority w:val="99"/>
    <w:rsid w:val="00EE7AF7"/>
    <w:pPr>
      <w:numPr>
        <w:numId w:val="8"/>
      </w:numPr>
    </w:pPr>
  </w:style>
  <w:style w:type="numbering" w:customStyle="1" w:styleId="Style1">
    <w:name w:val="Style1"/>
    <w:uiPriority w:val="99"/>
    <w:rsid w:val="00986BD0"/>
    <w:pPr>
      <w:numPr>
        <w:numId w:val="15"/>
      </w:numPr>
    </w:pPr>
  </w:style>
  <w:style w:type="paragraph" w:styleId="Title">
    <w:name w:val="Title"/>
    <w:aliases w:val="Section Title"/>
    <w:basedOn w:val="Normal"/>
    <w:next w:val="Normal"/>
    <w:link w:val="TitleChar"/>
    <w:uiPriority w:val="10"/>
    <w:qFormat/>
    <w:rsid w:val="003901EF"/>
    <w:pPr>
      <w:contextualSpacing/>
    </w:pPr>
    <w:rPr>
      <w:rFonts w:eastAsiaTheme="majorEastAsia" w:cstheme="majorBidi"/>
      <w:spacing w:val="-10"/>
      <w:kern w:val="28"/>
      <w:sz w:val="80"/>
      <w:szCs w:val="80"/>
    </w:rPr>
  </w:style>
  <w:style w:type="character" w:customStyle="1" w:styleId="TitleChar">
    <w:name w:val="Title Char"/>
    <w:aliases w:val="Section Title Char"/>
    <w:basedOn w:val="DefaultParagraphFont"/>
    <w:link w:val="Title"/>
    <w:uiPriority w:val="10"/>
    <w:rsid w:val="003901EF"/>
    <w:rPr>
      <w:rFonts w:ascii="Arial" w:eastAsiaTheme="majorEastAsia" w:hAnsi="Arial" w:cstheme="majorBidi"/>
      <w:color w:val="000000" w:themeColor="text1"/>
      <w:spacing w:val="-10"/>
      <w:kern w:val="28"/>
      <w:sz w:val="80"/>
      <w:szCs w:val="80"/>
    </w:rPr>
  </w:style>
  <w:style w:type="character" w:customStyle="1" w:styleId="Heading1Char">
    <w:name w:val="Heading 1 Char"/>
    <w:aliases w:val="Heading 15pt Char"/>
    <w:basedOn w:val="DefaultParagraphFont"/>
    <w:link w:val="Heading1"/>
    <w:uiPriority w:val="9"/>
    <w:rsid w:val="00842B79"/>
    <w:rPr>
      <w:rFonts w:asciiTheme="majorHAnsi" w:eastAsiaTheme="majorEastAsia" w:hAnsiTheme="majorHAnsi" w:cstheme="majorBidi"/>
      <w:color w:val="000000" w:themeColor="text1"/>
      <w:spacing w:val="-10"/>
      <w:kern w:val="28"/>
      <w:sz w:val="30"/>
      <w:szCs w:val="30"/>
    </w:rPr>
  </w:style>
  <w:style w:type="paragraph" w:customStyle="1" w:styleId="SmallerHeading10pt">
    <w:name w:val="Smaller Heading 10pt"/>
    <w:basedOn w:val="Normal"/>
    <w:qFormat/>
    <w:rsid w:val="00842B79"/>
    <w:rPr>
      <w:sz w:val="20"/>
    </w:rPr>
  </w:style>
  <w:style w:type="paragraph" w:customStyle="1" w:styleId="SmallerHeading310pt">
    <w:name w:val="Smaller Heading 3 10pt"/>
    <w:basedOn w:val="Normal"/>
    <w:qFormat/>
    <w:rsid w:val="00EC638A"/>
    <w:rPr>
      <w:sz w:val="20"/>
    </w:rPr>
  </w:style>
  <w:style w:type="character" w:styleId="PageNumber">
    <w:name w:val="page number"/>
    <w:basedOn w:val="DefaultParagraphFont"/>
    <w:uiPriority w:val="99"/>
    <w:semiHidden/>
    <w:unhideWhenUsed/>
    <w:rsid w:val="00627DE4"/>
    <w:rPr>
      <w:rFonts w:ascii="Saans SemiBold" w:hAnsi="Saans SemiBold"/>
      <w:b/>
      <w:i w:val="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02274"/>
    <w:rPr>
      <w:rFonts w:ascii="Arial" w:eastAsiaTheme="majorEastAsia" w:hAnsi="Arial" w:cstheme="majorBidi"/>
      <w:b/>
      <w:i w:val="0"/>
      <w:color w:val="202E20" w:themeColor="accent1" w:themeShade="BF"/>
      <w:sz w:val="26"/>
      <w:szCs w:val="26"/>
    </w:rPr>
  </w:style>
  <w:style w:type="paragraph" w:customStyle="1" w:styleId="Smallerheading10pt0">
    <w:name w:val="Smaller heading 10pt"/>
    <w:basedOn w:val="Normal"/>
    <w:qFormat/>
    <w:rsid w:val="00842B79"/>
    <w:rPr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95666"/>
    <w:rPr>
      <w:rFonts w:asciiTheme="majorHAnsi" w:eastAsiaTheme="majorEastAsia" w:hAnsiTheme="majorHAnsi" w:cstheme="majorBidi"/>
      <w:b/>
      <w:i w:val="0"/>
      <w:color w:val="151E15" w:themeColor="accent1" w:themeShade="7F"/>
    </w:rPr>
  </w:style>
  <w:style w:type="paragraph" w:styleId="BodyText">
    <w:name w:val="Body Text"/>
    <w:basedOn w:val="Normal"/>
    <w:link w:val="BodyTextChar"/>
    <w:uiPriority w:val="1"/>
    <w:qFormat/>
    <w:rsid w:val="006B558D"/>
    <w:pPr>
      <w:spacing w:after="240"/>
    </w:pPr>
    <w:rPr>
      <w:rFonts w:eastAsia="Times New Roman" w:cs="Times New Roman"/>
      <w:kern w:val="0"/>
      <w:sz w:val="20"/>
      <w:lang w:eastAsia="en-GB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6B558D"/>
    <w:rPr>
      <w:rFonts w:ascii="Arial" w:eastAsia="Times New Roman" w:hAnsi="Arial" w:cs="Times New Roman"/>
      <w:color w:val="000000" w:themeColor="text1"/>
      <w:kern w:val="0"/>
      <w:sz w:val="20"/>
      <w:lang w:eastAsia="en-GB"/>
      <w14:ligatures w14:val="none"/>
    </w:rPr>
  </w:style>
  <w:style w:type="paragraph" w:styleId="ListBullet">
    <w:name w:val="List Bullet"/>
    <w:basedOn w:val="Normal"/>
    <w:uiPriority w:val="5"/>
    <w:qFormat/>
    <w:rsid w:val="00842B79"/>
    <w:pPr>
      <w:numPr>
        <w:numId w:val="29"/>
      </w:numPr>
      <w:spacing w:after="120"/>
      <w:ind w:left="357" w:hanging="357"/>
    </w:pPr>
    <w:rPr>
      <w:rFonts w:eastAsia="Times New Roman" w:cs="Times New Roman"/>
      <w:kern w:val="0"/>
      <w:sz w:val="20"/>
      <w:lang w:eastAsia="en-GB"/>
      <w14:ligatures w14:val="none"/>
    </w:rPr>
  </w:style>
  <w:style w:type="paragraph" w:styleId="ListBullet2">
    <w:name w:val="List Bullet 2"/>
    <w:basedOn w:val="Normal"/>
    <w:uiPriority w:val="5"/>
    <w:qFormat/>
    <w:rsid w:val="00842B79"/>
    <w:pPr>
      <w:numPr>
        <w:numId w:val="30"/>
      </w:numPr>
      <w:spacing w:after="120"/>
    </w:pPr>
    <w:rPr>
      <w:rFonts w:eastAsia="Times New Roman" w:cs="Times New Roman"/>
      <w:kern w:val="0"/>
      <w:sz w:val="20"/>
      <w:szCs w:val="18"/>
      <w:lang w:eastAsia="en-GB"/>
      <w14:ligatures w14:val="none"/>
    </w:rPr>
  </w:style>
  <w:style w:type="table" w:styleId="TableGrid">
    <w:name w:val="Table Grid"/>
    <w:basedOn w:val="TableNormal"/>
    <w:uiPriority w:val="39"/>
    <w:rsid w:val="00C519B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numbering" Target="numbering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eader" Target="header1.xml"/><Relationship Id="rId30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em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https://sita365.sharepoint.com/sites/MKSRDSite/WordTemplates/Word%20report%20template%20Arial.dotx" TargetMode="External"/></Relationships>
</file>

<file path=word/theme/theme1.xml><?xml version="1.0" encoding="utf-8"?>
<a:theme xmlns:a="http://schemas.openxmlformats.org/drawingml/2006/main" name="Theme1 SITA">
  <a:themeElements>
    <a:clrScheme name="Custom 1">
      <a:dk1>
        <a:srgbClr val="000000"/>
      </a:dk1>
      <a:lt1>
        <a:srgbClr val="FFFFFF"/>
      </a:lt1>
      <a:dk2>
        <a:srgbClr val="1E1E1E"/>
      </a:dk2>
      <a:lt2>
        <a:srgbClr val="E8E8E3"/>
      </a:lt2>
      <a:accent1>
        <a:srgbClr val="2B3E2B"/>
      </a:accent1>
      <a:accent2>
        <a:srgbClr val="AA95FF"/>
      </a:accent2>
      <a:accent3>
        <a:srgbClr val="BBE8EE"/>
      </a:accent3>
      <a:accent4>
        <a:srgbClr val="4C3DE3"/>
      </a:accent4>
      <a:accent5>
        <a:srgbClr val="FEF387"/>
      </a:accent5>
      <a:accent6>
        <a:srgbClr val="FF782D"/>
      </a:accent6>
      <a:hlink>
        <a:srgbClr val="000000"/>
      </a:hlink>
      <a:folHlink>
        <a:srgbClr val="000000"/>
      </a:folHlink>
    </a:clrScheme>
    <a:fontScheme name="Basis Grotesque">
      <a:majorFont>
        <a:latin typeface="Basis Grotesque"/>
        <a:ea typeface=""/>
        <a:cs typeface=""/>
      </a:majorFont>
      <a:minorFont>
        <a:latin typeface="Basis Grotesque"/>
        <a:ea typeface=""/>
        <a:cs typeface="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ln>
          <a:noFill/>
        </a:ln>
      </a:spPr>
      <a:bodyPr lIns="180000" tIns="144000" rIns="144000" bIns="144000" rtlCol="0" anchor="t"/>
      <a:lstStyle>
        <a:defPPr algn="l">
          <a:defRPr sz="1400" dirty="0" err="1" smtClean="0">
            <a:solidFill>
              <a:schemeClr val="bg1"/>
            </a:solidFill>
            <a:latin typeface="Saans" panose="020B0504030103020203" pitchFamily="34" charset="77"/>
            <a:cs typeface="Saans" panose="020B0504030103020203" pitchFamily="34" charset="77"/>
          </a:defRPr>
        </a:defPPr>
      </a:lstStyle>
      <a:style>
        <a:lnRef idx="2">
          <a:schemeClr val="accent1">
            <a:shade val="15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txDef>
      <a:spPr>
        <a:noFill/>
      </a:spPr>
      <a:bodyPr wrap="square" rtlCol="0">
        <a:spAutoFit/>
      </a:bodyPr>
      <a:lstStyle>
        <a:defPPr algn="l">
          <a:spcAft>
            <a:spcPts val="400"/>
          </a:spcAft>
          <a:defRPr sz="1400" dirty="0" err="1" smtClean="0">
            <a:solidFill>
              <a:schemeClr val="tx2"/>
            </a:solidFill>
            <a:latin typeface="Saans" panose="020B0504030103020203" pitchFamily="34" charset="77"/>
            <a:cs typeface="Saans" panose="020B0504030103020203" pitchFamily="34" charset="77"/>
          </a:defRPr>
        </a:defPPr>
      </a:lstStyle>
    </a:txDef>
  </a:objectDefaults>
  <a:extraClrSchemeLst/>
  <a:extLst>
    <a:ext uri="{05A4C25C-085E-4340-85A3-A5531E510DB2}">
      <thm15:themeFamily xmlns:thm15="http://schemas.microsoft.com/office/thememl/2012/main" name="Theme1 SITA" id="{0F06DC56-ED66-4641-A2A4-3612A7CBBE71}" vid="{E2109E42-4672-8E4F-B450-B8C0F92EFDD2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5D63885D2F8C046B45F128ECCC5A078" ma:contentTypeVersion="4" ma:contentTypeDescription="Create a new document." ma:contentTypeScope="" ma:versionID="8e906baccaebac31462a2cb9cfa2a4d6">
  <xsd:schema xmlns:xsd="http://www.w3.org/2001/XMLSchema" xmlns:xs="http://www.w3.org/2001/XMLSchema" xmlns:p="http://schemas.microsoft.com/office/2006/metadata/properties" xmlns:ns2="6797f399-bebf-47fd-af96-377d1b084e51" targetNamespace="http://schemas.microsoft.com/office/2006/metadata/properties" ma:root="true" ma:fieldsID="1045ad6ee0a5e978ef6402d8fcbfda4a" ns2:_="">
    <xsd:import namespace="6797f399-bebf-47fd-af96-377d1b084e5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797f399-bebf-47fd-af96-377d1b084e5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394FC62-1B52-40B2-87F3-34EE5166360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4B3600A4-9157-4D4B-8747-1D30EC642D7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4F2F53F-E493-46DE-9410-60530D54834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797f399-bebf-47fd-af96-377d1b084e5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AB3F3B6-6671-FC40-9C21-F6C7C1019B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Word%20report%20template%20Arial.dotx</Template>
  <TotalTime>2</TotalTime>
  <Pages>42</Pages>
  <Words>6130</Words>
  <Characters>34942</Characters>
  <Application>Microsoft Office Word</Application>
  <DocSecurity>0</DocSecurity>
  <Lines>291</Lines>
  <Paragraphs>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Shivansh Bhadouria</dc:creator>
  <cp:keywords/>
  <dc:description/>
  <cp:lastModifiedBy>Shivansh Bhadouria</cp:lastModifiedBy>
  <cp:revision>3</cp:revision>
  <cp:lastPrinted>2024-03-25T12:00:00Z</cp:lastPrinted>
  <dcterms:created xsi:type="dcterms:W3CDTF">2025-11-27T04:38:00Z</dcterms:created>
  <dcterms:modified xsi:type="dcterms:W3CDTF">2025-11-27T04:40:00Z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a4b42541-14f2-43b6-85bc-b9a0d6b10d44</vt:lpwstr>
  </property>
  <property fmtid="{D5CDD505-2E9C-101B-9397-08002B2CF9AE}" pid="3" name="ContentTypeId">
    <vt:lpwstr>0x010100B5D63885D2F8C046B45F128ECCC5A078</vt:lpwstr>
  </property>
  <property fmtid="{D5CDD505-2E9C-101B-9397-08002B2CF9AE}" pid="4" name="Order">
    <vt:r8>49155300</vt:r8>
  </property>
  <property fmtid="{D5CDD505-2E9C-101B-9397-08002B2CF9AE}" pid="5" name="xd_Signature">
    <vt:bool>false</vt:bool>
  </property>
  <property fmtid="{D5CDD505-2E9C-101B-9397-08002B2CF9AE}" pid="6" name="xd_ProgID">
    <vt:lpwstr/>
  </property>
  <property fmtid="{D5CDD505-2E9C-101B-9397-08002B2CF9AE}" pid="7" name="TriggerFlowInfo">
    <vt:lpwstr/>
  </property>
  <property fmtid="{D5CDD505-2E9C-101B-9397-08002B2CF9AE}" pid="8" name="ComplianceAssetId">
    <vt:lpwstr/>
  </property>
  <property fmtid="{D5CDD505-2E9C-101B-9397-08002B2CF9AE}" pid="9" name="TemplateUrl">
    <vt:lpwstr/>
  </property>
  <property fmtid="{D5CDD505-2E9C-101B-9397-08002B2CF9AE}" pid="10" name="_ExtendedDescription">
    <vt:lpwstr/>
  </property>
</Properties>
</file>